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g" ContentType="image/jp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5"/>
        <w:ind w:left="22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em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late: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Pr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g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spacing w:val="-3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mme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-4"/>
          <w:w w:val="100"/>
          <w:sz w:val="28"/>
          <w:szCs w:val="28"/>
        </w:rPr>
        <w:t>B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rief</w:t>
      </w:r>
      <w:r>
        <w:rPr>
          <w:rFonts w:ascii="Arial" w:hAnsi="Arial" w:cs="Arial" w:eastAsia="Arial"/>
          <w:b/>
          <w:bCs/>
          <w:spacing w:val="77"/>
          <w:w w:val="100"/>
          <w:sz w:val="28"/>
          <w:szCs w:val="28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by</w:t>
      </w:r>
      <w:r>
        <w:rPr>
          <w:rFonts w:ascii="Arial" w:hAnsi="Arial" w:cs="Arial" w:eastAsia="Arial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olin</w:t>
      </w:r>
      <w:r>
        <w:rPr>
          <w:rFonts w:ascii="Arial" w:hAnsi="Arial" w:cs="Arial" w:eastAsia="Arial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Be</w:t>
      </w:r>
      <w:r>
        <w:rPr>
          <w:rFonts w:ascii="Arial" w:hAnsi="Arial" w:cs="Arial" w:eastAsia="Arial"/>
          <w:b w:val="0"/>
          <w:bCs w:val="0"/>
          <w:spacing w:val="-3"/>
          <w:w w:val="100"/>
          <w:sz w:val="28"/>
          <w:szCs w:val="28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tley</w:t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6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rogram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me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17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8" w:space="0" w:color="C0C0C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50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17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660" w:type="dxa"/>
            <w:tcBorders>
              <w:top w:val="single" w:sz="8" w:space="0" w:color="C0C0C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rogram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17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24" w:lineRule="exact"/>
              <w:ind w:right="2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0"/>
                <w:szCs w:val="20"/>
              </w:rPr>
              <w:t>Date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/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0.01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tat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24" w:lineRule="exact"/>
              <w:ind w:right="2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0"/>
                <w:szCs w:val="20"/>
              </w:rPr>
              <w:t>Date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tat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24" w:lineRule="exact"/>
              <w:ind w:right="2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0"/>
                <w:szCs w:val="20"/>
              </w:rPr>
              <w:t>Date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tat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left="220" w:right="0" w:firstLine="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urp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39" w:lineRule="auto" w:before="4"/>
        <w:ind w:right="1604"/>
        <w:jc w:val="left"/>
      </w:pPr>
      <w:r>
        <w:rPr/>
        <w:pict>
          <v:group style="position:absolute;margin-left:84.093994pt;margin-top:88.817574pt;width:492.55599pt;height:105.47998pt;mso-position-horizontal-relative:page;mso-position-vertical-relative:paragraph;z-index:-326" coordorigin="1682,1776" coordsize="9851,2110">
            <v:group style="position:absolute;left:1697;top:1787;width:9820;height:154" coordorigin="1697,1787" coordsize="9820,154">
              <v:shape style="position:absolute;left:1697;top:1787;width:9820;height:154" coordorigin="1697,1787" coordsize="9820,154" path="m1697,1941l11518,1941,11518,1787,1697,1787,1697,1941xe" filled="t" fillcolor="#B3B3B3" stroked="f">
                <v:path arrowok="t"/>
                <v:fill type="solid"/>
              </v:shape>
            </v:group>
            <v:group style="position:absolute;left:1697;top:1941;width:103;height:252" coordorigin="1697,1941" coordsize="103,252">
              <v:shape style="position:absolute;left:1697;top:1941;width:103;height:252" coordorigin="1697,1941" coordsize="103,252" path="m1697,2193l1800,2193,1800,1941,1697,1941,1697,2193xe" filled="t" fillcolor="#B3B3B3" stroked="f">
                <v:path arrowok="t"/>
                <v:fill type="solid"/>
              </v:shape>
            </v:group>
            <v:group style="position:absolute;left:11414;top:1941;width:103;height:252" coordorigin="11414,1941" coordsize="103,252">
              <v:shape style="position:absolute;left:11414;top:1941;width:103;height:252" coordorigin="11414,1941" coordsize="103,252" path="m11414,2193l11518,2193,11518,1941,11414,1941,11414,2193xe" filled="t" fillcolor="#B3B3B3" stroked="f">
                <v:path arrowok="t"/>
                <v:fill type="solid"/>
              </v:shape>
            </v:group>
            <v:group style="position:absolute;left:1697;top:2193;width:9820;height:154" coordorigin="1697,2193" coordsize="9820,154">
              <v:shape style="position:absolute;left:1697;top:2193;width:9820;height:154" coordorigin="1697,2193" coordsize="9820,154" path="m1697,2346l11518,2346,11518,2193,1697,2193,1697,2346xe" filled="t" fillcolor="#B3B3B3" stroked="f">
                <v:path arrowok="t"/>
                <v:fill type="solid"/>
              </v:shape>
            </v:group>
            <v:group style="position:absolute;left:1800;top:1941;width:9614;height:252" coordorigin="1800,1941" coordsize="9614,252">
              <v:shape style="position:absolute;left:1800;top:1941;width:9614;height:252" coordorigin="1800,1941" coordsize="9614,252" path="m1800,2193l11414,2193,11414,1941,1800,1941,1800,2193xe" filled="t" fillcolor="#B3B3B3" stroked="f">
                <v:path arrowok="t"/>
                <v:fill type="solid"/>
              </v:shape>
            </v:group>
            <v:group style="position:absolute;left:1688;top:1782;width:9840;height:2" coordorigin="1688,1782" coordsize="9840,2">
              <v:shape style="position:absolute;left:1688;top:1782;width:9840;height:2" coordorigin="1688,1782" coordsize="9840,0" path="m1688,1782l11527,1782e" filled="f" stroked="t" strokeweight=".579980pt" strokecolor="#000000">
                <v:path arrowok="t"/>
              </v:shape>
            </v:group>
            <v:group style="position:absolute;left:1692;top:1787;width:2;height:2088" coordorigin="1692,1787" coordsize="2,2088">
              <v:shape style="position:absolute;left:1692;top:1787;width:2;height:2088" coordorigin="1692,1787" coordsize="0,2088" path="m1692,1787l1692,3875e" filled="f" stroked="t" strokeweight=".580pt" strokecolor="#000000">
                <v:path arrowok="t"/>
              </v:shape>
            </v:group>
            <v:group style="position:absolute;left:11522;top:1787;width:2;height:2088" coordorigin="11522,1787" coordsize="2,2088">
              <v:shape style="position:absolute;left:11522;top:1787;width:2;height:2088" coordorigin="11522,1787" coordsize="0,2088" path="m11522,1787l11522,3875e" filled="f" stroked="t" strokeweight=".579980pt" strokecolor="#000000">
                <v:path arrowok="t"/>
              </v:shape>
            </v:group>
            <v:group style="position:absolute;left:1688;top:2351;width:9840;height:2" coordorigin="1688,2351" coordsize="9840,2">
              <v:shape style="position:absolute;left:1688;top:2351;width:9840;height:2" coordorigin="1688,2351" coordsize="9840,0" path="m1688,2351l11527,2351e" filled="f" stroked="t" strokeweight=".579980pt" strokecolor="#000000">
                <v:path arrowok="t"/>
              </v:shape>
            </v:group>
            <v:group style="position:absolute;left:1688;top:3880;width:9840;height:2" coordorigin="1688,3880" coordsize="9840,2">
              <v:shape style="position:absolute;left:1688;top:3880;width:9840;height:2" coordorigin="1688,3880" coordsize="9840,0" path="m1688,3880l11527,3880e" filled="f" stroked="t" strokeweight=".58001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gra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6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cted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ts,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come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sco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ob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es.</w:t>
      </w:r>
      <w:r>
        <w:rPr>
          <w:b w:val="0"/>
          <w:bCs w:val="0"/>
          <w:spacing w:val="6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,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ce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ap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ro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by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he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pr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gra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me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’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sp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so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group,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w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be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the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mme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ernance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580" w:val="left" w:leader="none"/>
        </w:tabs>
        <w:spacing w:before="72"/>
        <w:ind w:left="580" w:right="0" w:hanging="360"/>
        <w:jc w:val="left"/>
        <w:rPr>
          <w:b w:val="0"/>
          <w:bCs w:val="0"/>
        </w:rPr>
      </w:pPr>
      <w:r>
        <w:rPr>
          <w:spacing w:val="0"/>
          <w:w w:val="100"/>
        </w:rPr>
        <w:t>Ou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line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0"/>
          <w:w w:val="100"/>
        </w:rPr>
        <w:t>i</w:t>
      </w:r>
      <w:r>
        <w:rPr>
          <w:spacing w:val="-3"/>
          <w:w w:val="100"/>
        </w:rPr>
        <w:t>s</w:t>
      </w:r>
      <w:r>
        <w:rPr>
          <w:spacing w:val="0"/>
          <w:w w:val="100"/>
        </w:rPr>
        <w:t>ion</w:t>
      </w:r>
      <w:r>
        <w:rPr>
          <w:spacing w:val="0"/>
          <w:w w:val="100"/>
        </w:rPr>
        <w:t> </w:t>
      </w:r>
      <w:r>
        <w:rPr>
          <w:spacing w:val="-4"/>
          <w:w w:val="100"/>
        </w:rPr>
        <w:t>S</w:t>
      </w:r>
      <w:r>
        <w:rPr>
          <w:spacing w:val="0"/>
          <w:w w:val="100"/>
        </w:rPr>
        <w:t>tat</w:t>
      </w:r>
      <w:r>
        <w:rPr>
          <w:spacing w:val="-3"/>
          <w:w w:val="100"/>
        </w:rPr>
        <w:t>e</w:t>
      </w:r>
      <w:r>
        <w:rPr>
          <w:spacing w:val="0"/>
          <w:w w:val="100"/>
        </w:rPr>
        <w:t>m</w:t>
      </w:r>
      <w:r>
        <w:rPr>
          <w:spacing w:val="-3"/>
          <w:w w:val="100"/>
        </w:rPr>
        <w:t>e</w:t>
      </w:r>
      <w:r>
        <w:rPr>
          <w:spacing w:val="0"/>
          <w:w w:val="100"/>
        </w:rPr>
        <w:t>nt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right="490"/>
        <w:jc w:val="left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cture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tt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tu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–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h-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scr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pti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sati</w:t>
      </w:r>
      <w:r>
        <w:rPr>
          <w:b w:val="0"/>
          <w:bCs w:val="0"/>
          <w:spacing w:val="-4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ss/o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rati</w:t>
      </w:r>
      <w:r>
        <w:rPr>
          <w:b w:val="0"/>
          <w:bCs w:val="0"/>
          <w:spacing w:val="-4"/>
          <w:w w:val="100"/>
        </w:rPr>
        <w:t>o</w:t>
      </w:r>
      <w:r>
        <w:rPr>
          <w:b w:val="0"/>
          <w:bCs w:val="0"/>
          <w:spacing w:val="0"/>
          <w:w w:val="100"/>
        </w:rPr>
        <w:t>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rati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/b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tn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/cu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tom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rs.</w:t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580" w:val="left" w:leader="none"/>
        </w:tabs>
        <w:spacing w:before="72"/>
        <w:ind w:left="580" w:right="0" w:hanging="360"/>
        <w:jc w:val="left"/>
        <w:rPr>
          <w:b w:val="0"/>
          <w:bCs w:val="0"/>
        </w:rPr>
      </w:pPr>
      <w:r>
        <w:rPr>
          <w:spacing w:val="-2"/>
          <w:w w:val="100"/>
        </w:rPr>
        <w:t>B</w:t>
      </w:r>
      <w:r>
        <w:rPr>
          <w:spacing w:val="0"/>
          <w:w w:val="100"/>
        </w:rPr>
        <w:t>e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ef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ts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2" w:lineRule="exact" w:before="77"/>
        <w:ind w:right="297"/>
        <w:jc w:val="left"/>
      </w:pP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pti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u</w:t>
      </w:r>
      <w:r>
        <w:rPr>
          <w:b w:val="0"/>
          <w:bCs w:val="0"/>
          <w:spacing w:val="0"/>
          <w:w w:val="100"/>
        </w:rPr>
        <w:t>tcom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580" w:val="left" w:leader="none"/>
        </w:tabs>
        <w:spacing w:before="72"/>
        <w:ind w:left="580" w:right="0" w:hanging="360"/>
        <w:jc w:val="left"/>
        <w:rPr>
          <w:b w:val="0"/>
          <w:bCs w:val="0"/>
        </w:rPr>
      </w:pPr>
      <w:r>
        <w:rPr/>
        <w:pict>
          <v:group style="position:absolute;margin-left:84.093994pt;margin-top:-122.602135pt;width:492.55599pt;height:92.86001pt;mso-position-horizontal-relative:page;mso-position-vertical-relative:paragraph;z-index:-325" coordorigin="1682,-2452" coordsize="9851,1857">
            <v:group style="position:absolute;left:1697;top:-2441;width:9820;height:154" coordorigin="1697,-2441" coordsize="9820,154">
              <v:shape style="position:absolute;left:1697;top:-2441;width:9820;height:154" coordorigin="1697,-2441" coordsize="9820,154" path="m1697,-2288l11518,-2288,11518,-2441,1697,-2441,1697,-2288xe" filled="t" fillcolor="#B3B3B3" stroked="f">
                <v:path arrowok="t"/>
                <v:fill type="solid"/>
              </v:shape>
            </v:group>
            <v:group style="position:absolute;left:1697;top:-2288;width:103;height:254" coordorigin="1697,-2288" coordsize="103,254">
              <v:shape style="position:absolute;left:1697;top:-2288;width:103;height:254" coordorigin="1697,-2288" coordsize="103,254" path="m1697,-2033l1800,-2033,1800,-2288,1697,-2288,1697,-2033xe" filled="t" fillcolor="#B3B3B3" stroked="f">
                <v:path arrowok="t"/>
                <v:fill type="solid"/>
              </v:shape>
            </v:group>
            <v:group style="position:absolute;left:11414;top:-2288;width:103;height:254" coordorigin="11414,-2288" coordsize="103,254">
              <v:shape style="position:absolute;left:11414;top:-2288;width:103;height:254" coordorigin="11414,-2288" coordsize="103,254" path="m11414,-2033l11518,-2033,11518,-2288,11414,-2288,11414,-2033xe" filled="t" fillcolor="#B3B3B3" stroked="f">
                <v:path arrowok="t"/>
                <v:fill type="solid"/>
              </v:shape>
            </v:group>
            <v:group style="position:absolute;left:1697;top:-2033;width:9820;height:154" coordorigin="1697,-2033" coordsize="9820,154">
              <v:shape style="position:absolute;left:1697;top:-2033;width:9820;height:154" coordorigin="1697,-2033" coordsize="9820,154" path="m1697,-1880l11518,-1880,11518,-2033,1697,-2033,1697,-1880xe" filled="t" fillcolor="#B3B3B3" stroked="f">
                <v:path arrowok="t"/>
                <v:fill type="solid"/>
              </v:shape>
            </v:group>
            <v:group style="position:absolute;left:1800;top:-2288;width:9614;height:254" coordorigin="1800,-2288" coordsize="9614,254">
              <v:shape style="position:absolute;left:1800;top:-2288;width:9614;height:254" coordorigin="1800,-2288" coordsize="9614,254" path="m1800,-2033l11414,-2033,11414,-2288,1800,-2288,1800,-2033xe" filled="t" fillcolor="#B3B3B3" stroked="f">
                <v:path arrowok="t"/>
                <v:fill type="solid"/>
              </v:shape>
            </v:group>
            <v:group style="position:absolute;left:1688;top:-2446;width:9840;height:2" coordorigin="1688,-2446" coordsize="9840,2">
              <v:shape style="position:absolute;left:1688;top:-2446;width:9840;height:2" coordorigin="1688,-2446" coordsize="9840,0" path="m1688,-2446l11527,-2446e" filled="f" stroked="t" strokeweight=".58001pt" strokecolor="#000000">
                <v:path arrowok="t"/>
              </v:shape>
            </v:group>
            <v:group style="position:absolute;left:1692;top:-2441;width:2;height:1836" coordorigin="1692,-2441" coordsize="2,1836">
              <v:shape style="position:absolute;left:1692;top:-2441;width:2;height:1836" coordorigin="1692,-2441" coordsize="0,1836" path="m1692,-2441l1692,-605e" filled="f" stroked="t" strokeweight=".580pt" strokecolor="#000000">
                <v:path arrowok="t"/>
              </v:shape>
            </v:group>
            <v:group style="position:absolute;left:11522;top:-2441;width:2;height:1836" coordorigin="11522,-2441" coordsize="2,1836">
              <v:shape style="position:absolute;left:11522;top:-2441;width:2;height:1836" coordorigin="11522,-2441" coordsize="0,1836" path="m11522,-2441l11522,-605e" filled="f" stroked="t" strokeweight=".579980pt" strokecolor="#000000">
                <v:path arrowok="t"/>
              </v:shape>
            </v:group>
            <v:group style="position:absolute;left:1688;top:-1875;width:9840;height:2" coordorigin="1688,-1875" coordsize="9840,2">
              <v:shape style="position:absolute;left:1688;top:-1875;width:9840;height:2" coordorigin="1688,-1875" coordsize="9840,0" path="m1688,-1875l11527,-1875e" filled="f" stroked="t" strokeweight=".58001pt" strokecolor="#000000">
                <v:path arrowok="t"/>
              </v:shape>
            </v:group>
            <v:group style="position:absolute;left:1688;top:-601;width:9840;height:2" coordorigin="1688,-601" coordsize="9840,2">
              <v:shape style="position:absolute;left:1688;top:-601;width:9840;height:2" coordorigin="1688,-601" coordsize="9840,0" path="m1688,-601l11527,-601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spacing w:val="-2"/>
          <w:w w:val="100"/>
        </w:rPr>
        <w:t>R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k</w:t>
      </w:r>
      <w:r>
        <w:rPr>
          <w:spacing w:val="0"/>
          <w:w w:val="100"/>
        </w:rPr>
        <w:t>s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right="287"/>
        <w:jc w:val="left"/>
      </w:pPr>
      <w:r>
        <w:rPr/>
        <w:pict>
          <v:group style="position:absolute;margin-left:84.093979pt;margin-top:92.707832pt;width:492.55602pt;height:54.96004pt;mso-position-horizontal-relative:page;mso-position-vertical-relative:paragraph;z-index:-323" coordorigin="1682,1854" coordsize="9851,1099">
            <v:group style="position:absolute;left:1697;top:1865;width:9820;height:154" coordorigin="1697,1865" coordsize="9820,154">
              <v:shape style="position:absolute;left:1697;top:1865;width:9820;height:154" coordorigin="1697,1865" coordsize="9820,154" path="m1697,2018l11518,2018,11518,1865,1697,1865,1697,2018xe" filled="t" fillcolor="#B3B3B3" stroked="f">
                <v:path arrowok="t"/>
                <v:fill type="solid"/>
              </v:shape>
            </v:group>
            <v:group style="position:absolute;left:1697;top:2018;width:103;height:252" coordorigin="1697,2018" coordsize="103,252">
              <v:shape style="position:absolute;left:1697;top:2018;width:103;height:252" coordorigin="1697,2018" coordsize="103,252" path="m1697,2271l1800,2271,1800,2018,1697,2018,1697,2271xe" filled="t" fillcolor="#B3B3B3" stroked="f">
                <v:path arrowok="t"/>
                <v:fill type="solid"/>
              </v:shape>
            </v:group>
            <v:group style="position:absolute;left:11414;top:2018;width:103;height:252" coordorigin="11414,2018" coordsize="103,252">
              <v:shape style="position:absolute;left:11414;top:2018;width:103;height:252" coordorigin="11414,2018" coordsize="103,252" path="m11414,2271l11518,2271,11518,2018,11414,2018,11414,2271xe" filled="t" fillcolor="#B3B3B3" stroked="f">
                <v:path arrowok="t"/>
                <v:fill type="solid"/>
              </v:shape>
            </v:group>
            <v:group style="position:absolute;left:1697;top:2271;width:9820;height:156" coordorigin="1697,2271" coordsize="9820,156">
              <v:shape style="position:absolute;left:1697;top:2271;width:9820;height:156" coordorigin="1697,2271" coordsize="9820,156" path="m1697,2427l11518,2427,11518,2271,1697,2271,1697,2427xe" filled="t" fillcolor="#B3B3B3" stroked="f">
                <v:path arrowok="t"/>
                <v:fill type="solid"/>
              </v:shape>
            </v:group>
            <v:group style="position:absolute;left:1800;top:2018;width:9614;height:252" coordorigin="1800,2018" coordsize="9614,252">
              <v:shape style="position:absolute;left:1800;top:2018;width:9614;height:252" coordorigin="1800,2018" coordsize="9614,252" path="m1800,2271l11414,2271,11414,2018,1800,2018,1800,2271xe" filled="t" fillcolor="#B3B3B3" stroked="f">
                <v:path arrowok="t"/>
                <v:fill type="solid"/>
              </v:shape>
            </v:group>
            <v:group style="position:absolute;left:1688;top:1860;width:9840;height:2" coordorigin="1688,1860" coordsize="9840,2">
              <v:shape style="position:absolute;left:1688;top:1860;width:9840;height:2" coordorigin="1688,1860" coordsize="9840,0" path="m1688,1860l11527,1860e" filled="f" stroked="t" strokeweight=".58004pt" strokecolor="#000000">
                <v:path arrowok="t"/>
              </v:shape>
            </v:group>
            <v:group style="position:absolute;left:1692;top:1865;width:2;height:1078" coordorigin="1692,1865" coordsize="2,1078">
              <v:shape style="position:absolute;left:1692;top:1865;width:2;height:1078" coordorigin="1692,1865" coordsize="0,1078" path="m1692,1865l1692,2943e" filled="f" stroked="t" strokeweight=".580pt" strokecolor="#000000">
                <v:path arrowok="t"/>
              </v:shape>
            </v:group>
            <v:group style="position:absolute;left:11522;top:1865;width:2;height:1078" coordorigin="11522,1865" coordsize="2,1078">
              <v:shape style="position:absolute;left:11522;top:1865;width:2;height:1078" coordorigin="11522,1865" coordsize="0,1078" path="m11522,1865l11522,2943e" filled="f" stroked="t" strokeweight=".579980pt" strokecolor="#000000">
                <v:path arrowok="t"/>
              </v:shape>
            </v:group>
            <v:group style="position:absolute;left:1688;top:2432;width:9840;height:2" coordorigin="1688,2432" coordsize="9840,2">
              <v:shape style="position:absolute;left:1688;top:2432;width:9840;height:2" coordorigin="1688,2432" coordsize="9840,0" path="m1688,2432l11527,2432e" filled="f" stroked="t" strokeweight=".579980pt" strokecolor="#000000">
                <v:path arrowok="t"/>
              </v:shape>
            </v:group>
            <v:group style="position:absolute;left:1688;top:2948;width:9840;height:2" coordorigin="1688,2948" coordsize="9840,2">
              <v:shape style="position:absolute;left:1688;top:2948;width:9840;height:2" coordorigin="1688,2948" coordsize="9840,0" path="m1688,2948l11527,2948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progra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tcom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s/b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mpti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o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580" w:val="left" w:leader="none"/>
        </w:tabs>
        <w:spacing w:before="72"/>
        <w:ind w:left="580" w:right="0" w:hanging="360"/>
        <w:jc w:val="left"/>
        <w:rPr>
          <w:b w:val="0"/>
          <w:bCs w:val="0"/>
        </w:rPr>
      </w:pPr>
      <w:r>
        <w:rPr/>
        <w:pict>
          <v:group style="position:absolute;margin-left:84.093979pt;margin-top:-135.192108pt;width:492.55602pt;height:105.57998pt;mso-position-horizontal-relative:page;mso-position-vertical-relative:paragraph;z-index:-324" coordorigin="1682,-2704" coordsize="9851,2112">
            <v:group style="position:absolute;left:1697;top:-2693;width:9820;height:156" coordorigin="1697,-2693" coordsize="9820,156">
              <v:shape style="position:absolute;left:1697;top:-2693;width:9820;height:156" coordorigin="1697,-2693" coordsize="9820,156" path="m1697,-2537l11518,-2537,11518,-2693,1697,-2693,1697,-2537xe" filled="t" fillcolor="#B3B3B3" stroked="f">
                <v:path arrowok="t"/>
                <v:fill type="solid"/>
              </v:shape>
            </v:group>
            <v:group style="position:absolute;left:1697;top:-2537;width:103;height:252" coordorigin="1697,-2537" coordsize="103,252">
              <v:shape style="position:absolute;left:1697;top:-2537;width:103;height:252" coordorigin="1697,-2537" coordsize="103,252" path="m1697,-2285l1800,-2285,1800,-2537,1697,-2537,1697,-2285xe" filled="t" fillcolor="#B3B3B3" stroked="f">
                <v:path arrowok="t"/>
                <v:fill type="solid"/>
              </v:shape>
            </v:group>
            <v:group style="position:absolute;left:11414;top:-2537;width:103;height:252" coordorigin="11414,-2537" coordsize="103,252">
              <v:shape style="position:absolute;left:11414;top:-2537;width:103;height:252" coordorigin="11414,-2537" coordsize="103,252" path="m11414,-2285l11518,-2285,11518,-2537,11414,-2537,11414,-2285xe" filled="t" fillcolor="#B3B3B3" stroked="f">
                <v:path arrowok="t"/>
                <v:fill type="solid"/>
              </v:shape>
            </v:group>
            <v:group style="position:absolute;left:1697;top:-2285;width:9820;height:154" coordorigin="1697,-2285" coordsize="9820,154">
              <v:shape style="position:absolute;left:1697;top:-2285;width:9820;height:154" coordorigin="1697,-2285" coordsize="9820,154" path="m1697,-2132l11518,-2132,11518,-2285,1697,-2285,1697,-2132xe" filled="t" fillcolor="#B3B3B3" stroked="f">
                <v:path arrowok="t"/>
                <v:fill type="solid"/>
              </v:shape>
            </v:group>
            <v:group style="position:absolute;left:1800;top:-2537;width:9614;height:252" coordorigin="1800,-2537" coordsize="9614,252">
              <v:shape style="position:absolute;left:1800;top:-2537;width:9614;height:252" coordorigin="1800,-2537" coordsize="9614,252" path="m1800,-2285l11414,-2285,11414,-2537,1800,-2537,1800,-2285xe" filled="t" fillcolor="#B3B3B3" stroked="f">
                <v:path arrowok="t"/>
                <v:fill type="solid"/>
              </v:shape>
            </v:group>
            <v:group style="position:absolute;left:1688;top:-2698;width:9840;height:2" coordorigin="1688,-2698" coordsize="9840,2">
              <v:shape style="position:absolute;left:1688;top:-2698;width:9840;height:2" coordorigin="1688,-2698" coordsize="9840,0" path="m1688,-2698l11527,-2698e" filled="f" stroked="t" strokeweight=".579980pt" strokecolor="#000000">
                <v:path arrowok="t"/>
              </v:shape>
            </v:group>
            <v:group style="position:absolute;left:1692;top:-2693;width:2;height:2090" coordorigin="1692,-2693" coordsize="2,2090">
              <v:shape style="position:absolute;left:1692;top:-2693;width:2;height:2090" coordorigin="1692,-2693" coordsize="0,2090" path="m1692,-2693l1692,-603e" filled="f" stroked="t" strokeweight=".580pt" strokecolor="#000000">
                <v:path arrowok="t"/>
              </v:shape>
            </v:group>
            <v:group style="position:absolute;left:11522;top:-2693;width:2;height:2090" coordorigin="11522,-2693" coordsize="2,2090">
              <v:shape style="position:absolute;left:11522;top:-2693;width:2;height:2090" coordorigin="11522,-2693" coordsize="0,2090" path="m11522,-2693l11522,-603e" filled="f" stroked="t" strokeweight=".579980pt" strokecolor="#000000">
                <v:path arrowok="t"/>
              </v:shape>
            </v:group>
            <v:group style="position:absolute;left:1688;top:-2127;width:9840;height:2" coordorigin="1688,-2127" coordsize="9840,2">
              <v:shape style="position:absolute;left:1688;top:-2127;width:9840;height:2" coordorigin="1688,-2127" coordsize="9840,0" path="m1688,-2127l11527,-2127e" filled="f" stroked="t" strokeweight=".58004pt" strokecolor="#000000">
                <v:path arrowok="t"/>
              </v:shape>
            </v:group>
            <v:group style="position:absolute;left:1688;top:-598;width:9840;height:2" coordorigin="1688,-598" coordsize="9840,2">
              <v:shape style="position:absolute;left:1688;top:-598;width:9840;height:2" coordorigin="1688,-598" coordsize="9840,0" path="m1688,-598l11527,-598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spacing w:val="-2"/>
          <w:w w:val="100"/>
        </w:rPr>
        <w:t>C</w:t>
      </w:r>
      <w:r>
        <w:rPr>
          <w:spacing w:val="0"/>
          <w:w w:val="100"/>
        </w:rPr>
        <w:t>o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strai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ts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(e</w:t>
      </w:r>
      <w:r>
        <w:rPr>
          <w:b w:val="0"/>
          <w:bCs w:val="0"/>
          <w:spacing w:val="-2"/>
          <w:w w:val="100"/>
        </w:rPr>
        <w:t>.</w:t>
      </w:r>
      <w:r>
        <w:rPr>
          <w:b w:val="0"/>
          <w:bCs w:val="0"/>
          <w:spacing w:val="0"/>
          <w:w w:val="100"/>
        </w:rPr>
        <w:t>g.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me,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3"/>
          <w:w w:val="100"/>
        </w:rPr>
        <w:t>d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ati</w:t>
      </w:r>
      <w:r>
        <w:rPr>
          <w:b w:val="0"/>
          <w:bCs w:val="0"/>
          <w:spacing w:val="-4"/>
          <w:w w:val="100"/>
        </w:rPr>
        <w:t>o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roc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).</w:t>
      </w:r>
    </w:p>
    <w:p>
      <w:pPr>
        <w:spacing w:after="0"/>
        <w:jc w:val="left"/>
        <w:sectPr>
          <w:headerReference w:type="default" r:id="rId5"/>
          <w:footerReference w:type="default" r:id="rId6"/>
          <w:type w:val="continuous"/>
          <w:pgSz w:w="11907" w:h="16840"/>
          <w:pgMar w:header="708" w:footer="993" w:top="1600" w:bottom="1180" w:left="1580" w:right="280"/>
        </w:sectPr>
      </w:pP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16" w:hRule="exact"/>
        </w:trPr>
        <w:tc>
          <w:tcPr>
            <w:tcW w:w="9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9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>
            <w:pPr>
              <w:pStyle w:val="TableParagraph"/>
              <w:spacing w:line="140" w:lineRule="exact" w:before="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ted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t,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fo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imesc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les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526" w:hRule="exact"/>
        </w:trPr>
        <w:tc>
          <w:tcPr>
            <w:tcW w:w="9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 w:before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spacing w:line="252" w:lineRule="exact"/>
              <w:ind w:left="102" w:right="32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mat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£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ff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me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up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gr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me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mes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ts.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cati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ree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nty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(e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g.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+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2"/>
                <w:szCs w:val="22"/>
              </w:rPr>
              <w:t>/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-</w:t>
            </w:r>
          </w:p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%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prec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d.</w:t>
            </w:r>
          </w:p>
        </w:tc>
      </w:tr>
    </w:tbl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"/>
        </w:numPr>
        <w:tabs>
          <w:tab w:pos="580" w:val="left" w:leader="none"/>
        </w:tabs>
        <w:spacing w:before="72"/>
        <w:ind w:left="580" w:right="0" w:hanging="360"/>
        <w:jc w:val="left"/>
        <w:rPr>
          <w:b w:val="0"/>
          <w:bCs w:val="0"/>
        </w:rPr>
      </w:pPr>
      <w:r>
        <w:rPr>
          <w:spacing w:val="0"/>
          <w:w w:val="100"/>
        </w:rPr>
        <w:t>Ou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line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B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in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ss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2" w:lineRule="exact" w:before="77"/>
        <w:ind w:right="544"/>
        <w:jc w:val="both"/>
      </w:pP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–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hy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the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pr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gra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me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is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q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and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the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rp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te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ct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es,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’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or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oth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0"/>
          <w:w w:val="100"/>
        </w:rPr>
        <w:t>ecti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gr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ards.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ated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ati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gra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me.</w:t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"/>
        </w:numPr>
        <w:tabs>
          <w:tab w:pos="580" w:val="left" w:leader="none"/>
        </w:tabs>
        <w:spacing w:before="72"/>
        <w:ind w:left="580" w:right="0" w:hanging="360"/>
        <w:jc w:val="left"/>
        <w:rPr>
          <w:b w:val="0"/>
          <w:bCs w:val="0"/>
        </w:rPr>
      </w:pPr>
      <w:r>
        <w:rPr/>
        <w:pict>
          <v:group style="position:absolute;margin-left:84.093994pt;margin-top:-135.192123pt;width:492.55599pt;height:105.58001pt;mso-position-horizontal-relative:page;mso-position-vertical-relative:paragraph;z-index:-322" coordorigin="1682,-2704" coordsize="9851,2112">
            <v:group style="position:absolute;left:1697;top:-2693;width:9820;height:154" coordorigin="1697,-2693" coordsize="9820,154">
              <v:shape style="position:absolute;left:1697;top:-2693;width:9820;height:154" coordorigin="1697,-2693" coordsize="9820,154" path="m1697,-2540l11518,-2540,11518,-2693,1697,-2693,1697,-2540xe" filled="t" fillcolor="#B3B3B3" stroked="f">
                <v:path arrowok="t"/>
                <v:fill type="solid"/>
              </v:shape>
            </v:group>
            <v:group style="position:absolute;left:1697;top:-2540;width:103;height:254" coordorigin="1697,-2540" coordsize="103,254">
              <v:shape style="position:absolute;left:1697;top:-2540;width:103;height:254" coordorigin="1697,-2540" coordsize="103,254" path="m1697,-2285l1800,-2285,1800,-2540,1697,-2540,1697,-2285xe" filled="t" fillcolor="#B3B3B3" stroked="f">
                <v:path arrowok="t"/>
                <v:fill type="solid"/>
              </v:shape>
            </v:group>
            <v:group style="position:absolute;left:11414;top:-2540;width:103;height:254" coordorigin="11414,-2540" coordsize="103,254">
              <v:shape style="position:absolute;left:11414;top:-2540;width:103;height:254" coordorigin="11414,-2540" coordsize="103,254" path="m11414,-2285l11518,-2285,11518,-2540,11414,-2540,11414,-2285xe" filled="t" fillcolor="#B3B3B3" stroked="f">
                <v:path arrowok="t"/>
                <v:fill type="solid"/>
              </v:shape>
            </v:group>
            <v:group style="position:absolute;left:1697;top:-2285;width:9820;height:154" coordorigin="1697,-2285" coordsize="9820,154">
              <v:shape style="position:absolute;left:1697;top:-2285;width:9820;height:154" coordorigin="1697,-2285" coordsize="9820,154" path="m1697,-2132l11518,-2132,11518,-2285,1697,-2285,1697,-2132xe" filled="t" fillcolor="#B3B3B3" stroked="f">
                <v:path arrowok="t"/>
                <v:fill type="solid"/>
              </v:shape>
            </v:group>
            <v:group style="position:absolute;left:1800;top:-2540;width:9614;height:254" coordorigin="1800,-2540" coordsize="9614,254">
              <v:shape style="position:absolute;left:1800;top:-2540;width:9614;height:254" coordorigin="1800,-2540" coordsize="9614,254" path="m1800,-2285l11414,-2285,11414,-2540,1800,-2540,1800,-2285xe" filled="t" fillcolor="#B3B3B3" stroked="f">
                <v:path arrowok="t"/>
                <v:fill type="solid"/>
              </v:shape>
            </v:group>
            <v:group style="position:absolute;left:1688;top:-2698;width:9840;height:2" coordorigin="1688,-2698" coordsize="9840,2">
              <v:shape style="position:absolute;left:1688;top:-2698;width:9840;height:2" coordorigin="1688,-2698" coordsize="9840,0" path="m1688,-2698l11527,-2698e" filled="f" stroked="t" strokeweight=".58001pt" strokecolor="#000000">
                <v:path arrowok="t"/>
              </v:shape>
            </v:group>
            <v:group style="position:absolute;left:1692;top:-2693;width:2;height:2090" coordorigin="1692,-2693" coordsize="2,2090">
              <v:shape style="position:absolute;left:1692;top:-2693;width:2;height:2090" coordorigin="1692,-2693" coordsize="0,2090" path="m1692,-2693l1692,-603e" filled="f" stroked="t" strokeweight=".580pt" strokecolor="#000000">
                <v:path arrowok="t"/>
              </v:shape>
            </v:group>
            <v:group style="position:absolute;left:11522;top:-2693;width:2;height:2090" coordorigin="11522,-2693" coordsize="2,2090">
              <v:shape style="position:absolute;left:11522;top:-2693;width:2;height:2090" coordorigin="11522,-2693" coordsize="0,2090" path="m11522,-2693l11522,-603e" filled="f" stroked="t" strokeweight=".579980pt" strokecolor="#000000">
                <v:path arrowok="t"/>
              </v:shape>
            </v:group>
            <v:group style="position:absolute;left:1688;top:-2127;width:9840;height:2" coordorigin="1688,-2127" coordsize="9840,2">
              <v:shape style="position:absolute;left:1688;top:-2127;width:9840;height:2" coordorigin="1688,-2127" coordsize="9840,0" path="m1688,-2127l11527,-2127e" filled="f" stroked="t" strokeweight=".579980pt" strokecolor="#000000">
                <v:path arrowok="t"/>
              </v:shape>
            </v:group>
            <v:group style="position:absolute;left:1688;top:-598;width:9840;height:2" coordorigin="1688,-598" coordsize="9840,2">
              <v:shape style="position:absolute;left:1688;top:-598;width:9840;height:2" coordorigin="1688,-598" coordsize="9840,0" path="m1688,-598l11527,-598e" filled="f" stroked="t" strokeweight=".58001pt" strokecolor="#000000">
                <v:path arrowok="t"/>
              </v:shape>
            </v:group>
            <w10:wrap type="none"/>
          </v:group>
        </w:pict>
      </w:r>
      <w:r>
        <w:rPr>
          <w:spacing w:val="0"/>
          <w:w w:val="100"/>
        </w:rPr>
        <w:t>Op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io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Opti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"/>
        </w:numPr>
        <w:tabs>
          <w:tab w:pos="580" w:val="left" w:leader="none"/>
        </w:tabs>
        <w:spacing w:before="72"/>
        <w:ind w:left="580" w:right="0" w:hanging="360"/>
        <w:jc w:val="left"/>
        <w:rPr>
          <w:b w:val="0"/>
          <w:bCs w:val="0"/>
        </w:rPr>
      </w:pPr>
      <w:r>
        <w:rPr/>
        <w:pict>
          <v:group style="position:absolute;margin-left:84.093994pt;margin-top:-109.872139pt;width:492.55599pt;height:80.28001pt;mso-position-horizontal-relative:page;mso-position-vertical-relative:paragraph;z-index:-321" coordorigin="1682,-2197" coordsize="9851,1606">
            <v:group style="position:absolute;left:1697;top:-2187;width:9820;height:154" coordorigin="1697,-2187" coordsize="9820,154">
              <v:shape style="position:absolute;left:1697;top:-2187;width:9820;height:154" coordorigin="1697,-2187" coordsize="9820,154" path="m1697,-2033l11518,-2033,11518,-2187,1697,-2187,1697,-2033xe" filled="t" fillcolor="#B3B3B3" stroked="f">
                <v:path arrowok="t"/>
                <v:fill type="solid"/>
              </v:shape>
            </v:group>
            <v:group style="position:absolute;left:1697;top:-2033;width:103;height:252" coordorigin="1697,-2033" coordsize="103,252">
              <v:shape style="position:absolute;left:1697;top:-2033;width:103;height:252" coordorigin="1697,-2033" coordsize="103,252" path="m1697,-1781l1800,-1781,1800,-2033,1697,-2033,1697,-1781xe" filled="t" fillcolor="#B3B3B3" stroked="f">
                <v:path arrowok="t"/>
                <v:fill type="solid"/>
              </v:shape>
            </v:group>
            <v:group style="position:absolute;left:11414;top:-2033;width:103;height:252" coordorigin="11414,-2033" coordsize="103,252">
              <v:shape style="position:absolute;left:11414;top:-2033;width:103;height:252" coordorigin="11414,-2033" coordsize="103,252" path="m11414,-1781l11518,-1781,11518,-2033,11414,-2033,11414,-1781xe" filled="t" fillcolor="#B3B3B3" stroked="f">
                <v:path arrowok="t"/>
                <v:fill type="solid"/>
              </v:shape>
            </v:group>
            <v:group style="position:absolute;left:1697;top:-1781;width:9820;height:156" coordorigin="1697,-1781" coordsize="9820,156">
              <v:shape style="position:absolute;left:1697;top:-1781;width:9820;height:156" coordorigin="1697,-1781" coordsize="9820,156" path="m1697,-1625l11518,-1625,11518,-1781,1697,-1781,1697,-1625xe" filled="t" fillcolor="#B3B3B3" stroked="f">
                <v:path arrowok="t"/>
                <v:fill type="solid"/>
              </v:shape>
            </v:group>
            <v:group style="position:absolute;left:1800;top:-2033;width:9614;height:252" coordorigin="1800,-2033" coordsize="9614,252">
              <v:shape style="position:absolute;left:1800;top:-2033;width:9614;height:252" coordorigin="1800,-2033" coordsize="9614,252" path="m1800,-1781l11414,-1781,11414,-2033,1800,-2033,1800,-1781xe" filled="t" fillcolor="#B3B3B3" stroked="f">
                <v:path arrowok="t"/>
                <v:fill type="solid"/>
              </v:shape>
            </v:group>
            <v:group style="position:absolute;left:1688;top:-2192;width:9840;height:2" coordorigin="1688,-2192" coordsize="9840,2">
              <v:shape style="position:absolute;left:1688;top:-2192;width:9840;height:2" coordorigin="1688,-2192" coordsize="9840,0" path="m1688,-2192l11527,-2192e" filled="f" stroked="t" strokeweight=".58001pt" strokecolor="#000000">
                <v:path arrowok="t"/>
              </v:shape>
            </v:group>
            <v:group style="position:absolute;left:1692;top:-2187;width:2;height:1584" coordorigin="1692,-2187" coordsize="2,1584">
              <v:shape style="position:absolute;left:1692;top:-2187;width:2;height:1584" coordorigin="1692,-2187" coordsize="0,1584" path="m1692,-2187l1692,-602e" filled="f" stroked="t" strokeweight=".580pt" strokecolor="#000000">
                <v:path arrowok="t"/>
              </v:shape>
            </v:group>
            <v:group style="position:absolute;left:11522;top:-2187;width:2;height:1584" coordorigin="11522,-2187" coordsize="2,1584">
              <v:shape style="position:absolute;left:11522;top:-2187;width:2;height:1584" coordorigin="11522,-2187" coordsize="0,1584" path="m11522,-2187l11522,-602e" filled="f" stroked="t" strokeweight=".579980pt" strokecolor="#000000">
                <v:path arrowok="t"/>
              </v:shape>
            </v:group>
            <v:group style="position:absolute;left:1688;top:-1620;width:9840;height:2" coordorigin="1688,-1620" coordsize="9840,2">
              <v:shape style="position:absolute;left:1688;top:-1620;width:9840;height:2" coordorigin="1688,-1620" coordsize="9840,0" path="m1688,-1620l11527,-1620e" filled="f" stroked="t" strokeweight=".58001pt" strokecolor="#000000">
                <v:path arrowok="t"/>
              </v:shape>
            </v:group>
            <v:group style="position:absolute;left:1688;top:-598;width:9840;height:2" coordorigin="1688,-598" coordsize="9840,2">
              <v:shape style="position:absolute;left:1688;top:-598;width:9840;height:2" coordorigin="1688,-598" coordsize="9840,0" path="m1688,-598l11527,-598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spacing w:val="-1"/>
          <w:w w:val="100"/>
        </w:rPr>
        <w:t>P</w:t>
      </w:r>
      <w:r>
        <w:rPr>
          <w:spacing w:val="0"/>
          <w:w w:val="100"/>
        </w:rPr>
        <w:t>ro</w:t>
      </w:r>
      <w:r>
        <w:rPr>
          <w:spacing w:val="-2"/>
          <w:w w:val="100"/>
        </w:rPr>
        <w:t>j</w:t>
      </w:r>
      <w:r>
        <w:rPr>
          <w:spacing w:val="0"/>
          <w:w w:val="100"/>
        </w:rPr>
        <w:t>e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ts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right="398"/>
        <w:jc w:val="left"/>
      </w:pPr>
      <w:r>
        <w:rPr/>
        <w:pict>
          <v:group style="position:absolute;margin-left:84.093979pt;margin-top:92.737831pt;width:492.55602pt;height:92.86004pt;mso-position-horizontal-relative:page;mso-position-vertical-relative:paragraph;z-index:-319" coordorigin="1682,1855" coordsize="9851,1857">
            <v:group style="position:absolute;left:1697;top:1865;width:9820;height:154" coordorigin="1697,1865" coordsize="9820,154">
              <v:shape style="position:absolute;left:1697;top:1865;width:9820;height:154" coordorigin="1697,1865" coordsize="9820,154" path="m1697,2019l11518,2019,11518,1865,1697,1865,1697,2019xe" filled="t" fillcolor="#B3B3B3" stroked="f">
                <v:path arrowok="t"/>
                <v:fill type="solid"/>
              </v:shape>
            </v:group>
            <v:group style="position:absolute;left:1697;top:2019;width:103;height:254" coordorigin="1697,2019" coordsize="103,254">
              <v:shape style="position:absolute;left:1697;top:2019;width:103;height:254" coordorigin="1697,2019" coordsize="103,254" path="m1697,2273l1800,2273,1800,2019,1697,2019,1697,2273xe" filled="t" fillcolor="#B3B3B3" stroked="f">
                <v:path arrowok="t"/>
                <v:fill type="solid"/>
              </v:shape>
            </v:group>
            <v:group style="position:absolute;left:11414;top:2019;width:103;height:254" coordorigin="11414,2019" coordsize="103,254">
              <v:shape style="position:absolute;left:11414;top:2019;width:103;height:254" coordorigin="11414,2019" coordsize="103,254" path="m11414,2273l11518,2273,11518,2019,11414,2019,11414,2273xe" filled="t" fillcolor="#B3B3B3" stroked="f">
                <v:path arrowok="t"/>
                <v:fill type="solid"/>
              </v:shape>
            </v:group>
            <v:group style="position:absolute;left:1697;top:2273;width:9820;height:154" coordorigin="1697,2273" coordsize="9820,154">
              <v:shape style="position:absolute;left:1697;top:2273;width:9820;height:154" coordorigin="1697,2273" coordsize="9820,154" path="m1697,2427l11518,2427,11518,2273,1697,2273,1697,2427xe" filled="t" fillcolor="#B3B3B3" stroked="f">
                <v:path arrowok="t"/>
                <v:fill type="solid"/>
              </v:shape>
            </v:group>
            <v:group style="position:absolute;left:1800;top:2019;width:9614;height:254" coordorigin="1800,2019" coordsize="9614,254">
              <v:shape style="position:absolute;left:1800;top:2019;width:9614;height:254" coordorigin="1800,2019" coordsize="9614,254" path="m1800,2273l11414,2273,11414,2019,1800,2019,1800,2273xe" filled="t" fillcolor="#B3B3B3" stroked="f">
                <v:path arrowok="t"/>
                <v:fill type="solid"/>
              </v:shape>
            </v:group>
            <v:group style="position:absolute;left:1688;top:1861;width:9840;height:2" coordorigin="1688,1861" coordsize="9840,2">
              <v:shape style="position:absolute;left:1688;top:1861;width:9840;height:2" coordorigin="1688,1861" coordsize="9840,0" path="m1688,1861l11527,1861e" filled="f" stroked="t" strokeweight=".58004pt" strokecolor="#000000">
                <v:path arrowok="t"/>
              </v:shape>
            </v:group>
            <v:group style="position:absolute;left:1692;top:1865;width:2;height:1836" coordorigin="1692,1865" coordsize="2,1836">
              <v:shape style="position:absolute;left:1692;top:1865;width:2;height:1836" coordorigin="1692,1865" coordsize="0,1836" path="m1692,1865l1692,3701e" filled="f" stroked="t" strokeweight=".580pt" strokecolor="#000000">
                <v:path arrowok="t"/>
              </v:shape>
            </v:group>
            <v:group style="position:absolute;left:11522;top:1865;width:2;height:1836" coordorigin="11522,1865" coordsize="2,1836">
              <v:shape style="position:absolute;left:11522;top:1865;width:2;height:1836" coordorigin="11522,1865" coordsize="0,1836" path="m11522,1865l11522,3701e" filled="f" stroked="t" strokeweight=".579980pt" strokecolor="#000000">
                <v:path arrowok="t"/>
              </v:shape>
            </v:group>
            <v:group style="position:absolute;left:1688;top:2432;width:9840;height:2" coordorigin="1688,2432" coordsize="9840,2">
              <v:shape style="position:absolute;left:1688;top:2432;width:9840;height:2" coordorigin="1688,2432" coordsize="9840,0" path="m1688,2432l11527,2432e" filled="f" stroked="t" strokeweight=".58004pt" strokecolor="#000000">
                <v:path arrowok="t"/>
              </v:shape>
            </v:group>
            <v:group style="position:absolute;left:1688;top:3706;width:9840;height:2" coordorigin="1688,3706" coordsize="9840,2">
              <v:shape style="position:absolute;left:1688;top:3706;width:9840;height:2" coordorigin="1688,3706" coordsize="9840,0" path="m1688,3706l11527,3706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tre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ms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cati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bri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trol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me.</w:t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"/>
        </w:numPr>
        <w:tabs>
          <w:tab w:pos="580" w:val="left" w:leader="none"/>
        </w:tabs>
        <w:spacing w:before="72"/>
        <w:ind w:left="580" w:right="0" w:hanging="360"/>
        <w:jc w:val="left"/>
        <w:rPr>
          <w:b w:val="0"/>
          <w:bCs w:val="0"/>
        </w:rPr>
      </w:pPr>
      <w:r>
        <w:rPr/>
        <w:pict>
          <v:group style="position:absolute;margin-left:84.094009pt;margin-top:-135.202118pt;width:492.55596pt;height:105.60998pt;mso-position-horizontal-relative:page;mso-position-vertical-relative:paragraph;z-index:-320" coordorigin="1682,-2704" coordsize="9851,2112">
            <v:group style="position:absolute;left:1697;top:-2693;width:9820;height:156" coordorigin="1697,-2693" coordsize="9820,156">
              <v:shape style="position:absolute;left:1697;top:-2693;width:9820;height:156" coordorigin="1697,-2693" coordsize="9820,156" path="m1697,-2537l11518,-2537,11518,-2693,1697,-2693,1697,-2537xe" filled="t" fillcolor="#B3B3B3" stroked="f">
                <v:path arrowok="t"/>
                <v:fill type="solid"/>
              </v:shape>
            </v:group>
            <v:group style="position:absolute;left:1697;top:-2537;width:103;height:252" coordorigin="1697,-2537" coordsize="103,252">
              <v:shape style="position:absolute;left:1697;top:-2537;width:103;height:252" coordorigin="1697,-2537" coordsize="103,252" path="m1697,-2285l1800,-2285,1800,-2537,1697,-2537,1697,-2285xe" filled="t" fillcolor="#B3B3B3" stroked="f">
                <v:path arrowok="t"/>
                <v:fill type="solid"/>
              </v:shape>
            </v:group>
            <v:group style="position:absolute;left:11414;top:-2537;width:103;height:252" coordorigin="11414,-2537" coordsize="103,252">
              <v:shape style="position:absolute;left:11414;top:-2537;width:103;height:252" coordorigin="11414,-2537" coordsize="103,252" path="m11414,-2285l11518,-2285,11518,-2537,11414,-2537,11414,-2285xe" filled="t" fillcolor="#B3B3B3" stroked="f">
                <v:path arrowok="t"/>
                <v:fill type="solid"/>
              </v:shape>
            </v:group>
            <v:group style="position:absolute;left:1697;top:-2285;width:9820;height:154" coordorigin="1697,-2285" coordsize="9820,154">
              <v:shape style="position:absolute;left:1697;top:-2285;width:9820;height:154" coordorigin="1697,-2285" coordsize="9820,154" path="m1697,-2132l11518,-2132,11518,-2285,1697,-2285,1697,-2132xe" filled="t" fillcolor="#B3B3B3" stroked="f">
                <v:path arrowok="t"/>
                <v:fill type="solid"/>
              </v:shape>
            </v:group>
            <v:group style="position:absolute;left:1800;top:-2537;width:9614;height:252" coordorigin="1800,-2537" coordsize="9614,252">
              <v:shape style="position:absolute;left:1800;top:-2537;width:9614;height:252" coordorigin="1800,-2537" coordsize="9614,252" path="m1800,-2285l11414,-2285,11414,-2537,1800,-2537,1800,-2285xe" filled="t" fillcolor="#B3B3B3" stroked="f">
                <v:path arrowok="t"/>
                <v:fill type="solid"/>
              </v:shape>
            </v:group>
            <v:group style="position:absolute;left:1688;top:-2698;width:9840;height:2" coordorigin="1688,-2698" coordsize="9840,2">
              <v:shape style="position:absolute;left:1688;top:-2698;width:9840;height:2" coordorigin="1688,-2698" coordsize="9840,0" path="m1688,-2698l11527,-2698e" filled="f" stroked="t" strokeweight=".579980pt" strokecolor="#000000">
                <v:path arrowok="t"/>
              </v:shape>
            </v:group>
            <v:group style="position:absolute;left:1692;top:-2693;width:2;height:2091" coordorigin="1692,-2693" coordsize="2,2091">
              <v:shape style="position:absolute;left:1692;top:-2693;width:2;height:2091" coordorigin="1692,-2693" coordsize="0,2091" path="m1692,-2693l1692,-602e" filled="f" stroked="t" strokeweight=".580pt" strokecolor="#000000">
                <v:path arrowok="t"/>
              </v:shape>
            </v:group>
            <v:group style="position:absolute;left:11522;top:-2693;width:2;height:2091" coordorigin="11522,-2693" coordsize="2,2091">
              <v:shape style="position:absolute;left:11522;top:-2693;width:2;height:2091" coordorigin="11522,-2693" coordsize="0,2091" path="m11522,-2693l11522,-602e" filled="f" stroked="t" strokeweight=".579980pt" strokecolor="#000000">
                <v:path arrowok="t"/>
              </v:shape>
            </v:group>
            <v:group style="position:absolute;left:1688;top:-2127;width:9840;height:2" coordorigin="1688,-2127" coordsize="9840,2">
              <v:shape style="position:absolute;left:1688;top:-2127;width:9840;height:2" coordorigin="1688,-2127" coordsize="9840,0" path="m1688,-2127l11527,-2127e" filled="f" stroked="t" strokeweight=".579980pt" strokecolor="#000000">
                <v:path arrowok="t"/>
              </v:shape>
            </v:group>
            <v:group style="position:absolute;left:1688;top:-598;width:9840;height:2" coordorigin="1688,-598" coordsize="9840,2">
              <v:shape style="position:absolute;left:1688;top:-598;width:9840;height:2" coordorigin="1688,-598" coordsize="9840,0" path="m1688,-598l11527,-598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spacing w:val="0"/>
          <w:w w:val="100"/>
        </w:rPr>
        <w:t>Impa</w:t>
      </w:r>
      <w:r>
        <w:rPr>
          <w:spacing w:val="-4"/>
          <w:w w:val="100"/>
        </w:rPr>
        <w:t>c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on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rre</w:t>
      </w:r>
      <w:r>
        <w:rPr>
          <w:spacing w:val="-4"/>
          <w:w w:val="100"/>
        </w:rPr>
        <w:t>n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o</w:t>
      </w:r>
      <w:r>
        <w:rPr>
          <w:spacing w:val="-2"/>
          <w:w w:val="100"/>
        </w:rPr>
        <w:t>p</w:t>
      </w:r>
      <w:r>
        <w:rPr>
          <w:spacing w:val="-3"/>
          <w:w w:val="100"/>
        </w:rPr>
        <w:t>e</w:t>
      </w:r>
      <w:r>
        <w:rPr>
          <w:spacing w:val="-2"/>
          <w:w w:val="100"/>
        </w:rPr>
        <w:t>r</w:t>
      </w:r>
      <w:r>
        <w:rPr>
          <w:spacing w:val="0"/>
          <w:w w:val="100"/>
        </w:rPr>
        <w:t>at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o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1" w:lineRule="auto"/>
        <w:ind w:right="1010"/>
        <w:jc w:val="left"/>
      </w:pP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asses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rre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nc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tn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s/cu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omer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cati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mp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cted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</w:p>
    <w:sectPr>
      <w:pgSz w:w="11907" w:h="16840"/>
      <w:pgMar w:header="708" w:footer="993" w:top="1600" w:bottom="1180" w:left="15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.024002pt;margin-top:781.28241pt;width:412.955354pt;height:26pt;mso-position-horizontal-relative:page;mso-position-vertical-relative:page;z-index:-324" type="#_x0000_t202" filled="f" stroked="f">
          <v:textbox inset="0,0,0,0">
            <w:txbxContent>
              <w:p>
                <w:pPr>
                  <w:spacing w:line="165" w:lineRule="exact"/>
                  <w:ind w:left="20" w:right="0" w:firstLine="0"/>
                  <w:jc w:val="left"/>
                  <w:rPr>
                    <w:rFonts w:ascii="Verdana" w:hAnsi="Verdana" w:cs="Verdana" w:eastAsia="Verdana"/>
                    <w:sz w:val="14"/>
                    <w:szCs w:val="14"/>
                  </w:rPr>
                </w:pP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p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y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ght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m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ater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w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by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auth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(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)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his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/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her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li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.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repro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u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per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m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tted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</w:r>
              </w:p>
              <w:p>
                <w:pPr>
                  <w:spacing w:line="240" w:lineRule="auto"/>
                  <w:ind w:left="20" w:right="0" w:firstLine="0"/>
                  <w:jc w:val="left"/>
                  <w:rPr>
                    <w:rFonts w:ascii="Verdana" w:hAnsi="Verdana" w:cs="Verdana" w:eastAsia="Verdana"/>
                    <w:sz w:val="14"/>
                    <w:szCs w:val="14"/>
                  </w:rPr>
                </w:pP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w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ut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ent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f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7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p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y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g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ht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w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ner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ther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than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rda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w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APMG's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m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and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,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v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b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hyperlink r:id="rId1"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0"/>
                      <w:w w:val="99"/>
                      <w:sz w:val="14"/>
                      <w:szCs w:val="14"/>
                    </w:rPr>
                    <w:t> 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2"/>
                      <w:w w:val="100"/>
                      <w:sz w:val="14"/>
                      <w:szCs w:val="14"/>
                    </w:rPr>
                    <w:t>w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1"/>
                      <w:w w:val="100"/>
                      <w:sz w:val="14"/>
                      <w:szCs w:val="14"/>
                    </w:rPr>
                    <w:t>w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2"/>
                      <w:w w:val="100"/>
                      <w:sz w:val="14"/>
                      <w:szCs w:val="14"/>
                    </w:rPr>
                    <w:t>w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2"/>
                      <w:w w:val="100"/>
                      <w:sz w:val="14"/>
                      <w:szCs w:val="14"/>
                    </w:rPr>
                    <w:t>.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1"/>
                      <w:w w:val="100"/>
                      <w:sz w:val="14"/>
                      <w:szCs w:val="14"/>
                    </w:rPr>
                    <w:t>p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m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0"/>
                      <w:w w:val="100"/>
                      <w:sz w:val="14"/>
                      <w:szCs w:val="14"/>
                    </w:rPr>
                    <w:t>4su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1"/>
                      <w:w w:val="100"/>
                      <w:sz w:val="14"/>
                      <w:szCs w:val="14"/>
                    </w:rPr>
                    <w:t>c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c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0"/>
                      <w:w w:val="100"/>
                      <w:sz w:val="14"/>
                      <w:szCs w:val="14"/>
                    </w:rPr>
                    <w:t>e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s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s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2"/>
                      <w:w w:val="100"/>
                      <w:sz w:val="14"/>
                      <w:szCs w:val="14"/>
                    </w:rPr>
                    <w:t>.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c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1"/>
                      <w:w w:val="100"/>
                      <w:sz w:val="14"/>
                      <w:szCs w:val="14"/>
                    </w:rPr>
                    <w:t>o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m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0"/>
                      <w:w w:val="100"/>
                      <w:sz w:val="14"/>
                      <w:szCs w:val="14"/>
                    </w:rPr>
                    <w:t>.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8"/>
                      <w:w w:val="100"/>
                      <w:sz w:val="14"/>
                      <w:szCs w:val="14"/>
                    </w:rPr>
                    <w:t> </w:t>
                  </w:r>
                </w:hyperlink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©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p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y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g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ht.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9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ll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gh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9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v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6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.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386.649994pt;margin-top:35.399982pt;width:162.35pt;height:33pt;mso-position-horizontal-relative:page;mso-position-vertical-relative:page;z-index:-326" type="#_x0000_t75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8.149994pt;margin-top:68.534111pt;width:201.95649pt;height:13.04pt;mso-position-horizontal-relative:page;mso-position-vertical-relative:page;z-index:-325" type="#_x0000_t202" filled="f" stroked="f">
          <v:textbox inset="0,0,0,0">
            <w:txbxContent>
              <w:p>
                <w:pPr>
                  <w:spacing w:line="24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ascii="Arial" w:hAnsi="Arial" w:cs="Arial" w:eastAsia="Arial"/>
                    <w:b/>
                    <w:bCs/>
                    <w:spacing w:val="-2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lis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2"/>
                    <w:szCs w:val="22"/>
                  </w:rPr>
                  <w:t>h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ed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pa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f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m4s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s.c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."/>
      <w:lvlJc w:val="left"/>
      <w:pPr>
        <w:ind w:hanging="360"/>
        <w:jc w:val="left"/>
      </w:pPr>
      <w:rPr>
        <w:rFonts w:hint="default" w:ascii="Arial" w:hAnsi="Arial" w:eastAsia="Arial"/>
        <w:b/>
        <w:bCs/>
        <w:spacing w:val="-1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Arial" w:hAnsi="Arial" w:eastAsia="Arial"/>
        <w:b/>
        <w:bCs/>
        <w:spacing w:val="-1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72"/>
      <w:ind w:left="220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72"/>
      <w:ind w:left="580" w:hanging="360"/>
      <w:outlineLvl w:val="1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4success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danielv</dc:creator>
  <dcterms:created xsi:type="dcterms:W3CDTF">2013-05-13T12:30:44Z</dcterms:created>
  <dcterms:modified xsi:type="dcterms:W3CDTF">2013-05-13T12:30:44Z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2012-09-12T00:00:00Z</vt:filetime>
  </property>
  <property fmtid="{D5CDD505-2E9C-101B-9397-08002B2CF9AE}" pid="3" name="LastSaved">
    <vt:filetime>2013-05-13T00:00:00Z</vt:filetime>
  </property>
</Properties>
</file>