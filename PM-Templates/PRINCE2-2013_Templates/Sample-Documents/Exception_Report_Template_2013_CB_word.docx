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/>
        <w:ind w:left="1259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</w:t>
      </w:r>
      <w:r>
        <w:rPr>
          <w:rFonts w:ascii="Arial" w:hAnsi="Arial" w:cs="Arial" w:eastAsia="Arial"/>
          <w:b/>
          <w:bCs/>
          <w:spacing w:val="-24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-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xce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epo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ce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und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(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na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e)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Sta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4"/>
          <w:szCs w:val="24"/>
        </w:rPr>
        <w:t>ile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1907" w:h="16840"/>
          <w:pgMar w:header="713" w:footer="1411" w:top="2080" w:bottom="1600" w:left="1580" w:right="1540"/>
          <w:pgNumType w:start="1"/>
        </w:sectPr>
      </w:pP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isi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to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208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2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71.099976pt;width:495pt;height:.1pt;mso-position-horizontal-relative:page;mso-position-vertical-relative:page;z-index:-368" coordorigin="900,11422" coordsize="9900,2">
            <v:shape style="position:absolute;left:900;top:11422;width:9900;height:2" coordorigin="900,11422" coordsize="9900,1" path="m900,11422l10800,11423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72.099976pt;width:495pt;height:.1pt;mso-position-horizontal-relative:page;mso-position-vertical-relative:page;z-index:-367" coordorigin="900,9442" coordsize="9900,2">
            <v:shape style="position:absolute;left:900;top:9442;width:9900;height:2" coordorigin="900,9442" coordsize="9900,1" path="m900,9442l10800,9443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97.099976pt;width:495pt;height:.1pt;mso-position-horizontal-relative:page;mso-position-vertical-relative:page;z-index:-366" coordorigin="900,13942" coordsize="9900,2">
            <v:shape style="position:absolute;left:900;top:13942;width:9900;height:2" coordorigin="900,13942" coordsize="9900,1" path="m900,13942l10800,1394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left="220"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equ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appro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gne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pro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220"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o:</w:t>
      </w:r>
      <w:r>
        <w:rPr>
          <w:b w:val="0"/>
          <w:bCs w:val="0"/>
          <w:spacing w:val="0"/>
          <w:w w:val="10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after="0" w:line="177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7" w:h="16840"/>
          <w:pgMar w:top="2080" w:bottom="1600" w:left="1580" w:right="1540"/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2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4pt;margin-top:152.149979pt;width:495pt;height:.1pt;mso-position-horizontal-relative:page;mso-position-vertical-relative:page;z-index:-365" coordorigin="1080,3043" coordsize="9900,2">
            <v:shape style="position:absolute;left:1080;top:3043;width:9900;height:2" coordorigin="1080,3043" coordsize="9900,1" path="m1080,3043l10980,3044e" filled="f" stroked="t" strokeweight=".75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7" w:h="16840"/>
          <w:pgMar w:header="713" w:footer="1411" w:top="2080" w:bottom="1600" w:left="1580" w:right="1580"/>
        </w:sectPr>
      </w:pPr>
    </w:p>
    <w:p>
      <w:pPr>
        <w:tabs>
          <w:tab w:pos="3491" w:val="left" w:leader="none"/>
          <w:tab w:pos="6555" w:val="left" w:leader="none"/>
        </w:tabs>
        <w:spacing w:before="65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5pt;margin-top:377.249969pt;width:495pt;height:.1pt;mso-position-horizontal-relative:page;mso-position-vertical-relative:page;z-index:-364" coordorigin="900,7545" coordsize="9900,2">
            <v:shape style="position:absolute;left:900;top:7545;width:9900;height:2" coordorigin="900,7545" coordsize="9900,1" path="m900,7545l10800,7546e" filled="f" stroked="t" strokeweight=".75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Exce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eate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8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08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50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25" w:right="3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epa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ger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Boa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563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7117" w:val="right" w:leader="dot"/>
              </w:tabs>
              <w:spacing w:before="184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hyperlink w:history="true" w:anchor="_bookmark0"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De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p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f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u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f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d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v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f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m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l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v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p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l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an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3</w:t>
              </w:r>
            </w:hyperlink>
          </w:p>
          <w:p>
            <w:pPr>
              <w:pStyle w:val="TableParagraph"/>
              <w:tabs>
                <w:tab w:pos="7117" w:val="right" w:leader="dot"/>
              </w:tabs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hyperlink w:history="true" w:anchor="_bookmark1"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Con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equen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f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de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v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on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3</w:t>
              </w:r>
            </w:hyperlink>
          </w:p>
          <w:p>
            <w:pPr>
              <w:pStyle w:val="TableParagraph"/>
              <w:tabs>
                <w:tab w:pos="7117" w:val="right" w:leader="dot"/>
              </w:tabs>
              <w:spacing w:line="182" w:lineRule="exact"/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hyperlink w:history="true" w:anchor="_bookmark2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v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il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ab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le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op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3</w:t>
              </w:r>
            </w:hyperlink>
          </w:p>
          <w:p>
            <w:pPr>
              <w:pStyle w:val="TableParagraph"/>
              <w:tabs>
                <w:tab w:pos="7117" w:val="right" w:leader="dot"/>
              </w:tabs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hyperlink w:history="true" w:anchor="_bookmark3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Eff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f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ea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op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h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B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u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Ca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,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i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k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s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an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d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l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era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n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es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3</w:t>
              </w:r>
            </w:hyperlink>
          </w:p>
          <w:p>
            <w:pPr>
              <w:pStyle w:val="TableParagraph"/>
              <w:tabs>
                <w:tab w:pos="7117" w:val="right" w:leader="dot"/>
              </w:tabs>
              <w:ind w:left="12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hyperlink w:history="true" w:anchor="_bookmark4"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P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j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m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2"/>
                  <w:w w:val="100"/>
                  <w:sz w:val="16"/>
                  <w:szCs w:val="16"/>
                </w:rPr>
                <w:t>M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anager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’s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 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r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e</w:t>
              </w:r>
              <w:r>
                <w:rPr>
                  <w:rFonts w:ascii="Arial" w:hAnsi="Arial" w:cs="Arial" w:eastAsia="Arial"/>
                  <w:b w:val="0"/>
                  <w:bCs w:val="0"/>
                  <w:spacing w:val="1"/>
                  <w:w w:val="100"/>
                  <w:sz w:val="16"/>
                  <w:szCs w:val="16"/>
                </w:rPr>
                <w:t>c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o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m</w:t>
              </w:r>
              <w:r>
                <w:rPr>
                  <w:rFonts w:ascii="Arial" w:hAnsi="Arial" w:cs="Arial" w:eastAsia="Arial"/>
                  <w:b w:val="0"/>
                  <w:bCs w:val="0"/>
                  <w:spacing w:val="2"/>
                  <w:w w:val="100"/>
                  <w:sz w:val="16"/>
                  <w:szCs w:val="16"/>
                </w:rPr>
                <w:t>m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end</w:t>
              </w:r>
              <w:r>
                <w:rPr>
                  <w:rFonts w:ascii="Arial" w:hAnsi="Arial" w:cs="Arial" w:eastAsia="Arial"/>
                  <w:b w:val="0"/>
                  <w:bCs w:val="0"/>
                  <w:spacing w:val="-3"/>
                  <w:w w:val="100"/>
                  <w:sz w:val="16"/>
                  <w:szCs w:val="16"/>
                </w:rPr>
                <w:t>a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ti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>ons</w:t>
              </w:r>
              <w:r>
                <w:rPr>
                  <w:rFonts w:ascii="Arial" w:hAnsi="Arial" w:cs="Arial" w:eastAsia="Arial"/>
                  <w:b w:val="0"/>
                  <w:bCs w:val="0"/>
                  <w:spacing w:val="-1"/>
                  <w:w w:val="100"/>
                  <w:sz w:val="16"/>
                  <w:szCs w:val="16"/>
                </w:rPr>
                <w:tab/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sz w:val="16"/>
                  <w:szCs w:val="16"/>
                </w:rPr>
                <w:t>3</w:t>
              </w:r>
            </w:hyperlink>
          </w:p>
        </w:tc>
      </w:tr>
      <w:tr>
        <w:trPr>
          <w:trHeight w:val="3093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4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39" w:lineRule="auto"/>
              <w:ind w:left="125" w:right="2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sks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utp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39" w:lineRule="auto"/>
              <w:ind w:left="125" w:right="27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tatu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ity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Exception title" w:id="1"/>
      <w:bookmarkEnd w:id="1"/>
      <w:r>
        <w:rPr/>
      </w:r>
      <w:bookmarkStart w:name="_bookmark0" w:id="2"/>
      <w:bookmarkEnd w:id="2"/>
      <w:r>
        <w:rPr/>
      </w:r>
      <w:r>
        <w:rPr>
          <w:spacing w:val="0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pt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title</w:t>
      </w:r>
      <w:r>
        <w:rPr>
          <w:b w:val="0"/>
          <w:bCs w:val="0"/>
          <w:spacing w:val="0"/>
          <w:w w:val="100"/>
        </w:rPr>
      </w:r>
    </w:p>
    <w:p>
      <w:pPr>
        <w:spacing w:before="59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epo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Cause of the exception" w:id="3"/>
      <w:bookmarkEnd w:id="3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-10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f</w:t>
      </w:r>
      <w:r>
        <w:rPr>
          <w:rFonts w:ascii="Arial" w:hAnsi="Arial" w:cs="Arial" w:eastAsia="Arial"/>
          <w:b/>
          <w:bCs/>
          <w:spacing w:val="-10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the</w:t>
      </w:r>
      <w:r>
        <w:rPr>
          <w:rFonts w:ascii="Arial" w:hAnsi="Arial" w:cs="Arial" w:eastAsia="Arial"/>
          <w:b/>
          <w:bCs/>
          <w:spacing w:val="-7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tion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before="57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Consequences of the deviation" w:id="4"/>
      <w:bookmarkEnd w:id="4"/>
      <w:r>
        <w:rPr/>
      </w:r>
      <w:bookmarkStart w:name="_bookmark1" w:id="5"/>
      <w:bookmarkEnd w:id="5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Conseq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enc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-14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of</w:t>
      </w:r>
      <w:r>
        <w:rPr>
          <w:rFonts w:ascii="Arial" w:hAnsi="Arial" w:cs="Arial" w:eastAsia="Arial"/>
          <w:b/>
          <w:bCs/>
          <w:spacing w:val="-13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he</w:t>
      </w:r>
      <w:r>
        <w:rPr>
          <w:rFonts w:ascii="Arial" w:hAnsi="Arial" w:cs="Arial" w:eastAsia="Arial"/>
          <w:b/>
          <w:bCs/>
          <w:spacing w:val="-13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d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26"/>
          <w:szCs w:val="26"/>
        </w:rPr>
        <w:t>v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before="57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add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for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1059" w:val="left" w:leader="none"/>
        </w:tabs>
        <w:spacing w:before="15"/>
        <w:ind w:left="105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je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1059" w:val="left" w:leader="none"/>
        </w:tabs>
        <w:spacing w:before="15"/>
        <w:ind w:left="1059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Options" w:id="6"/>
      <w:bookmarkEnd w:id="6"/>
      <w:r>
        <w:rPr/>
      </w:r>
      <w:bookmarkStart w:name="_bookmark2" w:id="7"/>
      <w:bookmarkEnd w:id="7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Options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240" w:lineRule="auto" w:before="59"/>
        <w:ind w:left="339" w:right="479" w:firstLine="0"/>
        <w:jc w:val="left"/>
        <w:rPr>
          <w:rFonts w:ascii="Arial" w:hAnsi="Arial" w:cs="Arial" w:eastAsia="Arial"/>
          <w:sz w:val="20"/>
          <w:szCs w:val="20"/>
        </w:rPr>
      </w:pPr>
      <w:bookmarkStart w:name="_bookmark3" w:id="8"/>
      <w:bookmarkEnd w:id="8"/>
      <w:r>
        <w:rPr/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ole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Recommendation" w:id="9"/>
      <w:bookmarkEnd w:id="9"/>
      <w:r>
        <w:rPr/>
      </w:r>
      <w:bookmarkStart w:name="_bookmark4" w:id="10"/>
      <w:bookmarkEnd w:id="10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Re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nd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tion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before="59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4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Lessons" w:id="11"/>
      <w:bookmarkEnd w:id="11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ess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before="57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lea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futu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sectPr>
      <w:headerReference w:type="default" r:id="rId7"/>
      <w:footerReference w:type="default" r:id="rId8"/>
      <w:pgSz w:w="11907" w:h="16840"/>
      <w:pgMar w:header="0" w:footer="1411" w:top="620" w:bottom="1600" w:left="1460" w:right="148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760.365051pt;width:417.47216pt;height:46.76pt;mso-position-horizontal-relative:page;mso-position-vertical-relative:page;z-index:-364" type="#_x0000_t202" filled="f" stroked="f">
          <v:textbox inset="0,0,0,0">
            <w:txbxContent>
              <w:p>
                <w:pPr>
                  <w:pStyle w:val="BodyText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x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2013.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  <w:p>
                <w:pPr>
                  <w:pStyle w:val="BodyText"/>
                  <w:spacing w:line="184" w:lineRule="exact" w:before="1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©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op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2008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.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op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reprodu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Con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and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Queen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’s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and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  <w:p>
                <w:pPr>
                  <w:pStyle w:val="BodyText"/>
                  <w:spacing w:line="182" w:lineRule="exact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™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rad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k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</w:p>
              <w:p>
                <w:pPr>
                  <w:pStyle w:val="BodyText"/>
                  <w:spacing w:line="183" w:lineRule="exact"/>
                  <w:ind w:left="0" w:right="20"/>
                  <w:jc w:val="righ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pag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760.365051pt;width:417.47216pt;height:46.76pt;mso-position-horizontal-relative:page;mso-position-vertical-relative:page;z-index:-363" type="#_x0000_t202" filled="f" stroked="f">
          <v:textbox inset="0,0,0,0">
            <w:txbxContent>
              <w:p>
                <w:pPr>
                  <w:pStyle w:val="BodyText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x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2013.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  <w:p>
                <w:pPr>
                  <w:pStyle w:val="BodyText"/>
                  <w:spacing w:line="184" w:lineRule="exact" w:before="1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©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op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2008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.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op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reprodu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w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pe</w:t>
                </w:r>
                <w:r>
                  <w:rPr>
                    <w:b w:val="0"/>
                    <w:bCs w:val="0"/>
                    <w:spacing w:val="-4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Con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ll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and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Queen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’s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tl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and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  <w:p>
                <w:pPr>
                  <w:pStyle w:val="BodyText"/>
                  <w:spacing w:line="182" w:lineRule="exact"/>
                  <w:ind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™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i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rad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k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h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fi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Go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v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mm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er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</w:p>
              <w:p>
                <w:pPr>
                  <w:pStyle w:val="BodyText"/>
                  <w:spacing w:line="183" w:lineRule="exact"/>
                  <w:ind w:left="0" w:right="20"/>
                  <w:jc w:val="righ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pag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90.247002pt;margin-top:35.649982pt;width:161.999pt;height:32.999971pt;mso-position-horizontal-relative:page;mso-position-vertical-relative:page;z-index:-368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68.716209pt;width:220.268011pt;height:14pt;mso-position-horizontal-relative:page;mso-position-vertical-relative:page;z-index:-367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lis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ed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art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m4s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s.c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9.601318pt;margin-top:93.894768pt;width:101.981473pt;height:11.96pt;mso-position-horizontal-relative:page;mso-position-vertical-relative:page;z-index:-366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1.879761pt;margin-top:93.894768pt;width:107.715441pt;height:11.96pt;mso-position-horizontal-relative:page;mso-position-vertical-relative:page;z-index:-365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Battle</dc:creator>
  <dc:title>Exception Report</dc:title>
  <dcterms:created xsi:type="dcterms:W3CDTF">2013-05-13T12:21:19Z</dcterms:created>
  <dcterms:modified xsi:type="dcterms:W3CDTF">2013-05-13T12:21:19Z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