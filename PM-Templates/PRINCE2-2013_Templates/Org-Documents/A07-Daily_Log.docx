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1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2056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y</w:t>
      </w:r>
      <w:r>
        <w:rPr>
          <w:rFonts w:ascii="Arial" w:hAnsi="Arial" w:cs="Arial" w:eastAsia="Arial"/>
          <w:b/>
          <w:bCs/>
          <w:spacing w:val="-6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Log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657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656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655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654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equ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appro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gne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pro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es</w:t>
      </w:r>
      <w:r>
        <w:rPr>
          <w:b w:val="0"/>
          <w:bCs w:val="0"/>
          <w:spacing w:val="0"/>
          <w:w w:val="100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bee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o:</w:t>
      </w:r>
      <w:r>
        <w:rPr>
          <w:b w:val="0"/>
          <w:bCs w:val="0"/>
          <w:spacing w:val="0"/>
          <w:w w:val="10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pStyle w:val="Heading2"/>
        <w:tabs>
          <w:tab w:pos="3481" w:val="left" w:leader="none"/>
          <w:tab w:pos="6323" w:val="left" w:leader="none"/>
        </w:tabs>
        <w:spacing w:before="65"/>
        <w:ind w:left="340" w:right="0"/>
        <w:jc w:val="left"/>
      </w:pPr>
      <w:r>
        <w:rPr/>
        <w:pict>
          <v:group style="position:absolute;margin-left:45pt;margin-top:423.899994pt;width:495pt;height:.1pt;mso-position-horizontal-relative:page;mso-position-vertical-relative:page;z-index:-653" coordorigin="900,8478" coordsize="9900,2">
            <v:shape style="position:absolute;left:900;top:8478;width:9900;height:2" coordorigin="900,8478" coordsize="9900,1" path="m900,8478l10800,8479e" filled="f" stroked="t" strokeweight=".75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ai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ab/>
      </w:r>
      <w:r>
        <w:rPr>
          <w:b w:val="0"/>
          <w:bCs w:val="0"/>
          <w:spacing w:val="-1"/>
          <w:w w:val="100"/>
          <w:sz w:val="24"/>
          <w:szCs w:val="24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eate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-1"/>
          <w:w w:val="100"/>
        </w:rPr>
        <w:t>2/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-1"/>
          <w:w w:val="100"/>
        </w:rPr>
        <w:t>4/13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54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50" w:right="4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ugh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othe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ger.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2" w:lineRule="auto"/>
              <w:ind w:left="150" w:right="2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othe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bee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up.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0" w:lineRule="auto"/>
              <w:ind w:left="150" w:right="2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og.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94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28" w:lineRule="exact"/>
              <w:ind w:left="131" w:right="32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488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6" w:lineRule="exact"/>
              <w:ind w:left="150" w:right="8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eel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ught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6" w:lineRule="exact" w:before="96"/>
              <w:ind w:left="150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ead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dia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dia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/>
              <w:ind w:left="544" w:right="324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e?)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5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pon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ays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8" w:lineRule="exact" w:before="69"/>
              <w:ind w:left="544" w:right="51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?).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08" w:lineRule="exact"/>
        <w:jc w:val="left"/>
        <w:rPr>
          <w:rFonts w:ascii="Arial" w:hAnsi="Arial" w:cs="Arial" w:eastAsia="Arial"/>
          <w:sz w:val="20"/>
          <w:szCs w:val="20"/>
        </w:rPr>
        <w:sectPr>
          <w:pgSz w:w="11907" w:h="16840"/>
          <w:pgMar w:header="0" w:footer="1411" w:top="620" w:bottom="1600" w:left="1460" w:right="1460"/>
        </w:sectPr>
      </w:pPr>
    </w:p>
    <w:p>
      <w:pPr>
        <w:tabs>
          <w:tab w:pos="6503" w:val="left" w:leader="none"/>
          <w:tab w:pos="11739" w:val="left" w:leader="none"/>
        </w:tabs>
        <w:spacing w:before="77"/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ai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eate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/u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da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2/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4/13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Log Contents" w:id="1"/>
      <w:bookmarkEnd w:id="1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Log</w:t>
      </w:r>
      <w:r>
        <w:rPr>
          <w:rFonts w:ascii="Arial" w:hAnsi="Arial" w:cs="Arial" w:eastAsia="Arial"/>
          <w:b/>
          <w:bCs/>
          <w:spacing w:val="-18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Con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ents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60" w:lineRule="exact" w:before="4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Da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try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ob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son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Respons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ge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Da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Resu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7"/>
          <w:pgSz w:w="16839" w:h="11920" w:orient="landscape"/>
          <w:pgMar w:footer="0" w:header="0" w:top="620" w:bottom="280" w:left="1220" w:right="1320"/>
        </w:sectPr>
      </w:pPr>
    </w:p>
    <w:p>
      <w:pPr>
        <w:pStyle w:val="BodyText"/>
        <w:spacing w:before="80"/>
        <w:ind w:right="0"/>
        <w:jc w:val="left"/>
      </w:pPr>
      <w:r>
        <w:rPr>
          <w:b w:val="0"/>
          <w:bCs w:val="0"/>
          <w:spacing w:val="0"/>
          <w:w w:val="100"/>
        </w:rPr>
        <w:t>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ro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gh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2009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re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2013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182" w:lineRule="exact"/>
        <w:ind w:right="0"/>
        <w:jc w:val="left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0"/>
          <w:w w:val="100"/>
        </w:rPr>
        <w:t>™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rad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ar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fi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er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er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0"/>
        </w:rPr>
        <w:t>pag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</w:p>
    <w:sectPr>
      <w:type w:val="continuous"/>
      <w:pgSz w:w="16839" w:h="11920" w:orient="landscape"/>
      <w:pgMar w:top="600" w:bottom="1600" w:left="1220" w:right="1320"/>
      <w:cols w:num="2" w:equalWidth="0">
        <w:col w:w="5072" w:space="8085"/>
        <w:col w:w="11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657" type="#_x0000_t202" filled="f" stroked="f">
          <v:textbox inset="0,0,0,0">
            <w:txbxContent>
              <w:p>
                <w:pPr>
                  <w:pStyle w:val="BodyTex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©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ro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op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y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2009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.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x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re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2013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  <w:p>
                <w:pPr>
                  <w:pStyle w:val="BodyText"/>
                  <w:spacing w:line="182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™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rad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k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Go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mm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er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656" type="#_x0000_t202" filled="f" stroked="f">
          <v:textbox inset="0,0,0,0">
            <w:txbxContent>
              <w:p>
                <w:pPr>
                  <w:pStyle w:val="BodyTex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-1"/>
                    <w:w w:val="100"/>
                  </w:rPr>
                  <w:t>pag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0"/>
    </w:pPr>
    <w:rPr>
      <w:rFonts w:ascii="Arial" w:hAnsi="Arial" w:eastAsia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69"/>
      <w:ind w:left="220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Daily Log</dc:title>
  <dcterms:created xsi:type="dcterms:W3CDTF">2013-05-13T12:19:24Z</dcterms:created>
  <dcterms:modified xsi:type="dcterms:W3CDTF">2013-05-13T12:19:24Z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