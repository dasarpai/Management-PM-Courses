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sz w:val="20"/>
        </w:rPr>
        <w:id w:val="-388415555"/>
        <w:docPartObj>
          <w:docPartGallery w:val="Cover Pages"/>
          <w:docPartUnique/>
        </w:docPartObj>
      </w:sdtPr>
      <w:sdtEndPr/>
      <w:sdtContent>
        <w:p w:rsidR="00105224" w:rsidRPr="00022A5B" w:rsidRDefault="00105224">
          <w:pPr>
            <w:pStyle w:val="TableSpace"/>
          </w:pPr>
        </w:p>
        <w:p w:rsidR="00105224" w:rsidRPr="00022A5B" w:rsidRDefault="00105224">
          <w:pPr>
            <w:rPr>
              <w:rFonts w:ascii="Calibri" w:hAnsi="Calibri"/>
            </w:rPr>
          </w:pPr>
        </w:p>
        <w:p w:rsidR="006A52FB" w:rsidRPr="00022A5B" w:rsidRDefault="00DC4DB3">
          <w:pPr>
            <w:rPr>
              <w:rFonts w:ascii="Calibri" w:hAnsi="Calibri"/>
            </w:rPr>
          </w:pPr>
          <w:r w:rsidRPr="00022A5B">
            <w:rPr>
              <w:rFonts w:ascii="Calibri" w:hAnsi="Calibri"/>
              <w:noProof/>
              <w:lang w:val="en-IN" w:eastAsia="en-IN"/>
            </w:rPr>
            <mc:AlternateContent>
              <mc:Choice Requires="wps">
                <w:drawing>
                  <wp:anchor distT="0" distB="0" distL="114300" distR="114300" simplePos="0" relativeHeight="251659264" behindDoc="0" locked="0" layoutInCell="1" allowOverlap="1" wp14:anchorId="1A7F87F8" wp14:editId="298FF90E">
                    <wp:simplePos x="0" y="0"/>
                    <wp:positionH relativeFrom="margin">
                      <wp:align>left</wp:align>
                    </wp:positionH>
                    <wp:positionV relativeFrom="margin">
                      <wp:posOffset>626745</wp:posOffset>
                    </wp:positionV>
                    <wp:extent cx="6219190" cy="3867150"/>
                    <wp:effectExtent l="0" t="0" r="1016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219190" cy="386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D0F" w:rsidRPr="00855E4E" w:rsidRDefault="004D4E5F" w:rsidP="00D8695D">
                                <w:pPr>
                                  <w:pStyle w:val="Title"/>
                                  <w:jc w:val="center"/>
                                  <w:rPr>
                                    <w:rFonts w:ascii="Calibri" w:hAnsi="Calibri"/>
                                    <w:sz w:val="72"/>
                                    <w:szCs w:val="52"/>
                                  </w:rPr>
                                </w:pPr>
                                <w:sdt>
                                  <w:sdtPr>
                                    <w:rPr>
                                      <w:rFonts w:ascii="Calibri" w:hAnsi="Calibri"/>
                                      <w:sz w:val="72"/>
                                      <w:szCs w:val="52"/>
                                    </w:rPr>
                                    <w:alias w:val="Title"/>
                                    <w:tag w:val=""/>
                                    <w:id w:val="-1426724179"/>
                                    <w:dataBinding w:prefixMappings="xmlns:ns0='http://purl.org/dc/elements/1.1/' xmlns:ns1='http://schemas.openxmlformats.org/package/2006/metadata/core-properties' " w:xpath="/ns1:coreProperties[1]/ns0:title[1]" w:storeItemID="{6C3C8BC8-F283-45AE-878A-BAB7291924A1}"/>
                                    <w:text/>
                                  </w:sdtPr>
                                  <w:sdtEndPr/>
                                  <w:sdtContent>
                                    <w:r w:rsidR="00605D0F" w:rsidRPr="00855E4E">
                                      <w:rPr>
                                        <w:rFonts w:ascii="Calibri" w:hAnsi="Calibri"/>
                                        <w:sz w:val="72"/>
                                        <w:szCs w:val="52"/>
                                      </w:rPr>
                                      <w:t>Functional Requirement Specification</w:t>
                                    </w:r>
                                  </w:sdtContent>
                                </w:sdt>
                              </w:p>
                              <w:p w:rsidR="00605D0F" w:rsidRPr="002F3CCD" w:rsidRDefault="00605D0F" w:rsidP="00E16407">
                                <w:pPr>
                                  <w:jc w:val="center"/>
                                  <w:rPr>
                                    <w:rFonts w:ascii="Calibri" w:hAnsi="Calibri"/>
                                    <w:sz w:val="28"/>
                                    <w:lang w:eastAsia="en-US"/>
                                  </w:rPr>
                                </w:pPr>
                                <w:r>
                                  <w:rPr>
                                    <w:rFonts w:ascii="Calibri" w:hAnsi="Calibri"/>
                                    <w:sz w:val="28"/>
                                    <w:lang w:eastAsia="en-US"/>
                                  </w:rPr>
                                  <w:t>Version 0.</w:t>
                                </w:r>
                                <w:r w:rsidR="00480C67">
                                  <w:rPr>
                                    <w:rFonts w:ascii="Calibri" w:hAnsi="Calibri"/>
                                    <w:sz w:val="28"/>
                                    <w:lang w:eastAsia="en-US"/>
                                  </w:rPr>
                                  <w:t>3</w:t>
                                </w:r>
                              </w:p>
                              <w:p w:rsidR="00605D0F" w:rsidRPr="000002D0" w:rsidRDefault="00605D0F" w:rsidP="005E3505">
                                <w:pPr>
                                  <w:spacing w:after="0"/>
                                  <w:jc w:val="center"/>
                                  <w:rPr>
                                    <w:rFonts w:ascii="Calibri" w:hAnsi="Calibri"/>
                                    <w:lang w:eastAsia="en-US"/>
                                  </w:rPr>
                                </w:pPr>
                                <w:r>
                                  <w:rPr>
                                    <w:rFonts w:ascii="Calibri" w:hAnsi="Calibri"/>
                                    <w:b/>
                                    <w:sz w:val="36"/>
                                  </w:rPr>
                                  <w:t>STS Order Tracking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49.35pt;width:489.7pt;height:30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" filled="f" stroked="f" strokeweight=".5pt">
                    <v:textbox inset="0,0,0,0">
                      <w:txbxContent>
                        <w:p w:rsidR="00605D0F" w:rsidRPr="00855E4E" w:rsidRDefault="004270B1" w:rsidP="00D8695D">
                          <w:pPr>
                            <w:pStyle w:val="Title"/>
                            <w:jc w:val="center"/>
                            <w:rPr>
                              <w:rFonts w:ascii="Calibri" w:hAnsi="Calibri"/>
                              <w:sz w:val="72"/>
                              <w:szCs w:val="52"/>
                            </w:rPr>
                          </w:pPr>
                          <w:sdt>
                            <w:sdtPr>
                              <w:rPr>
                                <w:rFonts w:ascii="Calibri" w:hAnsi="Calibri"/>
                                <w:sz w:val="72"/>
                                <w:szCs w:val="52"/>
                              </w:rPr>
                              <w:alias w:val="Title"/>
                              <w:tag w:val=""/>
                              <w:id w:val="-1426724179"/>
                              <w:dataBinding w:prefixMappings="xmlns:ns0='http://purl.org/dc/elements/1.1/' xmlns:ns1='http://schemas.openxmlformats.org/package/2006/metadata/core-properties' " w:xpath="/ns1:coreProperties[1]/ns0:title[1]" w:storeItemID="{6C3C8BC8-F283-45AE-878A-BAB7291924A1}"/>
                              <w:text/>
                            </w:sdtPr>
                            <w:sdtEndPr/>
                            <w:sdtContent>
                              <w:r w:rsidR="00605D0F" w:rsidRPr="00855E4E">
                                <w:rPr>
                                  <w:rFonts w:ascii="Calibri" w:hAnsi="Calibri"/>
                                  <w:sz w:val="72"/>
                                  <w:szCs w:val="52"/>
                                </w:rPr>
                                <w:t>Functional Requirement Specification</w:t>
                              </w:r>
                            </w:sdtContent>
                          </w:sdt>
                        </w:p>
                        <w:p w:rsidR="00605D0F" w:rsidRPr="002F3CCD" w:rsidRDefault="00605D0F" w:rsidP="00E16407">
                          <w:pPr>
                            <w:jc w:val="center"/>
                            <w:rPr>
                              <w:rFonts w:ascii="Calibri" w:hAnsi="Calibri"/>
                              <w:sz w:val="28"/>
                              <w:lang w:eastAsia="en-US"/>
                            </w:rPr>
                          </w:pPr>
                          <w:r>
                            <w:rPr>
                              <w:rFonts w:ascii="Calibri" w:hAnsi="Calibri"/>
                              <w:sz w:val="28"/>
                              <w:lang w:eastAsia="en-US"/>
                            </w:rPr>
                            <w:t>Version 0.</w:t>
                          </w:r>
                          <w:r w:rsidR="00480C67">
                            <w:rPr>
                              <w:rFonts w:ascii="Calibri" w:hAnsi="Calibri"/>
                              <w:sz w:val="28"/>
                              <w:lang w:eastAsia="en-US"/>
                            </w:rPr>
                            <w:t>3</w:t>
                          </w:r>
                        </w:p>
                        <w:p w:rsidR="00605D0F" w:rsidRPr="000002D0" w:rsidRDefault="00605D0F" w:rsidP="005E3505">
                          <w:pPr>
                            <w:spacing w:after="0"/>
                            <w:jc w:val="center"/>
                            <w:rPr>
                              <w:rFonts w:ascii="Calibri" w:hAnsi="Calibri"/>
                              <w:lang w:eastAsia="en-US"/>
                            </w:rPr>
                          </w:pPr>
                          <w:r>
                            <w:rPr>
                              <w:rFonts w:ascii="Calibri" w:hAnsi="Calibri"/>
                              <w:b/>
                              <w:sz w:val="36"/>
                            </w:rPr>
                            <w:t>STS Order Tracking Portal</w:t>
                          </w:r>
                        </w:p>
                      </w:txbxContent>
                    </v:textbox>
                    <w10:wrap type="topAndBottom" anchorx="margin" anchory="margin"/>
                  </v:shape>
                </w:pict>
              </mc:Fallback>
            </mc:AlternateContent>
          </w:r>
        </w:p>
        <w:p w:rsidR="00DC4DB3" w:rsidRPr="00022A5B" w:rsidRDefault="00DC4DB3" w:rsidP="000002D0">
          <w:pPr>
            <w:jc w:val="center"/>
            <w:rPr>
              <w:rFonts w:ascii="Calibri" w:hAnsi="Calibri"/>
            </w:rPr>
          </w:pPr>
        </w:p>
        <w:p w:rsidR="00CE35B6" w:rsidRDefault="00CE35B6" w:rsidP="00CE35B6">
          <w:pPr>
            <w:jc w:val="center"/>
            <w:rPr>
              <w:rFonts w:ascii="Calibri" w:hAnsi="Calibri"/>
            </w:rPr>
          </w:pPr>
        </w:p>
        <w:p w:rsidR="00C60F92" w:rsidRDefault="00CE35B6" w:rsidP="00CE35B6">
          <w:pPr>
            <w:rPr>
              <w:rFonts w:ascii="Calibri" w:hAnsi="Calibri"/>
            </w:rPr>
          </w:pPr>
          <w:r>
            <w:rPr>
              <w:rFonts w:ascii="Calibri" w:hAnsi="Calibri"/>
            </w:rPr>
            <w:br w:type="page"/>
          </w:r>
        </w:p>
        <w:tbl>
          <w:tblPr>
            <w:tblStyle w:val="GridTable1Light-Accent11"/>
            <w:tblW w:w="0" w:type="auto"/>
            <w:tblBorders>
              <w:top w:val="single" w:sz="4" w:space="0" w:color="3494BA" w:themeColor="accent1"/>
              <w:left w:val="single" w:sz="4" w:space="0" w:color="3494BA" w:themeColor="accent1"/>
              <w:bottom w:val="single" w:sz="4" w:space="0" w:color="3494BA" w:themeColor="accent1"/>
              <w:right w:val="single" w:sz="4" w:space="0" w:color="3494BA" w:themeColor="accent1"/>
              <w:insideH w:val="single" w:sz="4" w:space="0" w:color="3494BA" w:themeColor="accent1"/>
              <w:insideV w:val="single" w:sz="4" w:space="0" w:color="3494BA" w:themeColor="accent1"/>
            </w:tblBorders>
            <w:tblLook w:val="04A0" w:firstRow="1" w:lastRow="0" w:firstColumn="1" w:lastColumn="0" w:noHBand="0" w:noVBand="1"/>
          </w:tblPr>
          <w:tblGrid>
            <w:gridCol w:w="2155"/>
            <w:gridCol w:w="2519"/>
            <w:gridCol w:w="2338"/>
            <w:gridCol w:w="2338"/>
          </w:tblGrid>
          <w:tr w:rsidR="00C60F92" w:rsidRPr="00022A5B" w:rsidTr="00393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bottom w:val="none" w:sz="0" w:space="0" w:color="auto"/>
                </w:tcBorders>
                <w:shd w:val="clear" w:color="auto" w:fill="276E8B" w:themeFill="accent1" w:themeFillShade="BF"/>
              </w:tcPr>
              <w:p w:rsidR="00C60F92" w:rsidRPr="00022A5B" w:rsidRDefault="00C60F92" w:rsidP="00393F21">
                <w:pPr>
                  <w:rPr>
                    <w:rFonts w:ascii="Calibri" w:hAnsi="Calibri"/>
                    <w:b w:val="0"/>
                    <w:sz w:val="24"/>
                    <w:szCs w:val="24"/>
                  </w:rPr>
                </w:pPr>
                <w:r w:rsidRPr="00022A5B">
                  <w:rPr>
                    <w:rFonts w:ascii="Calibri" w:hAnsi="Calibri"/>
                    <w:sz w:val="24"/>
                    <w:szCs w:val="24"/>
                  </w:rPr>
                  <w:lastRenderedPageBreak/>
                  <w:tab/>
                </w:r>
              </w:p>
            </w:tc>
          </w:tr>
          <w:tr w:rsidR="00C60F92" w:rsidRPr="00022A5B" w:rsidTr="00393F21">
            <w:tc>
              <w:tcPr>
                <w:cnfStyle w:val="001000000000" w:firstRow="0" w:lastRow="0" w:firstColumn="1" w:lastColumn="0" w:oddVBand="0" w:evenVBand="0" w:oddHBand="0" w:evenHBand="0" w:firstRowFirstColumn="0" w:firstRowLastColumn="0" w:lastRowFirstColumn="0" w:lastRowLastColumn="0"/>
                <w:tcW w:w="9350" w:type="dxa"/>
                <w:gridSpan w:val="4"/>
              </w:tcPr>
              <w:p w:rsidR="00C60F92" w:rsidRPr="00022A5B" w:rsidRDefault="00C60F92" w:rsidP="007C036F">
                <w:pPr>
                  <w:jc w:val="center"/>
                  <w:rPr>
                    <w:rFonts w:ascii="Calibri" w:hAnsi="Calibri"/>
                    <w:sz w:val="24"/>
                    <w:szCs w:val="24"/>
                  </w:rPr>
                </w:pPr>
                <w:r w:rsidRPr="00022A5B">
                  <w:rPr>
                    <w:rFonts w:ascii="Calibri" w:hAnsi="Calibri"/>
                    <w:sz w:val="24"/>
                    <w:szCs w:val="24"/>
                  </w:rPr>
                  <w:t>AUTHOR</w:t>
                </w:r>
              </w:p>
            </w:tc>
          </w:tr>
          <w:tr w:rsidR="00C60F92" w:rsidRPr="00022A5B" w:rsidTr="00D4444B">
            <w:tc>
              <w:tcPr>
                <w:cnfStyle w:val="001000000000" w:firstRow="0" w:lastRow="0" w:firstColumn="1" w:lastColumn="0" w:oddVBand="0" w:evenVBand="0" w:oddHBand="0" w:evenHBand="0" w:firstRowFirstColumn="0" w:firstRowLastColumn="0" w:lastRowFirstColumn="0" w:lastRowLastColumn="0"/>
                <w:tcW w:w="2155" w:type="dxa"/>
                <w:shd w:val="clear" w:color="auto" w:fill="DDF0F2" w:themeFill="accent2" w:themeFillTint="33"/>
              </w:tcPr>
              <w:p w:rsidR="00C60F92" w:rsidRPr="00022A5B" w:rsidRDefault="00C60F92" w:rsidP="00393F21">
                <w:pPr>
                  <w:rPr>
                    <w:rFonts w:ascii="Calibri" w:hAnsi="Calibri"/>
                    <w:sz w:val="24"/>
                    <w:szCs w:val="24"/>
                  </w:rPr>
                </w:pPr>
                <w:r w:rsidRPr="00022A5B">
                  <w:rPr>
                    <w:rFonts w:ascii="Calibri" w:hAnsi="Calibri"/>
                    <w:sz w:val="24"/>
                    <w:szCs w:val="24"/>
                  </w:rPr>
                  <w:t>Name</w:t>
                </w:r>
              </w:p>
            </w:tc>
            <w:tc>
              <w:tcPr>
                <w:tcW w:w="2519" w:type="dxa"/>
                <w:shd w:val="clear" w:color="auto" w:fill="DDF0F2" w:themeFill="accent2" w:themeFillTint="33"/>
              </w:tcPr>
              <w:p w:rsidR="00C60F92" w:rsidRPr="00022A5B" w:rsidRDefault="00C60F92" w:rsidP="00393F21">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Role</w:t>
                </w:r>
              </w:p>
            </w:tc>
            <w:tc>
              <w:tcPr>
                <w:tcW w:w="2338" w:type="dxa"/>
                <w:shd w:val="clear" w:color="auto" w:fill="DDF0F2" w:themeFill="accent2" w:themeFillTint="33"/>
              </w:tcPr>
              <w:p w:rsidR="00C60F92" w:rsidRPr="00022A5B" w:rsidRDefault="00C60F92" w:rsidP="00393F21">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Date of Preparation/ Revision</w:t>
                </w:r>
              </w:p>
            </w:tc>
            <w:tc>
              <w:tcPr>
                <w:tcW w:w="2338" w:type="dxa"/>
                <w:shd w:val="clear" w:color="auto" w:fill="DDF0F2"/>
              </w:tcPr>
              <w:p w:rsidR="00C60F92" w:rsidRPr="00AA4B32" w:rsidRDefault="00C60F92" w:rsidP="00393F21">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AA4B32">
                  <w:rPr>
                    <w:rFonts w:ascii="Calibri" w:hAnsi="Calibri"/>
                    <w:b/>
                    <w:sz w:val="24"/>
                    <w:szCs w:val="24"/>
                  </w:rPr>
                  <w:t>Signature</w:t>
                </w:r>
              </w:p>
            </w:tc>
          </w:tr>
          <w:tr w:rsidR="00A2289D"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A2289D" w:rsidRDefault="00C45D6F" w:rsidP="00A2289D">
                <w:pPr>
                  <w:rPr>
                    <w:rFonts w:ascii="Calibri" w:hAnsi="Calibri"/>
                    <w:b w:val="0"/>
                    <w:sz w:val="24"/>
                    <w:szCs w:val="24"/>
                  </w:rPr>
                </w:pPr>
                <w:r>
                  <w:rPr>
                    <w:rFonts w:ascii="Calibri" w:hAnsi="Calibri"/>
                    <w:b w:val="0"/>
                    <w:sz w:val="24"/>
                    <w:szCs w:val="24"/>
                  </w:rPr>
                  <w:t>Manoj Kumar Sharma</w:t>
                </w:r>
              </w:p>
            </w:tc>
            <w:tc>
              <w:tcPr>
                <w:tcW w:w="2519" w:type="dxa"/>
              </w:tcPr>
              <w:p w:rsidR="00A2289D"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A2289D" w:rsidRPr="001A1940" w:rsidRDefault="00FD5FEF" w:rsidP="00D52F8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Apr</w:t>
                </w:r>
                <w:r w:rsidR="00B51D2E">
                  <w:rPr>
                    <w:rFonts w:ascii="Calibri" w:hAnsi="Calibri"/>
                    <w:sz w:val="24"/>
                    <w:szCs w:val="24"/>
                  </w:rPr>
                  <w:t>-</w:t>
                </w:r>
                <w:r>
                  <w:rPr>
                    <w:rFonts w:ascii="Calibri" w:hAnsi="Calibri"/>
                    <w:sz w:val="24"/>
                    <w:szCs w:val="24"/>
                  </w:rPr>
                  <w:t>1</w:t>
                </w:r>
                <w:r w:rsidR="00D52F83">
                  <w:rPr>
                    <w:rFonts w:ascii="Calibri" w:hAnsi="Calibri"/>
                    <w:sz w:val="24"/>
                    <w:szCs w:val="24"/>
                  </w:rPr>
                  <w:t>8</w:t>
                </w:r>
                <w:r w:rsidR="00B51D2E">
                  <w:rPr>
                    <w:rFonts w:ascii="Calibri" w:hAnsi="Calibri"/>
                    <w:sz w:val="24"/>
                    <w:szCs w:val="24"/>
                  </w:rPr>
                  <w:t>-201</w:t>
                </w:r>
                <w:r>
                  <w:rPr>
                    <w:rFonts w:ascii="Calibri" w:hAnsi="Calibri"/>
                    <w:sz w:val="24"/>
                    <w:szCs w:val="24"/>
                  </w:rPr>
                  <w:t>6</w:t>
                </w:r>
              </w:p>
            </w:tc>
            <w:tc>
              <w:tcPr>
                <w:tcW w:w="2338" w:type="dxa"/>
              </w:tcPr>
              <w:p w:rsidR="00A2289D"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A2289D"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A2289D" w:rsidRDefault="00A2289D" w:rsidP="00A2289D">
                <w:pPr>
                  <w:rPr>
                    <w:rFonts w:ascii="Calibri" w:hAnsi="Calibri"/>
                    <w:b w:val="0"/>
                    <w:sz w:val="24"/>
                    <w:szCs w:val="24"/>
                  </w:rPr>
                </w:pPr>
              </w:p>
            </w:tc>
            <w:tc>
              <w:tcPr>
                <w:tcW w:w="2519" w:type="dxa"/>
              </w:tcPr>
              <w:p w:rsidR="00A2289D" w:rsidRPr="00022A5B"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A2289D"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A2289D"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A2289D" w:rsidRPr="00022A5B" w:rsidTr="00393F21">
            <w:tc>
              <w:tcPr>
                <w:cnfStyle w:val="001000000000" w:firstRow="0" w:lastRow="0" w:firstColumn="1" w:lastColumn="0" w:oddVBand="0" w:evenVBand="0" w:oddHBand="0" w:evenHBand="0" w:firstRowFirstColumn="0" w:firstRowLastColumn="0" w:lastRowFirstColumn="0" w:lastRowLastColumn="0"/>
                <w:tcW w:w="9350" w:type="dxa"/>
                <w:gridSpan w:val="4"/>
              </w:tcPr>
              <w:p w:rsidR="00A2289D" w:rsidRPr="00022A5B" w:rsidRDefault="00A2289D" w:rsidP="00A2289D">
                <w:pPr>
                  <w:jc w:val="center"/>
                  <w:rPr>
                    <w:rFonts w:ascii="Calibri" w:hAnsi="Calibri"/>
                    <w:sz w:val="24"/>
                    <w:szCs w:val="24"/>
                  </w:rPr>
                </w:pPr>
                <w:r w:rsidRPr="00022A5B">
                  <w:rPr>
                    <w:rFonts w:ascii="Calibri" w:hAnsi="Calibri"/>
                    <w:sz w:val="24"/>
                    <w:szCs w:val="24"/>
                  </w:rPr>
                  <w:t>REVIEWER(S)</w:t>
                </w:r>
              </w:p>
            </w:tc>
          </w:tr>
          <w:tr w:rsidR="00A2289D" w:rsidRPr="00022A5B" w:rsidTr="00115876">
            <w:tc>
              <w:tcPr>
                <w:cnfStyle w:val="001000000000" w:firstRow="0" w:lastRow="0" w:firstColumn="1" w:lastColumn="0" w:oddVBand="0" w:evenVBand="0" w:oddHBand="0" w:evenHBand="0" w:firstRowFirstColumn="0" w:firstRowLastColumn="0" w:lastRowFirstColumn="0" w:lastRowLastColumn="0"/>
                <w:tcW w:w="2155" w:type="dxa"/>
                <w:shd w:val="clear" w:color="auto" w:fill="DDF0F2" w:themeFill="accent2" w:themeFillTint="33"/>
              </w:tcPr>
              <w:p w:rsidR="00A2289D" w:rsidRPr="00022A5B" w:rsidRDefault="00A2289D" w:rsidP="00A2289D">
                <w:pPr>
                  <w:rPr>
                    <w:rFonts w:ascii="Calibri" w:hAnsi="Calibri"/>
                    <w:sz w:val="24"/>
                    <w:szCs w:val="24"/>
                  </w:rPr>
                </w:pPr>
                <w:r w:rsidRPr="00022A5B">
                  <w:rPr>
                    <w:rFonts w:ascii="Calibri" w:hAnsi="Calibri"/>
                    <w:sz w:val="24"/>
                    <w:szCs w:val="24"/>
                  </w:rPr>
                  <w:t>Name</w:t>
                </w:r>
              </w:p>
            </w:tc>
            <w:tc>
              <w:tcPr>
                <w:tcW w:w="2519" w:type="dxa"/>
                <w:shd w:val="clear" w:color="auto" w:fill="DDF0F2" w:themeFill="accent2" w:themeFillTint="33"/>
              </w:tcPr>
              <w:p w:rsidR="00A2289D" w:rsidRPr="00022A5B"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Role</w:t>
                </w:r>
              </w:p>
            </w:tc>
            <w:tc>
              <w:tcPr>
                <w:tcW w:w="2338" w:type="dxa"/>
                <w:shd w:val="clear" w:color="auto" w:fill="DDF0F2" w:themeFill="accent2" w:themeFillTint="33"/>
              </w:tcPr>
              <w:p w:rsidR="00A2289D" w:rsidRPr="00022A5B"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Date of Review</w:t>
                </w:r>
              </w:p>
            </w:tc>
            <w:tc>
              <w:tcPr>
                <w:tcW w:w="2338" w:type="dxa"/>
                <w:shd w:val="clear" w:color="auto" w:fill="DDF0F2" w:themeFill="accent2" w:themeFillTint="33"/>
              </w:tcPr>
              <w:p w:rsidR="00A2289D" w:rsidRPr="00022A5B" w:rsidRDefault="00A2289D"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Signature</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D126DB" w:rsidP="00605D0F">
                <w:pPr>
                  <w:rPr>
                    <w:rFonts w:ascii="Calibri" w:hAnsi="Calibri"/>
                    <w:b w:val="0"/>
                    <w:sz w:val="24"/>
                    <w:szCs w:val="24"/>
                  </w:rPr>
                </w:pPr>
              </w:p>
            </w:tc>
            <w:tc>
              <w:tcPr>
                <w:tcW w:w="2519" w:type="dxa"/>
              </w:tcPr>
              <w:p w:rsidR="00D126DB" w:rsidRPr="00022A5B" w:rsidRDefault="00D126DB" w:rsidP="00605D0F">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D126DB" w:rsidRPr="00022A5B" w:rsidTr="00115876">
            <w:trPr>
              <w:trHeight w:val="354"/>
            </w:trPr>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D126DB" w:rsidP="00605D0F">
                <w:pPr>
                  <w:rPr>
                    <w:rFonts w:ascii="Calibri" w:hAnsi="Calibri"/>
                    <w:b w:val="0"/>
                    <w:sz w:val="24"/>
                    <w:szCs w:val="24"/>
                  </w:rPr>
                </w:pPr>
              </w:p>
            </w:tc>
            <w:tc>
              <w:tcPr>
                <w:tcW w:w="2519"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D126DB" w:rsidRPr="00022A5B" w:rsidTr="00393F21">
            <w:tc>
              <w:tcPr>
                <w:cnfStyle w:val="001000000000" w:firstRow="0" w:lastRow="0" w:firstColumn="1" w:lastColumn="0" w:oddVBand="0" w:evenVBand="0" w:oddHBand="0" w:evenHBand="0" w:firstRowFirstColumn="0" w:firstRowLastColumn="0" w:lastRowFirstColumn="0" w:lastRowLastColumn="0"/>
                <w:tcW w:w="9350" w:type="dxa"/>
                <w:gridSpan w:val="4"/>
              </w:tcPr>
              <w:p w:rsidR="00D126DB" w:rsidRPr="00022A5B" w:rsidRDefault="00D126DB" w:rsidP="00A2289D">
                <w:pPr>
                  <w:jc w:val="center"/>
                  <w:rPr>
                    <w:rFonts w:ascii="Calibri" w:hAnsi="Calibri"/>
                    <w:sz w:val="24"/>
                    <w:szCs w:val="24"/>
                  </w:rPr>
                </w:pPr>
                <w:r w:rsidRPr="00022A5B">
                  <w:rPr>
                    <w:rFonts w:ascii="Calibri" w:hAnsi="Calibri"/>
                    <w:sz w:val="24"/>
                    <w:szCs w:val="24"/>
                  </w:rPr>
                  <w:t>APPROVER(S)</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shd w:val="clear" w:color="auto" w:fill="DDF0F2" w:themeFill="accent2" w:themeFillTint="33"/>
              </w:tcPr>
              <w:p w:rsidR="00D126DB" w:rsidRPr="00022A5B" w:rsidRDefault="00D126DB" w:rsidP="00A2289D">
                <w:pPr>
                  <w:rPr>
                    <w:rFonts w:ascii="Calibri" w:hAnsi="Calibri"/>
                    <w:sz w:val="24"/>
                    <w:szCs w:val="24"/>
                  </w:rPr>
                </w:pPr>
                <w:r w:rsidRPr="00022A5B">
                  <w:rPr>
                    <w:rFonts w:ascii="Calibri" w:hAnsi="Calibri"/>
                    <w:sz w:val="24"/>
                    <w:szCs w:val="24"/>
                  </w:rPr>
                  <w:t>Name</w:t>
                </w:r>
              </w:p>
            </w:tc>
            <w:tc>
              <w:tcPr>
                <w:tcW w:w="2519" w:type="dxa"/>
                <w:shd w:val="clear" w:color="auto" w:fill="DDF0F2" w:themeFill="accent2"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Role</w:t>
                </w:r>
              </w:p>
            </w:tc>
            <w:tc>
              <w:tcPr>
                <w:tcW w:w="2338" w:type="dxa"/>
                <w:shd w:val="clear" w:color="auto" w:fill="DDF0F2" w:themeFill="accent2"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Date of Approval</w:t>
                </w:r>
              </w:p>
            </w:tc>
            <w:tc>
              <w:tcPr>
                <w:tcW w:w="2338" w:type="dxa"/>
                <w:shd w:val="clear" w:color="auto" w:fill="DDF0F2" w:themeFill="accent2"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Signature</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D126DB" w:rsidP="00A2289D">
                <w:pPr>
                  <w:rPr>
                    <w:rFonts w:ascii="Calibri" w:hAnsi="Calibri"/>
                    <w:b w:val="0"/>
                    <w:sz w:val="24"/>
                    <w:szCs w:val="24"/>
                  </w:rPr>
                </w:pPr>
              </w:p>
            </w:tc>
            <w:tc>
              <w:tcPr>
                <w:tcW w:w="2519"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6557D"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p>
            </w:tc>
            <w:tc>
              <w:tcPr>
                <w:tcW w:w="2338" w:type="dxa"/>
              </w:tcPr>
              <w:p w:rsidR="00D126DB" w:rsidRPr="00632EB1" w:rsidRDefault="00D126DB" w:rsidP="00632EB1">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D126DB" w:rsidP="00A2289D">
                <w:pPr>
                  <w:rPr>
                    <w:rFonts w:ascii="Calibri" w:hAnsi="Calibri"/>
                    <w:b w:val="0"/>
                    <w:sz w:val="24"/>
                    <w:szCs w:val="24"/>
                  </w:rPr>
                </w:pPr>
              </w:p>
            </w:tc>
            <w:tc>
              <w:tcPr>
                <w:tcW w:w="2519"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D126DB" w:rsidRPr="00022A5B" w:rsidTr="00393F21">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DDF0F2" w:themeFill="accent2" w:themeFillTint="33"/>
              </w:tcPr>
              <w:p w:rsidR="00D126DB" w:rsidRPr="00022A5B" w:rsidRDefault="00D126DB" w:rsidP="00A2289D">
                <w:pPr>
                  <w:jc w:val="center"/>
                  <w:rPr>
                    <w:rFonts w:ascii="Calibri" w:hAnsi="Calibri"/>
                    <w:sz w:val="24"/>
                    <w:szCs w:val="24"/>
                  </w:rPr>
                </w:pPr>
                <w:r w:rsidRPr="00022A5B">
                  <w:rPr>
                    <w:rFonts w:ascii="Calibri" w:hAnsi="Calibri"/>
                    <w:sz w:val="24"/>
                    <w:szCs w:val="24"/>
                  </w:rPr>
                  <w:t xml:space="preserve">REVISION HISTORY </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shd w:val="clear" w:color="auto" w:fill="E3F1ED" w:themeFill="accent3" w:themeFillTint="33"/>
              </w:tcPr>
              <w:p w:rsidR="00D126DB" w:rsidRPr="00022A5B" w:rsidRDefault="00D126DB" w:rsidP="00A2289D">
                <w:pPr>
                  <w:rPr>
                    <w:rFonts w:ascii="Calibri" w:hAnsi="Calibri"/>
                    <w:sz w:val="24"/>
                    <w:szCs w:val="24"/>
                  </w:rPr>
                </w:pPr>
                <w:r w:rsidRPr="00022A5B">
                  <w:rPr>
                    <w:rFonts w:ascii="Calibri" w:hAnsi="Calibri"/>
                    <w:sz w:val="24"/>
                    <w:szCs w:val="24"/>
                  </w:rPr>
                  <w:t>Document Version Number</w:t>
                </w:r>
              </w:p>
            </w:tc>
            <w:tc>
              <w:tcPr>
                <w:tcW w:w="2519" w:type="dxa"/>
                <w:shd w:val="clear" w:color="auto" w:fill="E3F1ED" w:themeFill="accent3"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Date of Release</w:t>
                </w:r>
              </w:p>
            </w:tc>
            <w:tc>
              <w:tcPr>
                <w:tcW w:w="2338" w:type="dxa"/>
                <w:shd w:val="clear" w:color="auto" w:fill="E3F1ED" w:themeFill="accent3"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Section/ Page</w:t>
                </w:r>
                <w:r w:rsidRPr="00022A5B">
                  <w:rPr>
                    <w:rFonts w:ascii="Calibri" w:hAnsi="Calibri"/>
                    <w:b/>
                    <w:sz w:val="24"/>
                    <w:szCs w:val="24"/>
                    <w:lang w:val="fr-FR"/>
                  </w:rPr>
                  <w:t xml:space="preserve"> # Changes</w:t>
                </w:r>
              </w:p>
            </w:tc>
            <w:tc>
              <w:tcPr>
                <w:tcW w:w="2338" w:type="dxa"/>
                <w:shd w:val="clear" w:color="auto" w:fill="E3F1ED" w:themeFill="accent3" w:themeFillTint="33"/>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sidRPr="00022A5B">
                  <w:rPr>
                    <w:rFonts w:ascii="Calibri" w:hAnsi="Calibri"/>
                    <w:b/>
                    <w:sz w:val="24"/>
                    <w:szCs w:val="24"/>
                  </w:rPr>
                  <w:t>Details of Changes</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D126DB" w:rsidP="00A2289D">
                <w:pPr>
                  <w:rPr>
                    <w:rFonts w:ascii="Calibri" w:hAnsi="Calibri"/>
                    <w:b w:val="0"/>
                    <w:sz w:val="24"/>
                    <w:szCs w:val="24"/>
                  </w:rPr>
                </w:pPr>
              </w:p>
            </w:tc>
            <w:tc>
              <w:tcPr>
                <w:tcW w:w="2519"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5125DD" w:rsidRPr="00022A5B" w:rsidRDefault="005125DD"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022A5B" w:rsidRDefault="00A30AD7" w:rsidP="003B369E">
                <w:pPr>
                  <w:rPr>
                    <w:rFonts w:ascii="Calibri" w:hAnsi="Calibri"/>
                    <w:b w:val="0"/>
                    <w:sz w:val="24"/>
                    <w:szCs w:val="24"/>
                  </w:rPr>
                </w:pPr>
                <w:r>
                  <w:rPr>
                    <w:rFonts w:ascii="Calibri" w:hAnsi="Calibri"/>
                    <w:b w:val="0"/>
                    <w:sz w:val="24"/>
                    <w:szCs w:val="24"/>
                  </w:rPr>
                  <w:t xml:space="preserve">Version 0.2 </w:t>
                </w:r>
              </w:p>
            </w:tc>
            <w:tc>
              <w:tcPr>
                <w:tcW w:w="2519" w:type="dxa"/>
              </w:tcPr>
              <w:p w:rsidR="00D126DB" w:rsidRPr="00022A5B" w:rsidRDefault="001E3CF4"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Apr-21-2016</w:t>
                </w: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Pr="00022A5B" w:rsidRDefault="00A30AD7" w:rsidP="00C02274">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Added Bottlenecks in the current system</w:t>
                </w:r>
              </w:p>
            </w:tc>
          </w:tr>
          <w:tr w:rsidR="00D126DB" w:rsidRPr="00022A5B" w:rsidTr="00115876">
            <w:tc>
              <w:tcPr>
                <w:cnfStyle w:val="001000000000" w:firstRow="0" w:lastRow="0" w:firstColumn="1" w:lastColumn="0" w:oddVBand="0" w:evenVBand="0" w:oddHBand="0" w:evenHBand="0" w:firstRowFirstColumn="0" w:firstRowLastColumn="0" w:lastRowFirstColumn="0" w:lastRowLastColumn="0"/>
                <w:tcW w:w="2155" w:type="dxa"/>
              </w:tcPr>
              <w:p w:rsidR="00D126DB" w:rsidRPr="00C72C6A" w:rsidRDefault="008E426B" w:rsidP="003B369E">
                <w:pPr>
                  <w:rPr>
                    <w:rFonts w:ascii="Calibri" w:hAnsi="Calibri"/>
                    <w:b w:val="0"/>
                    <w:sz w:val="24"/>
                    <w:szCs w:val="24"/>
                  </w:rPr>
                </w:pPr>
                <w:r>
                  <w:rPr>
                    <w:rFonts w:ascii="Calibri" w:hAnsi="Calibri"/>
                    <w:b w:val="0"/>
                    <w:sz w:val="24"/>
                    <w:szCs w:val="24"/>
                  </w:rPr>
                  <w:t xml:space="preserve">Version 0.3 </w:t>
                </w:r>
              </w:p>
            </w:tc>
            <w:tc>
              <w:tcPr>
                <w:tcW w:w="2519" w:type="dxa"/>
              </w:tcPr>
              <w:p w:rsidR="00D126DB" w:rsidRDefault="008E426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02-May-2106</w:t>
                </w:r>
              </w:p>
            </w:tc>
            <w:tc>
              <w:tcPr>
                <w:tcW w:w="2338" w:type="dxa"/>
              </w:tcPr>
              <w:p w:rsidR="00D126DB" w:rsidRPr="00022A5B" w:rsidRDefault="00D126DB" w:rsidP="00A2289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c>
              <w:tcPr>
                <w:tcW w:w="2338" w:type="dxa"/>
              </w:tcPr>
              <w:p w:rsidR="00D126DB" w:rsidRDefault="00D1603E" w:rsidP="00C02274">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Process flows</w:t>
                </w:r>
              </w:p>
            </w:tc>
          </w:tr>
          <w:tr w:rsidR="00D126DB" w:rsidRPr="00022A5B" w:rsidTr="00393F21">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276E8B" w:themeFill="accent1" w:themeFillShade="BF"/>
              </w:tcPr>
              <w:p w:rsidR="00D126DB" w:rsidRPr="00022A5B" w:rsidRDefault="00D126DB" w:rsidP="00A2289D">
                <w:pPr>
                  <w:rPr>
                    <w:rFonts w:ascii="Calibri" w:hAnsi="Calibri"/>
                    <w:sz w:val="24"/>
                    <w:szCs w:val="24"/>
                  </w:rPr>
                </w:pPr>
              </w:p>
            </w:tc>
          </w:tr>
        </w:tbl>
        <w:p w:rsidR="0062427F" w:rsidRDefault="0062427F" w:rsidP="00CE35B6">
          <w:pPr>
            <w:rPr>
              <w:rFonts w:ascii="Calibri" w:hAnsi="Calibri"/>
            </w:rPr>
          </w:pPr>
        </w:p>
        <w:p w:rsidR="000002D0" w:rsidRPr="00022A5B" w:rsidRDefault="0062427F" w:rsidP="00CE35B6">
          <w:pPr>
            <w:rPr>
              <w:rFonts w:ascii="Calibri" w:hAnsi="Calibri"/>
            </w:rPr>
          </w:pPr>
          <w:r>
            <w:rPr>
              <w:rFonts w:ascii="Calibri" w:hAnsi="Calibri"/>
            </w:rPr>
            <w:br w:type="page"/>
          </w:r>
        </w:p>
      </w:sdtContent>
    </w:sdt>
    <w:p w:rsidR="00105224" w:rsidRPr="00022A5B" w:rsidRDefault="00105224">
      <w:pPr>
        <w:rPr>
          <w:rFonts w:ascii="Calibri" w:hAnsi="Calibri"/>
        </w:rPr>
        <w:sectPr w:rsidR="00105224" w:rsidRPr="00022A5B" w:rsidSect="002800FB">
          <w:headerReference w:type="default" r:id="rId11"/>
          <w:footerReference w:type="default" r:id="rId12"/>
          <w:pgSz w:w="12240" w:h="15840" w:code="1"/>
          <w:pgMar w:top="1382" w:right="1440" w:bottom="1080" w:left="1440" w:header="720" w:footer="576" w:gutter="0"/>
          <w:pgNumType w:start="0"/>
          <w:cols w:space="720"/>
          <w:titlePg/>
          <w:docGrid w:linePitch="360"/>
        </w:sectPr>
      </w:pPr>
    </w:p>
    <w:p w:rsidR="005C2C5F" w:rsidRDefault="005C2C5F" w:rsidP="005C2C5F">
      <w:pPr>
        <w:pStyle w:val="Heading1"/>
      </w:pPr>
      <w:bookmarkStart w:id="0" w:name="_Toc409443763"/>
      <w:bookmarkStart w:id="1" w:name="_Toc410723004"/>
      <w:bookmarkStart w:id="2" w:name="_Toc411952960"/>
      <w:bookmarkStart w:id="3" w:name="_Toc300241575"/>
      <w:bookmarkStart w:id="4" w:name="_Toc390954307"/>
      <w:r w:rsidRPr="00022A5B">
        <w:lastRenderedPageBreak/>
        <w:t>Preface</w:t>
      </w:r>
      <w:bookmarkEnd w:id="0"/>
      <w:bookmarkEnd w:id="1"/>
      <w:bookmarkEnd w:id="2"/>
    </w:p>
    <w:p w:rsidR="006B1579" w:rsidRPr="006B1579" w:rsidRDefault="006B1579" w:rsidP="006B1579">
      <w:r w:rsidRPr="00022A5B">
        <w:rPr>
          <w:rFonts w:ascii="Calibri" w:hAnsi="Calibri"/>
          <w:sz w:val="24"/>
        </w:rPr>
        <w:t>The Notes, Important Sections, and warnings are represented using the following symbols:</w:t>
      </w:r>
    </w:p>
    <w:tbl>
      <w:tblPr>
        <w:tblStyle w:val="FinancialTable"/>
        <w:tblW w:w="0" w:type="auto"/>
        <w:tblInd w:w="144" w:type="dxa"/>
        <w:tblLook w:val="04A0" w:firstRow="1" w:lastRow="0" w:firstColumn="1" w:lastColumn="0" w:noHBand="0" w:noVBand="1"/>
      </w:tblPr>
      <w:tblGrid>
        <w:gridCol w:w="2065"/>
        <w:gridCol w:w="7103"/>
      </w:tblGrid>
      <w:tr w:rsidR="00022A5B" w:rsidRPr="00022A5B" w:rsidTr="000C519F">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b/>
              </w:rPr>
            </w:pPr>
            <w:r w:rsidRPr="00022A5B">
              <w:rPr>
                <w:rFonts w:ascii="Calibri" w:hAnsi="Calibri"/>
                <w:b/>
                <w:sz w:val="24"/>
              </w:rPr>
              <w:t>SIGN</w:t>
            </w:r>
          </w:p>
        </w:tc>
        <w:tc>
          <w:tcPr>
            <w:tcW w:w="7103" w:type="dxa"/>
            <w:shd w:val="clear" w:color="auto" w:fill="3494BA"/>
          </w:tcPr>
          <w:p w:rsidR="00022A5B" w:rsidRPr="00022A5B" w:rsidRDefault="00022A5B" w:rsidP="006B1579">
            <w:pPr>
              <w:spacing w:after="0"/>
              <w:cnfStyle w:val="100000000000" w:firstRow="1" w:lastRow="0" w:firstColumn="0" w:lastColumn="0" w:oddVBand="0" w:evenVBand="0" w:oddHBand="0" w:evenHBand="0" w:firstRowFirstColumn="0" w:firstRowLastColumn="0" w:lastRowFirstColumn="0" w:lastRowLastColumn="0"/>
              <w:rPr>
                <w:rFonts w:ascii="Calibri" w:hAnsi="Calibri"/>
                <w:b/>
              </w:rPr>
            </w:pPr>
            <w:r w:rsidRPr="00022A5B">
              <w:rPr>
                <w:rFonts w:ascii="Calibri" w:hAnsi="Calibri"/>
                <w:b/>
                <w:sz w:val="24"/>
              </w:rPr>
              <w:t>DESCRIPTION</w:t>
            </w:r>
          </w:p>
        </w:tc>
      </w:tr>
      <w:tr w:rsidR="00022A5B" w:rsidRPr="00022A5B" w:rsidTr="000C519F">
        <w:trPr>
          <w:trHeight w:val="882"/>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rPr>
            </w:pPr>
            <w:r w:rsidRPr="00022A5B">
              <w:rPr>
                <w:rFonts w:ascii="Calibri" w:hAnsi="Calibri"/>
                <w:noProof/>
                <w:lang w:val="en-IN" w:eastAsia="en-IN"/>
              </w:rPr>
              <w:drawing>
                <wp:inline distT="0" distB="0" distL="0" distR="0" wp14:anchorId="031DF91D" wp14:editId="2FEA6D02">
                  <wp:extent cx="504825" cy="428625"/>
                  <wp:effectExtent l="0" t="0" r="9525" b="9525"/>
                  <wp:docPr id="25" name="Picture 25" descr="D:\Template\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late\image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p>
        </w:tc>
        <w:tc>
          <w:tcPr>
            <w:tcW w:w="7103" w:type="dxa"/>
          </w:tcPr>
          <w:p w:rsidR="00022A5B" w:rsidRPr="00022A5B" w:rsidRDefault="00022A5B" w:rsidP="006B1579">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022A5B">
              <w:rPr>
                <w:rFonts w:ascii="Calibri" w:hAnsi="Calibri"/>
                <w:sz w:val="24"/>
              </w:rPr>
              <w:t xml:space="preserve">A </w:t>
            </w:r>
            <w:r w:rsidRPr="00022A5B">
              <w:rPr>
                <w:rFonts w:ascii="Calibri" w:hAnsi="Calibri"/>
                <w:b/>
                <w:sz w:val="24"/>
              </w:rPr>
              <w:t>Note</w:t>
            </w:r>
            <w:r w:rsidRPr="00022A5B">
              <w:rPr>
                <w:rFonts w:ascii="Calibri" w:hAnsi="Calibri"/>
                <w:b/>
                <w:i/>
                <w:sz w:val="24"/>
              </w:rPr>
              <w:t xml:space="preserve"> </w:t>
            </w:r>
            <w:r w:rsidRPr="00022A5B">
              <w:rPr>
                <w:rFonts w:ascii="Calibri" w:hAnsi="Calibri"/>
                <w:sz w:val="24"/>
              </w:rPr>
              <w:t>contains helpful suggestions or references to material not contained in the document.</w:t>
            </w:r>
          </w:p>
        </w:tc>
      </w:tr>
      <w:tr w:rsidR="00022A5B" w:rsidRPr="00022A5B" w:rsidTr="000C519F">
        <w:trPr>
          <w:cnfStyle w:val="000000010000" w:firstRow="0" w:lastRow="0" w:firstColumn="0" w:lastColumn="0" w:oddVBand="0" w:evenVBand="0" w:oddHBand="0" w:evenHBand="1"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rPr>
            </w:pPr>
          </w:p>
        </w:tc>
        <w:tc>
          <w:tcPr>
            <w:tcW w:w="7103" w:type="dxa"/>
          </w:tcPr>
          <w:p w:rsidR="00022A5B" w:rsidRPr="00022A5B" w:rsidRDefault="00022A5B" w:rsidP="006B1579">
            <w:pPr>
              <w:cnfStyle w:val="000000010000" w:firstRow="0" w:lastRow="0" w:firstColumn="0" w:lastColumn="0" w:oddVBand="0" w:evenVBand="0" w:oddHBand="0" w:evenHBand="1" w:firstRowFirstColumn="0" w:firstRowLastColumn="0" w:lastRowFirstColumn="0" w:lastRowLastColumn="0"/>
              <w:rPr>
                <w:rFonts w:ascii="Calibri" w:hAnsi="Calibri"/>
              </w:rPr>
            </w:pPr>
          </w:p>
        </w:tc>
      </w:tr>
      <w:tr w:rsidR="00022A5B" w:rsidRPr="00022A5B" w:rsidTr="000C519F">
        <w:trPr>
          <w:trHeight w:val="821"/>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rPr>
            </w:pPr>
            <w:r w:rsidRPr="00022A5B">
              <w:rPr>
                <w:rFonts w:ascii="Calibri" w:hAnsi="Calibri"/>
                <w:noProof/>
                <w:lang w:val="en-IN" w:eastAsia="en-IN"/>
              </w:rPr>
              <w:drawing>
                <wp:inline distT="0" distB="0" distL="0" distR="0" wp14:anchorId="4F64A44B" wp14:editId="62FFB56C">
                  <wp:extent cx="514350" cy="419100"/>
                  <wp:effectExtent l="0" t="0" r="0" b="0"/>
                  <wp:docPr id="29" name="Picture 29" descr="D:\Template\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late\image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419100"/>
                          </a:xfrm>
                          <a:prstGeom prst="rect">
                            <a:avLst/>
                          </a:prstGeom>
                          <a:noFill/>
                          <a:ln>
                            <a:noFill/>
                          </a:ln>
                        </pic:spPr>
                      </pic:pic>
                    </a:graphicData>
                  </a:graphic>
                </wp:inline>
              </w:drawing>
            </w:r>
          </w:p>
        </w:tc>
        <w:tc>
          <w:tcPr>
            <w:tcW w:w="7103" w:type="dxa"/>
          </w:tcPr>
          <w:p w:rsidR="00022A5B" w:rsidRPr="00022A5B" w:rsidRDefault="00022A5B" w:rsidP="006B1579">
            <w:pPr>
              <w:cnfStyle w:val="000000000000" w:firstRow="0" w:lastRow="0" w:firstColumn="0" w:lastColumn="0" w:oddVBand="0" w:evenVBand="0" w:oddHBand="0" w:evenHBand="0" w:firstRowFirstColumn="0" w:firstRowLastColumn="0" w:lastRowFirstColumn="0" w:lastRowLastColumn="0"/>
              <w:rPr>
                <w:rFonts w:ascii="Calibri" w:hAnsi="Calibri"/>
              </w:rPr>
            </w:pPr>
            <w:r w:rsidRPr="00022A5B">
              <w:rPr>
                <w:rFonts w:ascii="Calibri" w:hAnsi="Calibri"/>
                <w:sz w:val="24"/>
              </w:rPr>
              <w:t xml:space="preserve">An </w:t>
            </w:r>
            <w:r w:rsidRPr="00022A5B">
              <w:rPr>
                <w:rFonts w:ascii="Calibri" w:hAnsi="Calibri"/>
                <w:b/>
                <w:sz w:val="24"/>
              </w:rPr>
              <w:t>Important Section</w:t>
            </w:r>
            <w:r w:rsidRPr="00022A5B">
              <w:rPr>
                <w:rFonts w:ascii="Calibri" w:hAnsi="Calibri"/>
                <w:sz w:val="24"/>
              </w:rPr>
              <w:t xml:space="preserve"> contains information essential to successfully completing a task or learning a concept.</w:t>
            </w:r>
          </w:p>
        </w:tc>
      </w:tr>
      <w:tr w:rsidR="00022A5B" w:rsidRPr="00022A5B" w:rsidTr="000C519F">
        <w:trPr>
          <w:cnfStyle w:val="000000010000" w:firstRow="0" w:lastRow="0" w:firstColumn="0" w:lastColumn="0" w:oddVBand="0" w:evenVBand="0" w:oddHBand="0" w:evenHBand="1"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rPr>
            </w:pPr>
          </w:p>
        </w:tc>
        <w:tc>
          <w:tcPr>
            <w:tcW w:w="7103" w:type="dxa"/>
          </w:tcPr>
          <w:p w:rsidR="00022A5B" w:rsidRPr="00022A5B" w:rsidRDefault="00022A5B" w:rsidP="006B1579">
            <w:pPr>
              <w:cnfStyle w:val="000000010000" w:firstRow="0" w:lastRow="0" w:firstColumn="0" w:lastColumn="0" w:oddVBand="0" w:evenVBand="0" w:oddHBand="0" w:evenHBand="1" w:firstRowFirstColumn="0" w:firstRowLastColumn="0" w:lastRowFirstColumn="0" w:lastRowLastColumn="0"/>
              <w:rPr>
                <w:rFonts w:ascii="Calibri" w:hAnsi="Calibri"/>
              </w:rPr>
            </w:pPr>
          </w:p>
        </w:tc>
      </w:tr>
      <w:tr w:rsidR="00022A5B" w:rsidRPr="00022A5B" w:rsidTr="000C519F">
        <w:trPr>
          <w:trHeight w:val="787"/>
        </w:trPr>
        <w:tc>
          <w:tcPr>
            <w:cnfStyle w:val="001000000000" w:firstRow="0" w:lastRow="0" w:firstColumn="1" w:lastColumn="0" w:oddVBand="0" w:evenVBand="0" w:oddHBand="0" w:evenHBand="0" w:firstRowFirstColumn="0" w:firstRowLastColumn="0" w:lastRowFirstColumn="0" w:lastRowLastColumn="0"/>
            <w:tcW w:w="2065" w:type="dxa"/>
          </w:tcPr>
          <w:p w:rsidR="00022A5B" w:rsidRPr="00022A5B" w:rsidRDefault="00022A5B" w:rsidP="006B1579">
            <w:pPr>
              <w:rPr>
                <w:rFonts w:ascii="Calibri" w:hAnsi="Calibri"/>
              </w:rPr>
            </w:pPr>
            <w:r w:rsidRPr="00022A5B">
              <w:rPr>
                <w:rFonts w:ascii="Calibri" w:hAnsi="Calibri"/>
                <w:noProof/>
                <w:lang w:val="en-IN" w:eastAsia="en-IN"/>
              </w:rPr>
              <w:drawing>
                <wp:inline distT="0" distB="0" distL="0" distR="0" wp14:anchorId="06DFEAD2" wp14:editId="5740340F">
                  <wp:extent cx="552450" cy="438150"/>
                  <wp:effectExtent l="0" t="0" r="0" b="0"/>
                  <wp:docPr id="233" name="Picture 233" descr="D:\Template\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late\images\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noFill/>
                          <a:ln>
                            <a:noFill/>
                          </a:ln>
                        </pic:spPr>
                      </pic:pic>
                    </a:graphicData>
                  </a:graphic>
                </wp:inline>
              </w:drawing>
            </w:r>
          </w:p>
        </w:tc>
        <w:tc>
          <w:tcPr>
            <w:tcW w:w="7103" w:type="dxa"/>
          </w:tcPr>
          <w:p w:rsidR="00022A5B" w:rsidRPr="00022A5B" w:rsidRDefault="00022A5B" w:rsidP="006B1579">
            <w:pPr>
              <w:cnfStyle w:val="000000000000" w:firstRow="0" w:lastRow="0" w:firstColumn="0" w:lastColumn="0" w:oddVBand="0" w:evenVBand="0" w:oddHBand="0" w:evenHBand="0" w:firstRowFirstColumn="0" w:firstRowLastColumn="0" w:lastRowFirstColumn="0" w:lastRowLastColumn="0"/>
              <w:rPr>
                <w:rFonts w:ascii="Calibri" w:hAnsi="Calibri"/>
              </w:rPr>
            </w:pPr>
            <w:r w:rsidRPr="00022A5B">
              <w:rPr>
                <w:rFonts w:ascii="Calibri" w:hAnsi="Calibri"/>
                <w:sz w:val="24"/>
              </w:rPr>
              <w:t xml:space="preserve">A </w:t>
            </w:r>
            <w:r w:rsidRPr="00022A5B">
              <w:rPr>
                <w:rFonts w:ascii="Calibri" w:hAnsi="Calibri"/>
                <w:b/>
                <w:sz w:val="24"/>
              </w:rPr>
              <w:t>Warning</w:t>
            </w:r>
            <w:r w:rsidRPr="00022A5B">
              <w:rPr>
                <w:rFonts w:ascii="Calibri" w:hAnsi="Calibri"/>
                <w:b/>
                <w:i/>
                <w:sz w:val="24"/>
              </w:rPr>
              <w:t xml:space="preserve"> </w:t>
            </w:r>
            <w:r w:rsidRPr="00022A5B">
              <w:rPr>
                <w:rFonts w:ascii="Calibri" w:hAnsi="Calibri"/>
                <w:sz w:val="24"/>
              </w:rPr>
              <w:t>contains information or instructions, which, if not heeded, can result in a security risk, irreversible loss of data, or significant cost in time or revenue or both.</w:t>
            </w:r>
            <w:r w:rsidRPr="00022A5B">
              <w:rPr>
                <w:rFonts w:ascii="Calibri" w:hAnsi="Calibri"/>
              </w:rPr>
              <w:t xml:space="preserve">   </w:t>
            </w:r>
          </w:p>
        </w:tc>
      </w:tr>
    </w:tbl>
    <w:p w:rsidR="00262C4F" w:rsidRDefault="00262C4F" w:rsidP="00022A5B">
      <w:pPr>
        <w:rPr>
          <w:rFonts w:ascii="Calibri" w:hAnsi="Calibri"/>
        </w:rPr>
      </w:pPr>
    </w:p>
    <w:p w:rsidR="00262C4F" w:rsidRPr="00262C4F" w:rsidRDefault="007D62E7" w:rsidP="00262C4F">
      <w:pPr>
        <w:pStyle w:val="Heading1"/>
        <w:rPr>
          <w:b w:val="0"/>
        </w:rPr>
      </w:pPr>
      <w:r>
        <w:t>Stakeholders</w:t>
      </w:r>
      <w:r w:rsidR="00262C4F">
        <w:t xml:space="preserve">  </w:t>
      </w:r>
    </w:p>
    <w:p w:rsidR="00836C28" w:rsidRDefault="003C7125" w:rsidP="00836C28">
      <w:pPr>
        <w:rPr>
          <w:rFonts w:ascii="Calibri" w:hAnsi="Calibri"/>
          <w:sz w:val="24"/>
        </w:rPr>
      </w:pPr>
      <w:r>
        <w:rPr>
          <w:rFonts w:ascii="Calibri" w:hAnsi="Calibri"/>
          <w:sz w:val="24"/>
        </w:rPr>
        <w:t xml:space="preserve">This requirement is gathered for </w:t>
      </w:r>
      <w:r w:rsidR="00DC6831">
        <w:rPr>
          <w:rFonts w:ascii="Calibri" w:hAnsi="Calibri"/>
          <w:sz w:val="24"/>
        </w:rPr>
        <w:t xml:space="preserve">STS </w:t>
      </w:r>
      <w:r>
        <w:rPr>
          <w:rFonts w:ascii="Calibri" w:hAnsi="Calibri"/>
          <w:sz w:val="24"/>
        </w:rPr>
        <w:t xml:space="preserve">Buyers, keeping in mind </w:t>
      </w:r>
      <w:r w:rsidR="00DC6831">
        <w:rPr>
          <w:rFonts w:ascii="Calibri" w:hAnsi="Calibri"/>
          <w:sz w:val="24"/>
        </w:rPr>
        <w:t xml:space="preserve">Jiten Dattani </w:t>
      </w:r>
      <w:r>
        <w:rPr>
          <w:rFonts w:ascii="Calibri" w:hAnsi="Calibri"/>
          <w:sz w:val="24"/>
        </w:rPr>
        <w:t xml:space="preserve">as key stakeholder. </w:t>
      </w:r>
    </w:p>
    <w:p w:rsidR="00836C28" w:rsidRPr="00836C28" w:rsidRDefault="00D045F3" w:rsidP="00836C28">
      <w:pPr>
        <w:pStyle w:val="Heading1"/>
        <w:rPr>
          <w:b w:val="0"/>
        </w:rPr>
      </w:pPr>
      <w:r>
        <w:t xml:space="preserve">STS Business </w:t>
      </w:r>
      <w:r w:rsidR="006268BE">
        <w:t>Model</w:t>
      </w:r>
    </w:p>
    <w:p w:rsidR="00D045F3" w:rsidRDefault="00605D0F" w:rsidP="00836C28">
      <w:pPr>
        <w:rPr>
          <w:rFonts w:ascii="Calibri" w:hAnsi="Calibri"/>
          <w:sz w:val="24"/>
        </w:rPr>
      </w:pPr>
      <w:r w:rsidRPr="00D156FB">
        <w:rPr>
          <w:rFonts w:ascii="Calibri" w:hAnsi="Calibri"/>
          <w:b/>
          <w:i/>
          <w:sz w:val="24"/>
        </w:rPr>
        <w:t xml:space="preserve">STS </w:t>
      </w:r>
      <w:r w:rsidR="00297358">
        <w:rPr>
          <w:rFonts w:ascii="Calibri" w:hAnsi="Calibri"/>
          <w:b/>
          <w:i/>
          <w:sz w:val="24"/>
        </w:rPr>
        <w:t xml:space="preserve">Jewels </w:t>
      </w:r>
      <w:proofErr w:type="spellStart"/>
      <w:r w:rsidR="00C22453">
        <w:rPr>
          <w:rFonts w:ascii="Calibri" w:hAnsi="Calibri"/>
          <w:b/>
          <w:i/>
          <w:sz w:val="24"/>
        </w:rPr>
        <w:t>Inc</w:t>
      </w:r>
      <w:proofErr w:type="spellEnd"/>
      <w:r w:rsidR="00C22453">
        <w:rPr>
          <w:rFonts w:ascii="Calibri" w:hAnsi="Calibri"/>
          <w:b/>
          <w:i/>
          <w:sz w:val="24"/>
        </w:rPr>
        <w:t xml:space="preserve"> </w:t>
      </w:r>
      <w:r w:rsidRPr="00D156FB">
        <w:rPr>
          <w:rFonts w:ascii="Calibri" w:hAnsi="Calibri"/>
          <w:b/>
          <w:i/>
          <w:sz w:val="24"/>
        </w:rPr>
        <w:t xml:space="preserve">is fulfilling the orders of the Customers by assuring </w:t>
      </w:r>
      <w:r w:rsidR="00A749AA">
        <w:rPr>
          <w:rFonts w:ascii="Calibri" w:hAnsi="Calibri"/>
          <w:b/>
          <w:i/>
          <w:sz w:val="24"/>
        </w:rPr>
        <w:t xml:space="preserve">customers </w:t>
      </w:r>
      <w:r w:rsidRPr="00D156FB">
        <w:rPr>
          <w:rFonts w:ascii="Calibri" w:hAnsi="Calibri"/>
          <w:b/>
          <w:i/>
          <w:sz w:val="24"/>
        </w:rPr>
        <w:t>that there will be unique style per customer i.e. the style which is sold to one customer will not be repeated for another customer</w:t>
      </w:r>
      <w:r>
        <w:rPr>
          <w:rFonts w:ascii="Calibri" w:hAnsi="Calibri"/>
          <w:sz w:val="24"/>
        </w:rPr>
        <w:t>.</w:t>
      </w:r>
    </w:p>
    <w:p w:rsidR="00E7747F" w:rsidRDefault="00D07601" w:rsidP="00836C28">
      <w:pPr>
        <w:rPr>
          <w:rFonts w:ascii="Calibri" w:hAnsi="Calibri"/>
          <w:sz w:val="24"/>
        </w:rPr>
      </w:pPr>
      <w:r>
        <w:rPr>
          <w:rFonts w:ascii="Calibri" w:hAnsi="Calibri"/>
          <w:sz w:val="24"/>
        </w:rPr>
        <w:t>STS Team is taking the orders from the customer and giving the order</w:t>
      </w:r>
      <w:r w:rsidR="0090722A">
        <w:rPr>
          <w:rFonts w:ascii="Calibri" w:hAnsi="Calibri"/>
          <w:sz w:val="24"/>
        </w:rPr>
        <w:t>s</w:t>
      </w:r>
      <w:r>
        <w:rPr>
          <w:rFonts w:ascii="Calibri" w:hAnsi="Calibri"/>
          <w:sz w:val="24"/>
        </w:rPr>
        <w:t xml:space="preserve"> to VGL factory</w:t>
      </w:r>
      <w:r w:rsidR="007A101A">
        <w:rPr>
          <w:rFonts w:ascii="Calibri" w:hAnsi="Calibri"/>
          <w:sz w:val="24"/>
        </w:rPr>
        <w:t>/STS China</w:t>
      </w:r>
      <w:r>
        <w:rPr>
          <w:rFonts w:ascii="Calibri" w:hAnsi="Calibri"/>
          <w:sz w:val="24"/>
        </w:rPr>
        <w:t xml:space="preserve"> for manufacturing.</w:t>
      </w:r>
    </w:p>
    <w:p w:rsidR="00E7747F" w:rsidRDefault="00E7747F">
      <w:pPr>
        <w:rPr>
          <w:rFonts w:ascii="Calibri" w:hAnsi="Calibri"/>
          <w:sz w:val="24"/>
        </w:rPr>
      </w:pPr>
      <w:r>
        <w:rPr>
          <w:rFonts w:ascii="Calibri" w:hAnsi="Calibri"/>
          <w:sz w:val="24"/>
        </w:rPr>
        <w:br w:type="page"/>
      </w:r>
    </w:p>
    <w:p w:rsidR="001F14E2" w:rsidRDefault="00A27B12" w:rsidP="00A27B12">
      <w:pPr>
        <w:pStyle w:val="Heading1"/>
      </w:pPr>
      <w:r>
        <w:lastRenderedPageBreak/>
        <w:t xml:space="preserve">STS </w:t>
      </w:r>
      <w:r w:rsidR="001F14E2">
        <w:t>Business Process</w:t>
      </w:r>
    </w:p>
    <w:p w:rsidR="001F14E2" w:rsidRDefault="00604903" w:rsidP="00604903">
      <w:pPr>
        <w:pStyle w:val="ListParagraph"/>
        <w:numPr>
          <w:ilvl w:val="0"/>
          <w:numId w:val="29"/>
        </w:numPr>
        <w:rPr>
          <w:rFonts w:ascii="Calibri" w:hAnsi="Calibri"/>
          <w:sz w:val="24"/>
        </w:rPr>
      </w:pPr>
      <w:r>
        <w:rPr>
          <w:rFonts w:ascii="Calibri" w:hAnsi="Calibri"/>
          <w:sz w:val="24"/>
        </w:rPr>
        <w:t xml:space="preserve">STS </w:t>
      </w:r>
      <w:r w:rsidR="00900F6F">
        <w:rPr>
          <w:rFonts w:ascii="Calibri" w:hAnsi="Calibri"/>
          <w:sz w:val="24"/>
        </w:rPr>
        <w:t>team is receiving customer orders and gives</w:t>
      </w:r>
      <w:r w:rsidR="003C0B69">
        <w:rPr>
          <w:rFonts w:ascii="Calibri" w:hAnsi="Calibri"/>
          <w:sz w:val="24"/>
        </w:rPr>
        <w:t xml:space="preserve"> order </w:t>
      </w:r>
      <w:r w:rsidR="008E16A0">
        <w:rPr>
          <w:rFonts w:ascii="Calibri" w:hAnsi="Calibri"/>
          <w:sz w:val="24"/>
        </w:rPr>
        <w:t xml:space="preserve">to </w:t>
      </w:r>
      <w:r w:rsidR="003C0B69">
        <w:rPr>
          <w:rFonts w:ascii="Calibri" w:hAnsi="Calibri"/>
          <w:sz w:val="24"/>
        </w:rPr>
        <w:t>V</w:t>
      </w:r>
      <w:r>
        <w:rPr>
          <w:rFonts w:ascii="Calibri" w:hAnsi="Calibri"/>
          <w:sz w:val="24"/>
        </w:rPr>
        <w:t xml:space="preserve">GL India </w:t>
      </w:r>
      <w:r w:rsidR="00E831BD">
        <w:rPr>
          <w:rFonts w:ascii="Calibri" w:hAnsi="Calibri"/>
          <w:sz w:val="24"/>
        </w:rPr>
        <w:t>OR STS</w:t>
      </w:r>
      <w:r>
        <w:rPr>
          <w:rFonts w:ascii="Calibri" w:hAnsi="Calibri"/>
          <w:sz w:val="24"/>
        </w:rPr>
        <w:t xml:space="preserve"> China</w:t>
      </w:r>
      <w:r w:rsidR="003C0B69">
        <w:rPr>
          <w:rFonts w:ascii="Calibri" w:hAnsi="Calibri"/>
          <w:sz w:val="24"/>
        </w:rPr>
        <w:t xml:space="preserve"> for production</w:t>
      </w:r>
      <w:r>
        <w:rPr>
          <w:rFonts w:ascii="Calibri" w:hAnsi="Calibri"/>
          <w:sz w:val="24"/>
        </w:rPr>
        <w:t>.</w:t>
      </w:r>
    </w:p>
    <w:p w:rsidR="00604903" w:rsidRDefault="00604903" w:rsidP="00604903">
      <w:pPr>
        <w:pStyle w:val="ListParagraph"/>
        <w:numPr>
          <w:ilvl w:val="0"/>
          <w:numId w:val="29"/>
        </w:numPr>
        <w:rPr>
          <w:rFonts w:ascii="Calibri" w:hAnsi="Calibri"/>
          <w:sz w:val="24"/>
        </w:rPr>
      </w:pPr>
      <w:r>
        <w:rPr>
          <w:rFonts w:ascii="Calibri" w:hAnsi="Calibri"/>
          <w:sz w:val="24"/>
        </w:rPr>
        <w:t xml:space="preserve">STS </w:t>
      </w:r>
      <w:r w:rsidR="003F0095">
        <w:rPr>
          <w:rFonts w:ascii="Calibri" w:hAnsi="Calibri"/>
          <w:sz w:val="24"/>
        </w:rPr>
        <w:t xml:space="preserve">Jewels </w:t>
      </w:r>
      <w:proofErr w:type="spellStart"/>
      <w:r w:rsidR="003F0095">
        <w:rPr>
          <w:rFonts w:ascii="Calibri" w:hAnsi="Calibri"/>
          <w:sz w:val="24"/>
        </w:rPr>
        <w:t>Inc</w:t>
      </w:r>
      <w:proofErr w:type="spellEnd"/>
      <w:r w:rsidR="003F0095">
        <w:rPr>
          <w:rFonts w:ascii="Calibri" w:hAnsi="Calibri"/>
          <w:sz w:val="24"/>
        </w:rPr>
        <w:t xml:space="preserve"> </w:t>
      </w:r>
      <w:r>
        <w:rPr>
          <w:rFonts w:ascii="Calibri" w:hAnsi="Calibri"/>
          <w:sz w:val="24"/>
        </w:rPr>
        <w:t>promise delivery of order to customer in 4-6 weeks.</w:t>
      </w:r>
    </w:p>
    <w:p w:rsidR="000A3C16" w:rsidRPr="000A3C16" w:rsidRDefault="000A3C16" w:rsidP="00604903">
      <w:pPr>
        <w:pStyle w:val="ListParagraph"/>
        <w:numPr>
          <w:ilvl w:val="0"/>
          <w:numId w:val="29"/>
        </w:numPr>
        <w:rPr>
          <w:rFonts w:ascii="Calibri" w:hAnsi="Calibri"/>
          <w:sz w:val="24"/>
        </w:rPr>
      </w:pPr>
      <w:r w:rsidRPr="000A3C16">
        <w:rPr>
          <w:rFonts w:ascii="Calibri" w:hAnsi="Calibri"/>
          <w:sz w:val="24"/>
        </w:rPr>
        <w:t>Customer expects to see the physical design samples to select the specific designs proposed by STS US. Sometimes STS gives the designs excel file also, so that customer can select the s</w:t>
      </w:r>
      <w:r w:rsidR="005E3C39">
        <w:rPr>
          <w:rFonts w:ascii="Calibri" w:hAnsi="Calibri"/>
          <w:sz w:val="24"/>
        </w:rPr>
        <w:t>pecific designs of their choice and later on STS US can give physical design samples.</w:t>
      </w:r>
    </w:p>
    <w:p w:rsidR="00604903" w:rsidRDefault="00604903" w:rsidP="00604903">
      <w:pPr>
        <w:pStyle w:val="ListParagraph"/>
        <w:numPr>
          <w:ilvl w:val="0"/>
          <w:numId w:val="29"/>
        </w:numPr>
        <w:rPr>
          <w:rFonts w:ascii="Calibri" w:hAnsi="Calibri"/>
          <w:sz w:val="24"/>
        </w:rPr>
      </w:pPr>
      <w:r>
        <w:rPr>
          <w:rFonts w:ascii="Calibri" w:hAnsi="Calibri"/>
          <w:sz w:val="24"/>
        </w:rPr>
        <w:t xml:space="preserve">Once STS Offers the proposal to customer, if customer likes the </w:t>
      </w:r>
      <w:r w:rsidR="00D44721">
        <w:rPr>
          <w:rFonts w:ascii="Calibri" w:hAnsi="Calibri"/>
          <w:sz w:val="24"/>
        </w:rPr>
        <w:t xml:space="preserve">design samples </w:t>
      </w:r>
      <w:r>
        <w:rPr>
          <w:rFonts w:ascii="Calibri" w:hAnsi="Calibri"/>
          <w:sz w:val="24"/>
        </w:rPr>
        <w:t>then they give the Purchase Order.</w:t>
      </w:r>
    </w:p>
    <w:p w:rsidR="00604903" w:rsidRDefault="00604903" w:rsidP="00604903">
      <w:pPr>
        <w:pStyle w:val="ListParagraph"/>
        <w:numPr>
          <w:ilvl w:val="0"/>
          <w:numId w:val="30"/>
        </w:numPr>
        <w:rPr>
          <w:rFonts w:ascii="Calibri" w:hAnsi="Calibri"/>
          <w:sz w:val="24"/>
        </w:rPr>
      </w:pPr>
      <w:r>
        <w:rPr>
          <w:rFonts w:ascii="Calibri" w:hAnsi="Calibri"/>
          <w:sz w:val="24"/>
        </w:rPr>
        <w:t xml:space="preserve">Customer gives </w:t>
      </w:r>
      <w:r w:rsidR="00AE726C">
        <w:rPr>
          <w:rFonts w:ascii="Calibri" w:hAnsi="Calibri"/>
          <w:sz w:val="24"/>
        </w:rPr>
        <w:t xml:space="preserve">QA Samples </w:t>
      </w:r>
      <w:r>
        <w:rPr>
          <w:rFonts w:ascii="Calibri" w:hAnsi="Calibri"/>
          <w:sz w:val="24"/>
        </w:rPr>
        <w:t xml:space="preserve">Purchase Order </w:t>
      </w:r>
    </w:p>
    <w:p w:rsidR="00604903" w:rsidRDefault="00604903" w:rsidP="00604903">
      <w:pPr>
        <w:pStyle w:val="ListParagraph"/>
        <w:numPr>
          <w:ilvl w:val="0"/>
          <w:numId w:val="30"/>
        </w:numPr>
        <w:rPr>
          <w:rFonts w:ascii="Calibri" w:hAnsi="Calibri"/>
          <w:sz w:val="24"/>
        </w:rPr>
      </w:pPr>
      <w:r>
        <w:rPr>
          <w:rFonts w:ascii="Calibri" w:hAnsi="Calibri"/>
          <w:sz w:val="24"/>
        </w:rPr>
        <w:t xml:space="preserve">Customer gives another </w:t>
      </w:r>
      <w:r w:rsidR="00124F57">
        <w:rPr>
          <w:rFonts w:ascii="Calibri" w:hAnsi="Calibri"/>
          <w:sz w:val="24"/>
        </w:rPr>
        <w:t xml:space="preserve">Bulk </w:t>
      </w:r>
      <w:r>
        <w:rPr>
          <w:rFonts w:ascii="Calibri" w:hAnsi="Calibri"/>
          <w:sz w:val="24"/>
        </w:rPr>
        <w:t>Purchase Order for receiving the finished goods</w:t>
      </w:r>
      <w:r w:rsidR="0060450B">
        <w:rPr>
          <w:rFonts w:ascii="Calibri" w:hAnsi="Calibri"/>
          <w:sz w:val="24"/>
        </w:rPr>
        <w:t>.</w:t>
      </w:r>
    </w:p>
    <w:p w:rsidR="001E25B0" w:rsidRDefault="001E25B0" w:rsidP="001E25B0">
      <w:pPr>
        <w:pStyle w:val="ListParagraph"/>
        <w:numPr>
          <w:ilvl w:val="0"/>
          <w:numId w:val="29"/>
        </w:numPr>
        <w:rPr>
          <w:rFonts w:ascii="Calibri" w:hAnsi="Calibri"/>
          <w:sz w:val="24"/>
        </w:rPr>
      </w:pPr>
      <w:r w:rsidRPr="001E25B0">
        <w:rPr>
          <w:rFonts w:ascii="Calibri" w:hAnsi="Calibri"/>
          <w:sz w:val="24"/>
        </w:rPr>
        <w:t>Prices in the proposal can be negotiated based on discussion between STS US &amp; Customer.</w:t>
      </w:r>
    </w:p>
    <w:p w:rsidR="001E25B0" w:rsidRPr="001E25B0" w:rsidRDefault="001E25B0" w:rsidP="001E25B0">
      <w:pPr>
        <w:pStyle w:val="ListParagraph"/>
        <w:numPr>
          <w:ilvl w:val="0"/>
          <w:numId w:val="29"/>
        </w:numPr>
        <w:rPr>
          <w:rFonts w:ascii="Calibri" w:hAnsi="Calibri"/>
          <w:sz w:val="24"/>
        </w:rPr>
      </w:pPr>
      <w:r>
        <w:rPr>
          <w:rFonts w:ascii="Calibri" w:hAnsi="Calibri"/>
          <w:sz w:val="24"/>
        </w:rPr>
        <w:t>STS US signs an exclusive design agreement with customer for the designs selected by Customer. This agreement will be outside the system and will be manual.</w:t>
      </w:r>
    </w:p>
    <w:p w:rsidR="0060450B" w:rsidRDefault="0060450B" w:rsidP="0060450B">
      <w:pPr>
        <w:pStyle w:val="ListParagraph"/>
        <w:ind w:left="1080"/>
        <w:rPr>
          <w:rFonts w:ascii="Calibri" w:hAnsi="Calibri"/>
          <w:sz w:val="24"/>
        </w:rPr>
      </w:pPr>
    </w:p>
    <w:p w:rsidR="00604903" w:rsidRDefault="00604903" w:rsidP="00604903">
      <w:pPr>
        <w:pStyle w:val="ListParagraph"/>
        <w:numPr>
          <w:ilvl w:val="0"/>
          <w:numId w:val="29"/>
        </w:numPr>
        <w:rPr>
          <w:rFonts w:ascii="Calibri" w:hAnsi="Calibri"/>
          <w:sz w:val="24"/>
        </w:rPr>
      </w:pPr>
      <w:r>
        <w:rPr>
          <w:rFonts w:ascii="Calibri" w:hAnsi="Calibri"/>
          <w:sz w:val="24"/>
        </w:rPr>
        <w:t xml:space="preserve">Customer expects that the QA Samples should be </w:t>
      </w:r>
      <w:r w:rsidR="00723368">
        <w:rPr>
          <w:rFonts w:ascii="Calibri" w:hAnsi="Calibri"/>
          <w:sz w:val="24"/>
        </w:rPr>
        <w:t xml:space="preserve">of </w:t>
      </w:r>
      <w:r>
        <w:rPr>
          <w:rFonts w:ascii="Calibri" w:hAnsi="Calibri"/>
          <w:sz w:val="24"/>
        </w:rPr>
        <w:t>good quality and meeting his expectations.</w:t>
      </w:r>
    </w:p>
    <w:p w:rsidR="00604903" w:rsidRDefault="00604903" w:rsidP="00604903">
      <w:pPr>
        <w:pStyle w:val="ListParagraph"/>
        <w:numPr>
          <w:ilvl w:val="0"/>
          <w:numId w:val="29"/>
        </w:numPr>
        <w:rPr>
          <w:rFonts w:ascii="Calibri" w:hAnsi="Calibri"/>
          <w:sz w:val="24"/>
        </w:rPr>
      </w:pPr>
      <w:r w:rsidRPr="009966AD">
        <w:rPr>
          <w:rFonts w:ascii="Calibri" w:hAnsi="Calibri"/>
          <w:sz w:val="24"/>
        </w:rPr>
        <w:t xml:space="preserve">While delivering the QA Sample VGL India also do QC for the sample. Almost all the times, the QA samples shipped by VGL/STS China, meets the customer expectations. </w:t>
      </w:r>
    </w:p>
    <w:p w:rsidR="009966AD" w:rsidRDefault="009966AD" w:rsidP="00604903">
      <w:pPr>
        <w:pStyle w:val="ListParagraph"/>
        <w:numPr>
          <w:ilvl w:val="0"/>
          <w:numId w:val="29"/>
        </w:numPr>
        <w:rPr>
          <w:rFonts w:ascii="Calibri" w:hAnsi="Calibri"/>
          <w:sz w:val="24"/>
        </w:rPr>
      </w:pPr>
      <w:r>
        <w:rPr>
          <w:rFonts w:ascii="Calibri" w:hAnsi="Calibri"/>
          <w:sz w:val="24"/>
        </w:rPr>
        <w:t>Some of the times it could be possible that customer do not find the QA Samples as per their expectations, so they ask for new QA Samples. If again the QA Samples are not OK, then probably customer can cancel the order.</w:t>
      </w:r>
    </w:p>
    <w:p w:rsidR="009966AD" w:rsidRDefault="009966AD" w:rsidP="00604903">
      <w:pPr>
        <w:pStyle w:val="ListParagraph"/>
        <w:numPr>
          <w:ilvl w:val="0"/>
          <w:numId w:val="29"/>
        </w:numPr>
        <w:rPr>
          <w:rFonts w:ascii="Calibri" w:hAnsi="Calibri"/>
          <w:sz w:val="24"/>
        </w:rPr>
      </w:pPr>
      <w:r>
        <w:rPr>
          <w:rFonts w:ascii="Calibri" w:hAnsi="Calibri"/>
          <w:sz w:val="24"/>
        </w:rPr>
        <w:t>If VGL is confident about Quality check which they did within VGL, so they start the production, rather than waiting for the QA feedback of customer.</w:t>
      </w:r>
    </w:p>
    <w:p w:rsidR="009966AD" w:rsidRDefault="009966AD" w:rsidP="00604903">
      <w:pPr>
        <w:pStyle w:val="ListParagraph"/>
        <w:numPr>
          <w:ilvl w:val="0"/>
          <w:numId w:val="29"/>
        </w:numPr>
        <w:rPr>
          <w:rFonts w:ascii="Calibri" w:hAnsi="Calibri"/>
          <w:sz w:val="24"/>
        </w:rPr>
      </w:pPr>
      <w:r>
        <w:rPr>
          <w:rFonts w:ascii="Calibri" w:hAnsi="Calibri"/>
          <w:sz w:val="24"/>
        </w:rPr>
        <w:t xml:space="preserve">VGL/STS China </w:t>
      </w:r>
      <w:r w:rsidR="00F13D24">
        <w:rPr>
          <w:rFonts w:ascii="Calibri" w:hAnsi="Calibri"/>
          <w:sz w:val="24"/>
        </w:rPr>
        <w:t>does</w:t>
      </w:r>
      <w:r>
        <w:rPr>
          <w:rFonts w:ascii="Calibri" w:hAnsi="Calibri"/>
          <w:sz w:val="24"/>
        </w:rPr>
        <w:t xml:space="preserve"> the production and </w:t>
      </w:r>
      <w:r w:rsidR="00093447">
        <w:rPr>
          <w:rFonts w:ascii="Calibri" w:hAnsi="Calibri"/>
          <w:sz w:val="24"/>
        </w:rPr>
        <w:t>ships</w:t>
      </w:r>
      <w:r>
        <w:rPr>
          <w:rFonts w:ascii="Calibri" w:hAnsi="Calibri"/>
          <w:sz w:val="24"/>
        </w:rPr>
        <w:t xml:space="preserve"> the finished products to STS.</w:t>
      </w:r>
    </w:p>
    <w:p w:rsidR="009966AD" w:rsidRPr="009966AD" w:rsidRDefault="009966AD" w:rsidP="009966AD">
      <w:pPr>
        <w:pStyle w:val="ListParagraph"/>
        <w:rPr>
          <w:rFonts w:ascii="Calibri" w:hAnsi="Calibri"/>
          <w:sz w:val="24"/>
        </w:rPr>
      </w:pPr>
    </w:p>
    <w:p w:rsidR="00FD05CF" w:rsidRDefault="00FD05CF" w:rsidP="00FD05CF">
      <w:pPr>
        <w:pStyle w:val="Heading1"/>
      </w:pPr>
      <w:r>
        <w:t>Bottlenecks in the current manual system</w:t>
      </w:r>
    </w:p>
    <w:p w:rsidR="00F938C0" w:rsidRDefault="00F938C0" w:rsidP="00BA3E0B">
      <w:pPr>
        <w:pStyle w:val="ListParagraph"/>
        <w:numPr>
          <w:ilvl w:val="0"/>
          <w:numId w:val="32"/>
        </w:numPr>
        <w:rPr>
          <w:rFonts w:ascii="Calibri" w:hAnsi="Calibri"/>
          <w:sz w:val="24"/>
        </w:rPr>
      </w:pPr>
      <w:r w:rsidRPr="00F938C0">
        <w:rPr>
          <w:rFonts w:ascii="Calibri" w:hAnsi="Calibri"/>
          <w:sz w:val="24"/>
        </w:rPr>
        <w:t>Tracking of design samples is not available</w:t>
      </w:r>
      <w:r w:rsidR="006422C5">
        <w:rPr>
          <w:rFonts w:ascii="Calibri" w:hAnsi="Calibri"/>
          <w:sz w:val="24"/>
        </w:rPr>
        <w:t xml:space="preserve"> currently</w:t>
      </w:r>
      <w:r w:rsidRPr="00F938C0">
        <w:rPr>
          <w:rFonts w:ascii="Calibri" w:hAnsi="Calibri"/>
          <w:sz w:val="24"/>
        </w:rPr>
        <w:t xml:space="preserve"> and painful to manage the samples which are coming from VGL/STS China side with respect to designs selected by STS US.</w:t>
      </w:r>
    </w:p>
    <w:p w:rsidR="00DA74E6" w:rsidRDefault="00DA74E6" w:rsidP="00DA74E6">
      <w:pPr>
        <w:pStyle w:val="ListParagraph"/>
        <w:ind w:left="1080"/>
        <w:rPr>
          <w:rFonts w:ascii="Calibri" w:hAnsi="Calibri"/>
          <w:sz w:val="24"/>
        </w:rPr>
      </w:pPr>
      <w:r w:rsidRPr="00E9149E">
        <w:rPr>
          <w:rFonts w:ascii="Calibri" w:hAnsi="Calibri"/>
          <w:b/>
          <w:sz w:val="24"/>
        </w:rPr>
        <w:t>Expectation</w:t>
      </w:r>
      <w:r w:rsidR="00E9149E">
        <w:rPr>
          <w:rFonts w:ascii="Calibri" w:hAnsi="Calibri"/>
          <w:b/>
          <w:sz w:val="24"/>
        </w:rPr>
        <w:t>s</w:t>
      </w:r>
      <w:r w:rsidRPr="00E9149E">
        <w:rPr>
          <w:rFonts w:ascii="Calibri" w:hAnsi="Calibri"/>
          <w:b/>
          <w:sz w:val="24"/>
        </w:rPr>
        <w:t>:</w:t>
      </w:r>
      <w:r>
        <w:rPr>
          <w:rFonts w:ascii="Calibri" w:hAnsi="Calibri"/>
          <w:sz w:val="24"/>
        </w:rPr>
        <w:t xml:space="preserve"> Design samples should reach within 2 weeks from VGL/STS China to STS US.</w:t>
      </w:r>
      <w:r w:rsidR="00E35FE7">
        <w:rPr>
          <w:rFonts w:ascii="Calibri" w:hAnsi="Calibri"/>
          <w:sz w:val="24"/>
        </w:rPr>
        <w:t xml:space="preserve"> For delay system should give alert.</w:t>
      </w:r>
    </w:p>
    <w:p w:rsidR="00CA6F48" w:rsidRPr="00F938C0" w:rsidRDefault="00CA6F48" w:rsidP="00CA6F48">
      <w:pPr>
        <w:pStyle w:val="ListParagraph"/>
        <w:ind w:left="1080"/>
        <w:rPr>
          <w:rFonts w:ascii="Calibri" w:hAnsi="Calibri"/>
          <w:sz w:val="24"/>
        </w:rPr>
      </w:pPr>
    </w:p>
    <w:p w:rsidR="00876743" w:rsidRPr="00222C33" w:rsidRDefault="00A00E4F" w:rsidP="00BA3E0B">
      <w:pPr>
        <w:pStyle w:val="ListParagraph"/>
        <w:numPr>
          <w:ilvl w:val="0"/>
          <w:numId w:val="32"/>
        </w:numPr>
        <w:rPr>
          <w:rFonts w:ascii="Calibri" w:hAnsi="Calibri"/>
          <w:color w:val="FF0000"/>
          <w:sz w:val="24"/>
        </w:rPr>
      </w:pPr>
      <w:r w:rsidRPr="00222C33">
        <w:rPr>
          <w:rFonts w:ascii="Calibri" w:hAnsi="Calibri"/>
          <w:color w:val="FF0000"/>
          <w:sz w:val="24"/>
        </w:rPr>
        <w:t xml:space="preserve">STS Jewels </w:t>
      </w:r>
      <w:proofErr w:type="spellStart"/>
      <w:r w:rsidRPr="00222C33">
        <w:rPr>
          <w:rFonts w:ascii="Calibri" w:hAnsi="Calibri"/>
          <w:color w:val="FF0000"/>
          <w:sz w:val="24"/>
        </w:rPr>
        <w:t>Inc</w:t>
      </w:r>
      <w:proofErr w:type="spellEnd"/>
      <w:r w:rsidRPr="00222C33">
        <w:rPr>
          <w:rFonts w:ascii="Calibri" w:hAnsi="Calibri"/>
          <w:color w:val="FF0000"/>
          <w:sz w:val="24"/>
        </w:rPr>
        <w:t xml:space="preserve"> gives the approved proposal details to STS BPO for entering in the system. But currently it is not entered timely within the JV3 system and PO </w:t>
      </w:r>
      <w:r w:rsidR="003C18A7" w:rsidRPr="00222C33">
        <w:rPr>
          <w:rFonts w:ascii="Calibri" w:hAnsi="Calibri"/>
          <w:color w:val="FF0000"/>
          <w:sz w:val="24"/>
        </w:rPr>
        <w:t>is</w:t>
      </w:r>
      <w:r w:rsidRPr="00222C33">
        <w:rPr>
          <w:rFonts w:ascii="Calibri" w:hAnsi="Calibri"/>
          <w:color w:val="FF0000"/>
          <w:sz w:val="24"/>
        </w:rPr>
        <w:t xml:space="preserve"> not created timely.</w:t>
      </w:r>
    </w:p>
    <w:p w:rsidR="00A00E4F" w:rsidRDefault="00A00E4F" w:rsidP="00A00E4F">
      <w:pPr>
        <w:pStyle w:val="ListParagraph"/>
        <w:ind w:left="1080"/>
        <w:rPr>
          <w:rFonts w:ascii="Calibri" w:hAnsi="Calibri"/>
          <w:sz w:val="24"/>
        </w:rPr>
      </w:pPr>
      <w:r w:rsidRPr="00A00E4F">
        <w:rPr>
          <w:rFonts w:ascii="Calibri" w:hAnsi="Calibri"/>
          <w:b/>
          <w:sz w:val="24"/>
        </w:rPr>
        <w:t>Expectation</w:t>
      </w:r>
      <w:r>
        <w:rPr>
          <w:rFonts w:ascii="Calibri" w:hAnsi="Calibri"/>
          <w:sz w:val="24"/>
        </w:rPr>
        <w:t>: BPO team should enter the Purchase Orde</w:t>
      </w:r>
      <w:r w:rsidR="00222C33">
        <w:rPr>
          <w:rFonts w:ascii="Calibri" w:hAnsi="Calibri"/>
          <w:sz w:val="24"/>
        </w:rPr>
        <w:t>r in the system within 72 hours, so that STS team can track the Order created date and delivery date for the QA sa</w:t>
      </w:r>
      <w:r w:rsidR="0097579E">
        <w:rPr>
          <w:rFonts w:ascii="Calibri" w:hAnsi="Calibri"/>
          <w:sz w:val="24"/>
        </w:rPr>
        <w:t xml:space="preserve">mples as well as </w:t>
      </w:r>
      <w:r w:rsidR="009977B5">
        <w:rPr>
          <w:rFonts w:ascii="Calibri" w:hAnsi="Calibri"/>
          <w:sz w:val="24"/>
        </w:rPr>
        <w:t xml:space="preserve">Bulk </w:t>
      </w:r>
      <w:r w:rsidR="00CE1C08">
        <w:rPr>
          <w:rFonts w:ascii="Calibri" w:hAnsi="Calibri"/>
          <w:sz w:val="24"/>
        </w:rPr>
        <w:t>finished</w:t>
      </w:r>
      <w:r w:rsidR="0097579E">
        <w:rPr>
          <w:rFonts w:ascii="Calibri" w:hAnsi="Calibri"/>
          <w:sz w:val="24"/>
        </w:rPr>
        <w:t xml:space="preserve"> products.</w:t>
      </w:r>
    </w:p>
    <w:p w:rsidR="000A3B11" w:rsidRDefault="000A3B11" w:rsidP="00A00E4F">
      <w:pPr>
        <w:pStyle w:val="ListParagraph"/>
        <w:ind w:left="1080"/>
        <w:rPr>
          <w:rFonts w:ascii="Calibri" w:hAnsi="Calibri"/>
          <w:sz w:val="24"/>
        </w:rPr>
      </w:pPr>
    </w:p>
    <w:p w:rsidR="00A00E4F" w:rsidRPr="005A1AE0" w:rsidRDefault="00A00E4F" w:rsidP="00A00E4F">
      <w:pPr>
        <w:pStyle w:val="ListParagraph"/>
        <w:numPr>
          <w:ilvl w:val="0"/>
          <w:numId w:val="32"/>
        </w:numPr>
        <w:rPr>
          <w:rFonts w:ascii="Calibri" w:hAnsi="Calibri"/>
          <w:color w:val="000000" w:themeColor="text1"/>
          <w:sz w:val="24"/>
        </w:rPr>
      </w:pPr>
      <w:r w:rsidRPr="005A1AE0">
        <w:rPr>
          <w:rFonts w:ascii="Calibri" w:hAnsi="Calibri"/>
          <w:color w:val="000000" w:themeColor="text1"/>
          <w:sz w:val="24"/>
        </w:rPr>
        <w:t>QA Samples are not coming on time from VGL India/STS China. There could be multiple reasons for it, like the model is not ready OR the Gemstones of right grade/quality is not available in the stock etc. OR the China is purchasing gemstones from India an</w:t>
      </w:r>
      <w:r w:rsidR="00BF1061">
        <w:rPr>
          <w:rFonts w:ascii="Calibri" w:hAnsi="Calibri"/>
          <w:color w:val="000000" w:themeColor="text1"/>
          <w:sz w:val="24"/>
        </w:rPr>
        <w:t>d gemstones not reached on time causing delay in QA Samples.</w:t>
      </w:r>
    </w:p>
    <w:p w:rsidR="00A00E4F" w:rsidRPr="000E59BB" w:rsidRDefault="00A00E4F" w:rsidP="00A00E4F">
      <w:pPr>
        <w:pStyle w:val="ListParagraph"/>
        <w:ind w:left="1080"/>
        <w:rPr>
          <w:rFonts w:ascii="Calibri" w:hAnsi="Calibri"/>
          <w:i/>
          <w:sz w:val="28"/>
        </w:rPr>
      </w:pPr>
      <w:r w:rsidRPr="00A00E4F">
        <w:rPr>
          <w:rFonts w:ascii="Calibri" w:hAnsi="Calibri"/>
          <w:b/>
          <w:sz w:val="24"/>
        </w:rPr>
        <w:t>Expectation</w:t>
      </w:r>
      <w:r>
        <w:rPr>
          <w:rFonts w:ascii="Calibri" w:hAnsi="Calibri"/>
          <w:sz w:val="24"/>
        </w:rPr>
        <w:t xml:space="preserve">: STS Jewels </w:t>
      </w:r>
      <w:proofErr w:type="spellStart"/>
      <w:r>
        <w:rPr>
          <w:rFonts w:ascii="Calibri" w:hAnsi="Calibri"/>
          <w:sz w:val="24"/>
        </w:rPr>
        <w:t>Inc</w:t>
      </w:r>
      <w:proofErr w:type="spellEnd"/>
      <w:r>
        <w:rPr>
          <w:rFonts w:ascii="Calibri" w:hAnsi="Calibri"/>
          <w:sz w:val="24"/>
        </w:rPr>
        <w:t xml:space="preserve"> wants that once STS confirms the order, </w:t>
      </w:r>
      <w:r w:rsidRPr="000E59BB">
        <w:rPr>
          <w:rFonts w:ascii="Calibri" w:hAnsi="Calibri"/>
          <w:i/>
          <w:sz w:val="28"/>
        </w:rPr>
        <w:t xml:space="preserve">then </w:t>
      </w:r>
      <w:r w:rsidR="00C64133">
        <w:rPr>
          <w:rFonts w:ascii="Calibri" w:hAnsi="Calibri"/>
          <w:i/>
          <w:sz w:val="28"/>
        </w:rPr>
        <w:t>QA Samples should reach within 7</w:t>
      </w:r>
      <w:r w:rsidRPr="000E59BB">
        <w:rPr>
          <w:rFonts w:ascii="Calibri" w:hAnsi="Calibri"/>
          <w:i/>
          <w:sz w:val="28"/>
        </w:rPr>
        <w:t xml:space="preserve"> days.</w:t>
      </w:r>
    </w:p>
    <w:p w:rsidR="000A3B11" w:rsidRDefault="000A3B11" w:rsidP="00A00E4F">
      <w:pPr>
        <w:pStyle w:val="ListParagraph"/>
        <w:ind w:left="1080"/>
        <w:rPr>
          <w:rFonts w:ascii="Calibri" w:hAnsi="Calibri"/>
          <w:sz w:val="24"/>
        </w:rPr>
      </w:pPr>
    </w:p>
    <w:p w:rsidR="00A00E4F" w:rsidRDefault="001E5911" w:rsidP="00A00E4F">
      <w:pPr>
        <w:pStyle w:val="ListParagraph"/>
        <w:numPr>
          <w:ilvl w:val="0"/>
          <w:numId w:val="32"/>
        </w:numPr>
        <w:rPr>
          <w:rFonts w:ascii="Calibri" w:hAnsi="Calibri"/>
          <w:sz w:val="24"/>
        </w:rPr>
      </w:pPr>
      <w:r>
        <w:rPr>
          <w:rFonts w:ascii="Calibri" w:hAnsi="Calibri"/>
          <w:sz w:val="24"/>
        </w:rPr>
        <w:t>Order is created in the system but JV3 system is not having provision to track QA Samples date as well as customer feedback for the samples.</w:t>
      </w:r>
    </w:p>
    <w:p w:rsidR="001E5911" w:rsidRDefault="001E5911" w:rsidP="001E5911">
      <w:pPr>
        <w:pStyle w:val="ListParagraph"/>
        <w:ind w:left="1080"/>
        <w:rPr>
          <w:rFonts w:ascii="Calibri" w:hAnsi="Calibri"/>
          <w:sz w:val="24"/>
        </w:rPr>
      </w:pPr>
      <w:r w:rsidRPr="001E5911">
        <w:rPr>
          <w:rFonts w:ascii="Calibri" w:hAnsi="Calibri"/>
          <w:b/>
          <w:sz w:val="24"/>
        </w:rPr>
        <w:t>Expectation</w:t>
      </w:r>
      <w:r>
        <w:rPr>
          <w:rFonts w:ascii="Calibri" w:hAnsi="Calibri"/>
          <w:sz w:val="24"/>
        </w:rPr>
        <w:t>: System should give alert, if the QA Samples are not shipped on time</w:t>
      </w:r>
      <w:r w:rsidR="009E33F4">
        <w:rPr>
          <w:rFonts w:ascii="Calibri" w:hAnsi="Calibri"/>
          <w:sz w:val="24"/>
        </w:rPr>
        <w:t xml:space="preserve"> from VGL/STS China</w:t>
      </w:r>
      <w:r>
        <w:rPr>
          <w:rFonts w:ascii="Calibri" w:hAnsi="Calibri"/>
          <w:sz w:val="24"/>
        </w:rPr>
        <w:t>. Also system should store the Customer feedback for the QA samples. This will help and will act as guidelines for doing the production.</w:t>
      </w:r>
    </w:p>
    <w:p w:rsidR="001E5911" w:rsidRDefault="001E5911" w:rsidP="001E5911">
      <w:pPr>
        <w:pStyle w:val="ListParagraph"/>
        <w:ind w:left="1080"/>
        <w:rPr>
          <w:rFonts w:ascii="Calibri" w:hAnsi="Calibri"/>
          <w:sz w:val="24"/>
        </w:rPr>
      </w:pPr>
    </w:p>
    <w:p w:rsidR="001E5911" w:rsidRPr="005A1AE0" w:rsidRDefault="001E5911" w:rsidP="001E5911">
      <w:pPr>
        <w:pStyle w:val="ListParagraph"/>
        <w:numPr>
          <w:ilvl w:val="0"/>
          <w:numId w:val="32"/>
        </w:numPr>
        <w:rPr>
          <w:rFonts w:ascii="Calibri" w:hAnsi="Calibri"/>
          <w:color w:val="FF0000"/>
          <w:sz w:val="24"/>
        </w:rPr>
      </w:pPr>
      <w:r w:rsidRPr="005A1AE0">
        <w:rPr>
          <w:rFonts w:ascii="Calibri" w:hAnsi="Calibri"/>
          <w:color w:val="FF0000"/>
          <w:sz w:val="24"/>
        </w:rPr>
        <w:t>Order delivery date is captured within the system, but there is no visibility on which stage of Jewel</w:t>
      </w:r>
      <w:r w:rsidR="00D16DB5" w:rsidRPr="005A1AE0">
        <w:rPr>
          <w:rFonts w:ascii="Calibri" w:hAnsi="Calibri"/>
          <w:color w:val="FF0000"/>
          <w:sz w:val="24"/>
        </w:rPr>
        <w:t xml:space="preserve">ry manufacturing the product </w:t>
      </w:r>
      <w:proofErr w:type="spellStart"/>
      <w:r w:rsidR="00D16DB5" w:rsidRPr="005A1AE0">
        <w:rPr>
          <w:rFonts w:ascii="Calibri" w:hAnsi="Calibri"/>
          <w:color w:val="FF0000"/>
          <w:sz w:val="24"/>
        </w:rPr>
        <w:t>lies</w:t>
      </w:r>
      <w:proofErr w:type="spellEnd"/>
      <w:r w:rsidR="00D16DB5" w:rsidRPr="005A1AE0">
        <w:rPr>
          <w:rFonts w:ascii="Calibri" w:hAnsi="Calibri"/>
          <w:color w:val="FF0000"/>
          <w:sz w:val="24"/>
        </w:rPr>
        <w:t>.</w:t>
      </w:r>
      <w:r w:rsidR="00F902A4">
        <w:rPr>
          <w:rFonts w:ascii="Calibri" w:hAnsi="Calibri"/>
          <w:color w:val="FF0000"/>
          <w:sz w:val="24"/>
        </w:rPr>
        <w:t xml:space="preserve"> Sometimes even the date of delivery pa</w:t>
      </w:r>
      <w:r w:rsidR="009E7802">
        <w:rPr>
          <w:rFonts w:ascii="Calibri" w:hAnsi="Calibri"/>
          <w:color w:val="FF0000"/>
          <w:sz w:val="24"/>
        </w:rPr>
        <w:t xml:space="preserve">ssed and Shipment is In-Transit. </w:t>
      </w:r>
    </w:p>
    <w:p w:rsidR="005A1AE0" w:rsidRDefault="005A1AE0" w:rsidP="005A1AE0">
      <w:pPr>
        <w:pStyle w:val="ListParagraph"/>
        <w:ind w:left="1080"/>
        <w:rPr>
          <w:rFonts w:ascii="Calibri" w:hAnsi="Calibri"/>
          <w:sz w:val="24"/>
        </w:rPr>
      </w:pPr>
      <w:r w:rsidRPr="005A1AE0">
        <w:rPr>
          <w:rFonts w:ascii="Calibri" w:hAnsi="Calibri"/>
          <w:b/>
          <w:sz w:val="24"/>
        </w:rPr>
        <w:t>Expectation</w:t>
      </w:r>
      <w:r>
        <w:rPr>
          <w:rFonts w:ascii="Calibri" w:hAnsi="Calibri"/>
          <w:sz w:val="24"/>
        </w:rPr>
        <w:t xml:space="preserve">: STS Jewels </w:t>
      </w:r>
      <w:proofErr w:type="spellStart"/>
      <w:r>
        <w:rPr>
          <w:rFonts w:ascii="Calibri" w:hAnsi="Calibri"/>
          <w:sz w:val="24"/>
        </w:rPr>
        <w:t>Inc</w:t>
      </w:r>
      <w:proofErr w:type="spellEnd"/>
      <w:r>
        <w:rPr>
          <w:rFonts w:ascii="Calibri" w:hAnsi="Calibri"/>
          <w:sz w:val="24"/>
        </w:rPr>
        <w:t xml:space="preserve"> wants that rather than following up every time with the production team, there should be clear visibility of the </w:t>
      </w:r>
      <w:r w:rsidR="007C348E">
        <w:rPr>
          <w:rFonts w:ascii="Calibri" w:hAnsi="Calibri"/>
          <w:sz w:val="24"/>
        </w:rPr>
        <w:t xml:space="preserve">Bulk Purchase </w:t>
      </w:r>
      <w:r>
        <w:rPr>
          <w:rFonts w:ascii="Calibri" w:hAnsi="Calibri"/>
          <w:sz w:val="24"/>
        </w:rPr>
        <w:t>order and its progress.</w:t>
      </w:r>
    </w:p>
    <w:p w:rsidR="005A1AE0" w:rsidRDefault="005A1AE0" w:rsidP="005A1AE0">
      <w:pPr>
        <w:pStyle w:val="ListParagraph"/>
        <w:ind w:left="1080"/>
        <w:rPr>
          <w:rFonts w:ascii="Calibri" w:hAnsi="Calibri"/>
          <w:sz w:val="24"/>
        </w:rPr>
      </w:pPr>
      <w:r>
        <w:rPr>
          <w:rFonts w:ascii="Calibri" w:hAnsi="Calibri"/>
          <w:sz w:val="24"/>
        </w:rPr>
        <w:t xml:space="preserve">Either there could be a progress bar which could show percentage completion of order. </w:t>
      </w:r>
    </w:p>
    <w:p w:rsidR="003F0095" w:rsidRDefault="003F0095" w:rsidP="005A1AE0">
      <w:pPr>
        <w:pStyle w:val="ListParagraph"/>
        <w:ind w:left="1080"/>
        <w:rPr>
          <w:rFonts w:ascii="Calibri" w:hAnsi="Calibri"/>
          <w:sz w:val="24"/>
        </w:rPr>
      </w:pPr>
    </w:p>
    <w:p w:rsidR="003F0095" w:rsidRDefault="003F0095" w:rsidP="003F0095">
      <w:pPr>
        <w:pStyle w:val="ListParagraph"/>
        <w:numPr>
          <w:ilvl w:val="0"/>
          <w:numId w:val="32"/>
        </w:numPr>
        <w:rPr>
          <w:rFonts w:ascii="Calibri" w:hAnsi="Calibri"/>
          <w:sz w:val="24"/>
        </w:rPr>
      </w:pPr>
      <w:r w:rsidRPr="00BA3E0B">
        <w:rPr>
          <w:rFonts w:ascii="Calibri" w:hAnsi="Calibri"/>
          <w:sz w:val="24"/>
        </w:rPr>
        <w:t xml:space="preserve">Customer issues PO for QA Samples but </w:t>
      </w:r>
      <w:r w:rsidR="00B63BCE">
        <w:rPr>
          <w:rFonts w:ascii="Calibri" w:hAnsi="Calibri"/>
          <w:sz w:val="24"/>
        </w:rPr>
        <w:t xml:space="preserve">forgot to </w:t>
      </w:r>
      <w:r w:rsidRPr="00BA3E0B">
        <w:rPr>
          <w:rFonts w:ascii="Calibri" w:hAnsi="Calibri"/>
          <w:sz w:val="24"/>
        </w:rPr>
        <w:t>issue PO for Finished products.</w:t>
      </w:r>
      <w:r>
        <w:rPr>
          <w:rFonts w:ascii="Calibri" w:hAnsi="Calibri"/>
          <w:sz w:val="24"/>
        </w:rPr>
        <w:t xml:space="preserve"> As everything is over email, so STS is not sure whether PO for finished goods received or not.</w:t>
      </w:r>
    </w:p>
    <w:p w:rsidR="003F0095" w:rsidRDefault="003F0095" w:rsidP="003F0095">
      <w:pPr>
        <w:pStyle w:val="ListParagraph"/>
        <w:ind w:left="1080"/>
        <w:rPr>
          <w:rFonts w:ascii="Calibri" w:hAnsi="Calibri"/>
          <w:sz w:val="24"/>
        </w:rPr>
      </w:pPr>
      <w:r w:rsidRPr="00A00E4F">
        <w:rPr>
          <w:rFonts w:ascii="Calibri" w:hAnsi="Calibri"/>
          <w:b/>
          <w:sz w:val="24"/>
        </w:rPr>
        <w:t>Expectation</w:t>
      </w:r>
      <w:r>
        <w:rPr>
          <w:rFonts w:ascii="Calibri" w:hAnsi="Calibri"/>
          <w:sz w:val="24"/>
        </w:rPr>
        <w:t xml:space="preserve">: While giving PO to VGL/STS China, somewhere we should track that we already received PO-Samples as well as </w:t>
      </w:r>
      <w:r w:rsidR="00334607">
        <w:rPr>
          <w:rFonts w:ascii="Calibri" w:hAnsi="Calibri"/>
          <w:sz w:val="24"/>
        </w:rPr>
        <w:t xml:space="preserve">Bulk </w:t>
      </w:r>
      <w:r>
        <w:rPr>
          <w:rFonts w:ascii="Calibri" w:hAnsi="Calibri"/>
          <w:sz w:val="24"/>
        </w:rPr>
        <w:t>PO- Finished goods from customer.</w:t>
      </w:r>
      <w:r w:rsidR="00073EF9">
        <w:rPr>
          <w:rFonts w:ascii="Calibri" w:hAnsi="Calibri"/>
          <w:sz w:val="24"/>
        </w:rPr>
        <w:t xml:space="preserve"> </w:t>
      </w:r>
    </w:p>
    <w:p w:rsidR="00073EF9" w:rsidRPr="00073EF9" w:rsidRDefault="00073EF9" w:rsidP="003F0095">
      <w:pPr>
        <w:pStyle w:val="ListParagraph"/>
        <w:ind w:left="1080"/>
        <w:rPr>
          <w:rFonts w:ascii="Calibri" w:hAnsi="Calibri"/>
          <w:color w:val="FF0000"/>
          <w:sz w:val="24"/>
        </w:rPr>
      </w:pPr>
      <w:proofErr w:type="gramStart"/>
      <w:r w:rsidRPr="00073EF9">
        <w:rPr>
          <w:rFonts w:ascii="Calibri" w:hAnsi="Calibri"/>
          <w:color w:val="FF0000"/>
          <w:sz w:val="24"/>
        </w:rPr>
        <w:t xml:space="preserve">As customer is not using the application, the responsibility of </w:t>
      </w:r>
      <w:r>
        <w:rPr>
          <w:rFonts w:ascii="Calibri" w:hAnsi="Calibri"/>
          <w:color w:val="FF0000"/>
          <w:sz w:val="24"/>
        </w:rPr>
        <w:t xml:space="preserve">giving to BPO on STS and </w:t>
      </w:r>
      <w:r w:rsidRPr="00073EF9">
        <w:rPr>
          <w:rFonts w:ascii="Calibri" w:hAnsi="Calibri"/>
          <w:color w:val="FF0000"/>
          <w:sz w:val="24"/>
        </w:rPr>
        <w:t>entering the customer PO</w:t>
      </w:r>
      <w:r>
        <w:rPr>
          <w:rFonts w:ascii="Calibri" w:hAnsi="Calibri"/>
          <w:color w:val="FF0000"/>
          <w:sz w:val="24"/>
        </w:rPr>
        <w:t xml:space="preserve"> in JV3 </w:t>
      </w:r>
      <w:r w:rsidRPr="00073EF9">
        <w:rPr>
          <w:rFonts w:ascii="Calibri" w:hAnsi="Calibri"/>
          <w:color w:val="FF0000"/>
          <w:sz w:val="24"/>
        </w:rPr>
        <w:t xml:space="preserve">on </w:t>
      </w:r>
      <w:r>
        <w:rPr>
          <w:rFonts w:ascii="Calibri" w:hAnsi="Calibri"/>
          <w:color w:val="FF0000"/>
          <w:sz w:val="24"/>
        </w:rPr>
        <w:t>BPO team</w:t>
      </w:r>
      <w:r w:rsidRPr="00073EF9">
        <w:rPr>
          <w:rFonts w:ascii="Calibri" w:hAnsi="Calibri"/>
          <w:color w:val="FF0000"/>
          <w:sz w:val="24"/>
        </w:rPr>
        <w:t>.</w:t>
      </w:r>
      <w:proofErr w:type="gramEnd"/>
      <w:r w:rsidRPr="00073EF9">
        <w:rPr>
          <w:rFonts w:ascii="Calibri" w:hAnsi="Calibri"/>
          <w:color w:val="FF0000"/>
          <w:sz w:val="24"/>
        </w:rPr>
        <w:t xml:space="preserve"> </w:t>
      </w:r>
      <w:r>
        <w:rPr>
          <w:rFonts w:ascii="Calibri" w:hAnsi="Calibri"/>
          <w:color w:val="FF0000"/>
          <w:sz w:val="24"/>
        </w:rPr>
        <w:t>So, the PO has to be uploaded in the syst</w:t>
      </w:r>
      <w:r w:rsidR="00E9149E">
        <w:rPr>
          <w:rFonts w:ascii="Calibri" w:hAnsi="Calibri"/>
          <w:color w:val="FF0000"/>
          <w:sz w:val="24"/>
        </w:rPr>
        <w:t xml:space="preserve">em by STS first and then alert </w:t>
      </w:r>
      <w:r>
        <w:rPr>
          <w:rFonts w:ascii="Calibri" w:hAnsi="Calibri"/>
          <w:color w:val="FF0000"/>
          <w:sz w:val="24"/>
        </w:rPr>
        <w:t>t</w:t>
      </w:r>
      <w:r w:rsidR="00E9149E">
        <w:rPr>
          <w:rFonts w:ascii="Calibri" w:hAnsi="Calibri"/>
          <w:color w:val="FF0000"/>
          <w:sz w:val="24"/>
        </w:rPr>
        <w:t>o</w:t>
      </w:r>
      <w:r>
        <w:rPr>
          <w:rFonts w:ascii="Calibri" w:hAnsi="Calibri"/>
          <w:color w:val="FF0000"/>
          <w:sz w:val="24"/>
        </w:rPr>
        <w:t xml:space="preserve"> BPO team. </w:t>
      </w:r>
      <w:bookmarkStart w:id="5" w:name="_GoBack"/>
      <w:bookmarkEnd w:id="5"/>
    </w:p>
    <w:p w:rsidR="003F0095" w:rsidRDefault="003F0095" w:rsidP="005A1AE0">
      <w:pPr>
        <w:pStyle w:val="ListParagraph"/>
        <w:ind w:left="1080"/>
        <w:rPr>
          <w:rFonts w:ascii="Calibri" w:hAnsi="Calibri"/>
          <w:sz w:val="24"/>
        </w:rPr>
      </w:pPr>
    </w:p>
    <w:p w:rsidR="007476AD" w:rsidRDefault="007476AD" w:rsidP="007476AD">
      <w:pPr>
        <w:pStyle w:val="ListParagraph"/>
        <w:numPr>
          <w:ilvl w:val="0"/>
          <w:numId w:val="32"/>
        </w:numPr>
        <w:rPr>
          <w:rFonts w:ascii="Calibri" w:hAnsi="Calibri"/>
          <w:sz w:val="24"/>
        </w:rPr>
      </w:pPr>
      <w:r>
        <w:rPr>
          <w:rFonts w:ascii="Calibri" w:hAnsi="Calibri"/>
          <w:sz w:val="24"/>
        </w:rPr>
        <w:t>Reporting is manual and there is no clear visibility of Open orders &amp; QA Samples delivery and Customer feedback.</w:t>
      </w:r>
    </w:p>
    <w:p w:rsidR="007476AD" w:rsidRDefault="007476AD" w:rsidP="007476AD">
      <w:pPr>
        <w:pStyle w:val="ListParagraph"/>
        <w:ind w:left="1080"/>
        <w:rPr>
          <w:rFonts w:ascii="Calibri" w:hAnsi="Calibri"/>
          <w:sz w:val="24"/>
        </w:rPr>
      </w:pPr>
      <w:r>
        <w:rPr>
          <w:rFonts w:ascii="Calibri" w:hAnsi="Calibri"/>
          <w:sz w:val="24"/>
        </w:rPr>
        <w:t xml:space="preserve">Expectation: STS Jewels </w:t>
      </w:r>
      <w:proofErr w:type="spellStart"/>
      <w:r>
        <w:rPr>
          <w:rFonts w:ascii="Calibri" w:hAnsi="Calibri"/>
          <w:sz w:val="24"/>
        </w:rPr>
        <w:t>Inc</w:t>
      </w:r>
      <w:proofErr w:type="spellEnd"/>
      <w:r>
        <w:rPr>
          <w:rFonts w:ascii="Calibri" w:hAnsi="Calibri"/>
          <w:sz w:val="24"/>
        </w:rPr>
        <w:t xml:space="preserve"> at a given point of time, want to know –</w:t>
      </w:r>
    </w:p>
    <w:p w:rsidR="007476AD" w:rsidRDefault="007476AD" w:rsidP="007476AD">
      <w:pPr>
        <w:pStyle w:val="ListParagraph"/>
        <w:numPr>
          <w:ilvl w:val="0"/>
          <w:numId w:val="33"/>
        </w:numPr>
        <w:rPr>
          <w:rFonts w:ascii="Calibri" w:hAnsi="Calibri"/>
          <w:sz w:val="24"/>
        </w:rPr>
      </w:pPr>
      <w:r>
        <w:rPr>
          <w:rFonts w:ascii="Calibri" w:hAnsi="Calibri"/>
          <w:sz w:val="24"/>
        </w:rPr>
        <w:t>how m</w:t>
      </w:r>
      <w:r w:rsidR="00A56936">
        <w:rPr>
          <w:rFonts w:ascii="Calibri" w:hAnsi="Calibri"/>
          <w:sz w:val="24"/>
        </w:rPr>
        <w:t xml:space="preserve">any </w:t>
      </w:r>
      <w:r>
        <w:rPr>
          <w:rFonts w:ascii="Calibri" w:hAnsi="Calibri"/>
          <w:sz w:val="24"/>
        </w:rPr>
        <w:t>orders are Open</w:t>
      </w:r>
    </w:p>
    <w:p w:rsidR="00903156" w:rsidRDefault="00903156" w:rsidP="007476AD">
      <w:pPr>
        <w:pStyle w:val="ListParagraph"/>
        <w:numPr>
          <w:ilvl w:val="0"/>
          <w:numId w:val="33"/>
        </w:numPr>
        <w:rPr>
          <w:rFonts w:ascii="Calibri" w:hAnsi="Calibri"/>
          <w:sz w:val="24"/>
        </w:rPr>
      </w:pPr>
      <w:r>
        <w:rPr>
          <w:rFonts w:ascii="Calibri" w:hAnsi="Calibri"/>
          <w:sz w:val="24"/>
        </w:rPr>
        <w:t>Due date for design samples.</w:t>
      </w:r>
    </w:p>
    <w:p w:rsidR="007476AD" w:rsidRDefault="007476AD" w:rsidP="007476AD">
      <w:pPr>
        <w:pStyle w:val="ListParagraph"/>
        <w:numPr>
          <w:ilvl w:val="0"/>
          <w:numId w:val="33"/>
        </w:numPr>
        <w:rPr>
          <w:rFonts w:ascii="Calibri" w:hAnsi="Calibri"/>
          <w:sz w:val="24"/>
        </w:rPr>
      </w:pPr>
      <w:r>
        <w:rPr>
          <w:rFonts w:ascii="Calibri" w:hAnsi="Calibri"/>
          <w:sz w:val="24"/>
        </w:rPr>
        <w:t>how m</w:t>
      </w:r>
      <w:r w:rsidR="00A56936">
        <w:rPr>
          <w:rFonts w:ascii="Calibri" w:hAnsi="Calibri"/>
          <w:sz w:val="24"/>
        </w:rPr>
        <w:t xml:space="preserve">any </w:t>
      </w:r>
      <w:r>
        <w:rPr>
          <w:rFonts w:ascii="Calibri" w:hAnsi="Calibri"/>
          <w:sz w:val="24"/>
        </w:rPr>
        <w:t>QA samples delivered on time</w:t>
      </w:r>
    </w:p>
    <w:p w:rsidR="007476AD" w:rsidRPr="00073EF9" w:rsidRDefault="007476AD" w:rsidP="007476AD">
      <w:pPr>
        <w:pStyle w:val="ListParagraph"/>
        <w:numPr>
          <w:ilvl w:val="0"/>
          <w:numId w:val="33"/>
        </w:numPr>
        <w:rPr>
          <w:rFonts w:ascii="Calibri" w:hAnsi="Calibri"/>
          <w:sz w:val="24"/>
        </w:rPr>
      </w:pPr>
      <w:r>
        <w:rPr>
          <w:rFonts w:ascii="Calibri" w:hAnsi="Calibri"/>
          <w:sz w:val="24"/>
        </w:rPr>
        <w:t xml:space="preserve">Status of Order and </w:t>
      </w:r>
      <w:r w:rsidRPr="00073EF9">
        <w:rPr>
          <w:rFonts w:ascii="Calibri" w:hAnsi="Calibri"/>
          <w:color w:val="FF0000"/>
          <w:sz w:val="24"/>
        </w:rPr>
        <w:t>Percentage Order Completion</w:t>
      </w:r>
      <w:r w:rsidR="00073EF9">
        <w:rPr>
          <w:rFonts w:ascii="Calibri" w:hAnsi="Calibri"/>
          <w:color w:val="FF0000"/>
          <w:sz w:val="24"/>
        </w:rPr>
        <w:t xml:space="preserve">. </w:t>
      </w:r>
    </w:p>
    <w:p w:rsidR="00073EF9" w:rsidRPr="00073EF9" w:rsidRDefault="00073EF9" w:rsidP="00073EF9">
      <w:pPr>
        <w:spacing w:after="0" w:line="240" w:lineRule="auto"/>
        <w:rPr>
          <w:rFonts w:ascii="Calibri" w:hAnsi="Calibri"/>
          <w:color w:val="FF0000"/>
          <w:sz w:val="24"/>
        </w:rPr>
      </w:pPr>
      <w:r w:rsidRPr="00073EF9">
        <w:rPr>
          <w:rFonts w:ascii="Calibri" w:hAnsi="Calibri"/>
          <w:color w:val="FF0000"/>
          <w:sz w:val="24"/>
        </w:rPr>
        <w:t xml:space="preserve">Do you need, say alerts on – </w:t>
      </w:r>
    </w:p>
    <w:p w:rsidR="00073EF9" w:rsidRPr="00073EF9" w:rsidRDefault="00073EF9" w:rsidP="00073EF9">
      <w:pPr>
        <w:pStyle w:val="ListParagraph"/>
        <w:numPr>
          <w:ilvl w:val="0"/>
          <w:numId w:val="34"/>
        </w:numPr>
        <w:spacing w:after="0" w:line="240" w:lineRule="auto"/>
        <w:rPr>
          <w:rFonts w:ascii="Calibri" w:hAnsi="Calibri"/>
          <w:color w:val="FF0000"/>
          <w:sz w:val="24"/>
        </w:rPr>
      </w:pPr>
      <w:proofErr w:type="gramStart"/>
      <w:r w:rsidRPr="00073EF9">
        <w:rPr>
          <w:rFonts w:ascii="Calibri" w:hAnsi="Calibri"/>
          <w:color w:val="FF0000"/>
          <w:sz w:val="24"/>
        </w:rPr>
        <w:t>it</w:t>
      </w:r>
      <w:proofErr w:type="gramEnd"/>
      <w:r w:rsidRPr="00073EF9">
        <w:rPr>
          <w:rFonts w:ascii="Calibri" w:hAnsi="Calibri"/>
          <w:color w:val="FF0000"/>
          <w:sz w:val="24"/>
        </w:rPr>
        <w:t xml:space="preserve"> is 15 days and samples shall be ready now? </w:t>
      </w:r>
    </w:p>
    <w:p w:rsidR="00073EF9" w:rsidRPr="00073EF9" w:rsidRDefault="00073EF9" w:rsidP="00073EF9">
      <w:pPr>
        <w:pStyle w:val="ListParagraph"/>
        <w:numPr>
          <w:ilvl w:val="0"/>
          <w:numId w:val="34"/>
        </w:numPr>
        <w:spacing w:after="0" w:line="240" w:lineRule="auto"/>
        <w:rPr>
          <w:rFonts w:ascii="Calibri" w:hAnsi="Calibri"/>
          <w:color w:val="FF0000"/>
          <w:sz w:val="24"/>
        </w:rPr>
      </w:pPr>
      <w:r w:rsidRPr="00073EF9">
        <w:rPr>
          <w:rFonts w:ascii="Calibri" w:hAnsi="Calibri"/>
          <w:color w:val="FF0000"/>
          <w:sz w:val="24"/>
        </w:rPr>
        <w:t xml:space="preserve">It is 7 days from samples shipped, it shall reach US now. </w:t>
      </w:r>
    </w:p>
    <w:p w:rsidR="005A1AE0" w:rsidRDefault="005A1AE0" w:rsidP="005A1AE0">
      <w:pPr>
        <w:pStyle w:val="ListParagraph"/>
        <w:ind w:left="1080"/>
        <w:rPr>
          <w:rFonts w:ascii="Calibri" w:hAnsi="Calibri"/>
          <w:sz w:val="24"/>
        </w:rPr>
      </w:pPr>
    </w:p>
    <w:p w:rsidR="0038555D" w:rsidRDefault="00A30AD7" w:rsidP="0011540E">
      <w:pPr>
        <w:pStyle w:val="Heading1"/>
        <w:ind w:left="360"/>
      </w:pPr>
      <w:r>
        <w:lastRenderedPageBreak/>
        <w:t xml:space="preserve">STS </w:t>
      </w:r>
      <w:r w:rsidR="00C86942">
        <w:t>business process flows</w:t>
      </w:r>
      <w:bookmarkEnd w:id="3"/>
      <w:bookmarkEnd w:id="4"/>
    </w:p>
    <w:p w:rsidR="00C56B1D" w:rsidRDefault="00C86942" w:rsidP="0011540E">
      <w:pPr>
        <w:ind w:left="360"/>
      </w:pPr>
      <w:r>
        <w:object w:dxaOrig="11980" w:dyaOrig="15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0.5pt" o:ole="">
            <v:imagedata r:id="rId16" o:title=""/>
          </v:shape>
          <o:OLEObject Type="Embed" ProgID="Visio.Drawing.11" ShapeID="_x0000_i1025" DrawAspect="Content" ObjectID="_1524583346" r:id="rId17"/>
        </w:object>
      </w:r>
    </w:p>
    <w:p w:rsidR="0049444B" w:rsidRDefault="0049444B" w:rsidP="0011540E">
      <w:pPr>
        <w:ind w:left="360"/>
      </w:pPr>
    </w:p>
    <w:p w:rsidR="00263FD9" w:rsidRDefault="00D80B04" w:rsidP="0011540E">
      <w:pPr>
        <w:ind w:left="360"/>
      </w:pPr>
      <w:r>
        <w:object w:dxaOrig="12009" w:dyaOrig="15279">
          <v:shape id="_x0000_i1026" type="#_x0000_t75" style="width:468pt;height:594.75pt" o:ole="">
            <v:imagedata r:id="rId18" o:title=""/>
          </v:shape>
          <o:OLEObject Type="Embed" ProgID="Visio.Drawing.11" ShapeID="_x0000_i1026" DrawAspect="Content" ObjectID="_1524583347" r:id="rId19"/>
        </w:object>
      </w:r>
    </w:p>
    <w:p w:rsidR="00B21A3E" w:rsidRPr="00B21A3E" w:rsidRDefault="00B21A3E" w:rsidP="0011540E">
      <w:pPr>
        <w:ind w:left="360"/>
        <w:rPr>
          <w:rFonts w:ascii="Arial" w:eastAsiaTheme="majorEastAsia" w:hAnsi="Arial" w:cs="Arial"/>
          <w:b/>
          <w:color w:val="FF0000"/>
          <w:sz w:val="22"/>
          <w:szCs w:val="22"/>
        </w:rPr>
      </w:pPr>
      <w:r w:rsidRPr="00B21A3E">
        <w:rPr>
          <w:rFonts w:ascii="Arial" w:hAnsi="Arial" w:cs="Arial"/>
          <w:color w:val="FF0000"/>
          <w:sz w:val="22"/>
          <w:szCs w:val="22"/>
        </w:rPr>
        <w:t xml:space="preserve">Is there requirement for having history of order from design to final bulk shipping? </w:t>
      </w:r>
    </w:p>
    <w:sectPr w:rsidR="00B21A3E" w:rsidRPr="00B21A3E" w:rsidSect="00933F99">
      <w:footerReference w:type="default" r:id="rId20"/>
      <w:pgSz w:w="12240" w:h="15840" w:code="1"/>
      <w:pgMar w:top="990" w:right="1440" w:bottom="720" w:left="1440" w:header="720" w:footer="225"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212C6B" w15:done="0"/>
  <w15:commentEx w15:paraId="070DCEE6" w15:done="0"/>
  <w15:commentEx w15:paraId="171E00E2" w15:done="0"/>
  <w15:commentEx w15:paraId="7B16D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E5F" w:rsidRDefault="004D4E5F">
      <w:pPr>
        <w:spacing w:after="0" w:line="240" w:lineRule="auto"/>
      </w:pPr>
      <w:r>
        <w:separator/>
      </w:r>
    </w:p>
  </w:endnote>
  <w:endnote w:type="continuationSeparator" w:id="0">
    <w:p w:rsidR="004D4E5F" w:rsidRDefault="004D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131" w:type="pct"/>
      <w:tblInd w:w="-1426" w:type="dxa"/>
      <w:shd w:val="clear" w:color="auto" w:fill="3494BA" w:themeFill="accent1"/>
      <w:tblCellMar>
        <w:left w:w="115" w:type="dxa"/>
        <w:right w:w="115" w:type="dxa"/>
      </w:tblCellMar>
      <w:tblLook w:val="04A0" w:firstRow="1" w:lastRow="0" w:firstColumn="1" w:lastColumn="0" w:noHBand="0" w:noVBand="1"/>
    </w:tblPr>
    <w:tblGrid>
      <w:gridCol w:w="5879"/>
      <w:gridCol w:w="5880"/>
    </w:tblGrid>
    <w:tr w:rsidR="00605D0F" w:rsidTr="00A23AC9">
      <w:trPr>
        <w:trHeight w:val="364"/>
      </w:trPr>
      <w:tc>
        <w:tcPr>
          <w:tcW w:w="2500" w:type="pct"/>
          <w:shd w:val="clear" w:color="auto" w:fill="3494BA" w:themeFill="accent1"/>
          <w:vAlign w:val="center"/>
        </w:tcPr>
        <w:p w:rsidR="00605D0F" w:rsidRPr="00161154" w:rsidRDefault="00605D0F" w:rsidP="007F6411">
          <w:pPr>
            <w:pStyle w:val="FooterAlt"/>
            <w:spacing w:before="80" w:after="80"/>
            <w:jc w:val="both"/>
            <w:rPr>
              <w:rFonts w:asciiTheme="majorHAnsi" w:hAnsiTheme="majorHAnsi"/>
              <w:i w:val="0"/>
              <w:caps/>
              <w:color w:val="FFFFFF" w:themeColor="background1"/>
            </w:rPr>
          </w:pPr>
        </w:p>
      </w:tc>
      <w:tc>
        <w:tcPr>
          <w:tcW w:w="2500" w:type="pct"/>
          <w:shd w:val="clear" w:color="auto" w:fill="3494BA" w:themeFill="accent1"/>
          <w:vAlign w:val="center"/>
        </w:tcPr>
        <w:p w:rsidR="00605D0F" w:rsidRPr="00161154" w:rsidRDefault="00605D0F" w:rsidP="007F6411">
          <w:pPr>
            <w:pStyle w:val="FooterAlt"/>
            <w:spacing w:before="80" w:after="80"/>
            <w:jc w:val="right"/>
            <w:rPr>
              <w:rFonts w:asciiTheme="majorHAnsi" w:hAnsiTheme="majorHAnsi"/>
              <w:i w:val="0"/>
              <w:caps/>
              <w:color w:val="FFFFFF" w:themeColor="background1"/>
            </w:rPr>
          </w:pPr>
          <w:r w:rsidRPr="00161154">
            <w:rPr>
              <w:rFonts w:asciiTheme="majorHAnsi" w:hAnsiTheme="majorHAnsi"/>
              <w:i w:val="0"/>
              <w:caps/>
              <w:color w:val="FFFFFF" w:themeColor="background1"/>
              <w:spacing w:val="60"/>
            </w:rPr>
            <w:t>Page</w:t>
          </w:r>
          <w:r w:rsidRPr="00161154">
            <w:rPr>
              <w:rFonts w:asciiTheme="majorHAnsi" w:hAnsiTheme="majorHAnsi"/>
              <w:i w:val="0"/>
              <w:caps/>
              <w:color w:val="FFFFFF" w:themeColor="background1"/>
            </w:rPr>
            <w:t xml:space="preserve"> | </w:t>
          </w:r>
          <w:r w:rsidRPr="00161154">
            <w:rPr>
              <w:rFonts w:asciiTheme="majorHAnsi" w:hAnsiTheme="majorHAnsi"/>
              <w:i w:val="0"/>
              <w:caps/>
              <w:color w:val="FFFFFF" w:themeColor="background1"/>
            </w:rPr>
            <w:fldChar w:fldCharType="begin"/>
          </w:r>
          <w:r w:rsidRPr="00161154">
            <w:rPr>
              <w:rFonts w:asciiTheme="majorHAnsi" w:hAnsiTheme="majorHAnsi"/>
              <w:i w:val="0"/>
              <w:caps/>
              <w:color w:val="FFFFFF" w:themeColor="background1"/>
            </w:rPr>
            <w:instrText xml:space="preserve"> PAGE   \* MERGEFORMAT </w:instrText>
          </w:r>
          <w:r w:rsidRPr="00161154">
            <w:rPr>
              <w:rFonts w:asciiTheme="majorHAnsi" w:hAnsiTheme="majorHAnsi"/>
              <w:i w:val="0"/>
              <w:caps/>
              <w:color w:val="FFFFFF" w:themeColor="background1"/>
            </w:rPr>
            <w:fldChar w:fldCharType="separate"/>
          </w:r>
          <w:r w:rsidR="00E9149E" w:rsidRPr="00E9149E">
            <w:rPr>
              <w:rFonts w:asciiTheme="majorHAnsi" w:hAnsiTheme="majorHAnsi"/>
              <w:b/>
              <w:bCs/>
              <w:i w:val="0"/>
              <w:caps/>
              <w:noProof/>
              <w:color w:val="FFFFFF" w:themeColor="background1"/>
            </w:rPr>
            <w:t>1</w:t>
          </w:r>
          <w:r w:rsidRPr="00161154">
            <w:rPr>
              <w:rFonts w:asciiTheme="majorHAnsi" w:hAnsiTheme="majorHAnsi"/>
              <w:b/>
              <w:bCs/>
              <w:i w:val="0"/>
              <w:caps/>
              <w:noProof/>
              <w:color w:val="FFFFFF" w:themeColor="background1"/>
            </w:rPr>
            <w:fldChar w:fldCharType="end"/>
          </w:r>
        </w:p>
      </w:tc>
    </w:tr>
  </w:tbl>
  <w:p w:rsidR="00605D0F" w:rsidRPr="007F6411" w:rsidRDefault="00605D0F" w:rsidP="007F64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91" w:type="pct"/>
      <w:tblInd w:w="-768" w:type="dxa"/>
      <w:shd w:val="clear" w:color="auto" w:fill="3494BA" w:themeFill="accent1"/>
      <w:tblCellMar>
        <w:left w:w="115" w:type="dxa"/>
        <w:right w:w="115" w:type="dxa"/>
      </w:tblCellMar>
      <w:tblLook w:val="04A0" w:firstRow="1" w:lastRow="0" w:firstColumn="1" w:lastColumn="0" w:noHBand="0" w:noVBand="1"/>
    </w:tblPr>
    <w:tblGrid>
      <w:gridCol w:w="5457"/>
      <w:gridCol w:w="5458"/>
    </w:tblGrid>
    <w:tr w:rsidR="00605D0F" w:rsidTr="00BF6F09">
      <w:trPr>
        <w:trHeight w:val="275"/>
      </w:trPr>
      <w:tc>
        <w:tcPr>
          <w:tcW w:w="2500" w:type="pct"/>
          <w:shd w:val="clear" w:color="auto" w:fill="3494BA" w:themeFill="accent1"/>
          <w:vAlign w:val="center"/>
        </w:tcPr>
        <w:p w:rsidR="00605D0F" w:rsidRPr="00161154" w:rsidRDefault="00605D0F" w:rsidP="0084736E">
          <w:pPr>
            <w:pStyle w:val="FooterAlt"/>
            <w:spacing w:before="80" w:after="80"/>
            <w:jc w:val="both"/>
            <w:rPr>
              <w:rFonts w:asciiTheme="majorHAnsi" w:hAnsiTheme="majorHAnsi"/>
              <w:i w:val="0"/>
              <w:caps/>
              <w:color w:val="FFFFFF" w:themeColor="background1"/>
            </w:rPr>
          </w:pPr>
          <w:r w:rsidRPr="00161154">
            <w:rPr>
              <w:rFonts w:asciiTheme="majorHAnsi" w:hAnsiTheme="majorHAnsi"/>
              <w:i w:val="0"/>
              <w:caps/>
              <w:color w:val="FFFFFF" w:themeColor="background1"/>
            </w:rPr>
            <w:t xml:space="preserve">Confidential to </w:t>
          </w:r>
          <w:r>
            <w:rPr>
              <w:rFonts w:asciiTheme="majorHAnsi" w:hAnsiTheme="majorHAnsi"/>
              <w:i w:val="0"/>
              <w:caps/>
              <w:color w:val="FFFFFF" w:themeColor="background1"/>
            </w:rPr>
            <w:t>VGL Group</w:t>
          </w:r>
        </w:p>
      </w:tc>
      <w:tc>
        <w:tcPr>
          <w:tcW w:w="2500" w:type="pct"/>
          <w:shd w:val="clear" w:color="auto" w:fill="3494BA" w:themeFill="accent1"/>
          <w:vAlign w:val="center"/>
        </w:tcPr>
        <w:p w:rsidR="00605D0F" w:rsidRPr="00161154" w:rsidRDefault="00605D0F">
          <w:pPr>
            <w:pStyle w:val="FooterAlt"/>
            <w:spacing w:before="80" w:after="80"/>
            <w:jc w:val="right"/>
            <w:rPr>
              <w:rFonts w:asciiTheme="majorHAnsi" w:hAnsiTheme="majorHAnsi"/>
              <w:i w:val="0"/>
              <w:caps/>
              <w:color w:val="FFFFFF" w:themeColor="background1"/>
            </w:rPr>
          </w:pPr>
          <w:r w:rsidRPr="00161154">
            <w:rPr>
              <w:rFonts w:asciiTheme="majorHAnsi" w:hAnsiTheme="majorHAnsi"/>
              <w:i w:val="0"/>
              <w:caps/>
              <w:color w:val="FFFFFF" w:themeColor="background1"/>
              <w:spacing w:val="60"/>
            </w:rPr>
            <w:t>Page</w:t>
          </w:r>
          <w:r w:rsidRPr="00161154">
            <w:rPr>
              <w:rFonts w:asciiTheme="majorHAnsi" w:hAnsiTheme="majorHAnsi"/>
              <w:i w:val="0"/>
              <w:caps/>
              <w:color w:val="FFFFFF" w:themeColor="background1"/>
            </w:rPr>
            <w:t xml:space="preserve"> | </w:t>
          </w:r>
          <w:r w:rsidRPr="00161154">
            <w:rPr>
              <w:rFonts w:asciiTheme="majorHAnsi" w:hAnsiTheme="majorHAnsi"/>
              <w:i w:val="0"/>
              <w:caps/>
              <w:color w:val="FFFFFF" w:themeColor="background1"/>
            </w:rPr>
            <w:fldChar w:fldCharType="begin"/>
          </w:r>
          <w:r w:rsidRPr="00161154">
            <w:rPr>
              <w:rFonts w:asciiTheme="majorHAnsi" w:hAnsiTheme="majorHAnsi"/>
              <w:i w:val="0"/>
              <w:caps/>
              <w:color w:val="FFFFFF" w:themeColor="background1"/>
            </w:rPr>
            <w:instrText xml:space="preserve"> PAGE   \* MERGEFORMAT </w:instrText>
          </w:r>
          <w:r w:rsidRPr="00161154">
            <w:rPr>
              <w:rFonts w:asciiTheme="majorHAnsi" w:hAnsiTheme="majorHAnsi"/>
              <w:i w:val="0"/>
              <w:caps/>
              <w:color w:val="FFFFFF" w:themeColor="background1"/>
            </w:rPr>
            <w:fldChar w:fldCharType="separate"/>
          </w:r>
          <w:r w:rsidR="00E9149E" w:rsidRPr="00E9149E">
            <w:rPr>
              <w:rFonts w:asciiTheme="majorHAnsi" w:hAnsiTheme="majorHAnsi"/>
              <w:b/>
              <w:bCs/>
              <w:i w:val="0"/>
              <w:caps/>
              <w:noProof/>
              <w:color w:val="FFFFFF" w:themeColor="background1"/>
            </w:rPr>
            <w:t>4</w:t>
          </w:r>
          <w:r w:rsidRPr="00161154">
            <w:rPr>
              <w:rFonts w:asciiTheme="majorHAnsi" w:hAnsiTheme="majorHAnsi"/>
              <w:b/>
              <w:bCs/>
              <w:i w:val="0"/>
              <w:caps/>
              <w:noProof/>
              <w:color w:val="FFFFFF" w:themeColor="background1"/>
            </w:rPr>
            <w:fldChar w:fldCharType="end"/>
          </w:r>
        </w:p>
      </w:tc>
    </w:tr>
  </w:tbl>
  <w:p w:rsidR="00605D0F" w:rsidRDefault="00605D0F">
    <w:pPr>
      <w:pStyle w:val="FooterAl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E5F" w:rsidRDefault="004D4E5F">
      <w:pPr>
        <w:spacing w:after="0" w:line="240" w:lineRule="auto"/>
      </w:pPr>
      <w:r>
        <w:separator/>
      </w:r>
    </w:p>
  </w:footnote>
  <w:footnote w:type="continuationSeparator" w:id="0">
    <w:p w:rsidR="004D4E5F" w:rsidRDefault="004D4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D0F" w:rsidRDefault="00605D0F" w:rsidP="00E27A9E">
    <w:pPr>
      <w:tabs>
        <w:tab w:val="left" w:pos="6135"/>
        <w:tab w:val="right" w:pos="9360"/>
      </w:tabs>
      <w:spacing w:after="0"/>
      <w:jc w:val="right"/>
    </w:pPr>
    <w:r>
      <w:rPr>
        <w:noProof/>
        <w:lang w:val="en-IN" w:eastAsia="en-IN"/>
      </w:rPr>
      <mc:AlternateContent>
        <mc:Choice Requires="wps">
          <w:drawing>
            <wp:anchor distT="91440" distB="91440" distL="114300" distR="114300" simplePos="0" relativeHeight="251661312" behindDoc="0" locked="0" layoutInCell="1" allowOverlap="1" wp14:anchorId="53A969BF" wp14:editId="254AAF3D">
              <wp:simplePos x="0" y="0"/>
              <wp:positionH relativeFrom="page">
                <wp:posOffset>0</wp:posOffset>
              </wp:positionH>
              <wp:positionV relativeFrom="paragraph">
                <wp:posOffset>-457200</wp:posOffset>
              </wp:positionV>
              <wp:extent cx="6048375" cy="5003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00380"/>
                      </a:xfrm>
                      <a:prstGeom prst="rect">
                        <a:avLst/>
                      </a:prstGeom>
                      <a:noFill/>
                      <a:ln w="9525">
                        <a:noFill/>
                        <a:miter lim="800000"/>
                        <a:headEnd/>
                        <a:tailEnd/>
                      </a:ln>
                    </wps:spPr>
                    <wps:txbx>
                      <w:txbxContent>
                        <w:p w:rsidR="00605D0F" w:rsidRPr="00242454" w:rsidRDefault="00605D0F" w:rsidP="000E0D64">
                          <w:pPr>
                            <w:pBdr>
                              <w:top w:val="single" w:sz="24" w:space="9" w:color="3494BA" w:themeColor="accent1"/>
                              <w:bottom w:val="single" w:sz="24" w:space="8" w:color="3494BA" w:themeColor="accent1"/>
                            </w:pBdr>
                            <w:spacing w:after="0"/>
                            <w:rPr>
                              <w:rFonts w:ascii="Calibri Light" w:hAnsi="Calibri Light"/>
                              <w:iCs/>
                              <w:color w:val="3494BA" w:themeColor="accent1"/>
                              <w:sz w:val="24"/>
                            </w:rPr>
                          </w:pPr>
                          <w:r>
                            <w:rPr>
                              <w:rFonts w:ascii="Calibri Light" w:hAnsi="Calibri Light"/>
                              <w:iCs/>
                              <w:color w:val="3494BA" w:themeColor="accent1"/>
                              <w:sz w:val="24"/>
                              <w:szCs w:val="24"/>
                            </w:rPr>
                            <w:t xml:space="preserve"> F</w:t>
                          </w:r>
                          <w:r w:rsidR="00BE7559">
                            <w:rPr>
                              <w:rFonts w:ascii="Calibri Light" w:hAnsi="Calibri Light"/>
                              <w:iCs/>
                              <w:color w:val="3494BA" w:themeColor="accent1"/>
                              <w:sz w:val="24"/>
                              <w:szCs w:val="24"/>
                            </w:rPr>
                            <w:t>RS</w:t>
                          </w:r>
                          <w:r>
                            <w:rPr>
                              <w:rFonts w:ascii="Calibri Light" w:hAnsi="Calibri Light"/>
                              <w:iCs/>
                              <w:color w:val="3494BA" w:themeColor="accent1"/>
                              <w:sz w:val="24"/>
                              <w:szCs w:val="24"/>
                            </w:rPr>
                            <w:t xml:space="preserve">: </w:t>
                          </w:r>
                          <w:r w:rsidR="00BE7559">
                            <w:rPr>
                              <w:rFonts w:ascii="Calibri Light" w:hAnsi="Calibri Light"/>
                              <w:iCs/>
                              <w:color w:val="3494BA" w:themeColor="accent1"/>
                              <w:sz w:val="24"/>
                              <w:szCs w:val="24"/>
                            </w:rPr>
                            <w:t>STS Order Tracking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36pt;width:476.25pt;height:39.4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" filled="f" stroked="f">
              <v:textbox>
                <w:txbxContent>
                  <w:p w:rsidR="00605D0F" w:rsidRPr="00242454" w:rsidRDefault="00605D0F" w:rsidP="000E0D64">
                    <w:pPr>
                      <w:pBdr>
                        <w:top w:val="single" w:sz="24" w:space="9" w:color="3494BA" w:themeColor="accent1"/>
                        <w:bottom w:val="single" w:sz="24" w:space="8" w:color="3494BA" w:themeColor="accent1"/>
                      </w:pBdr>
                      <w:spacing w:after="0"/>
                      <w:rPr>
                        <w:rFonts w:ascii="Calibri Light" w:hAnsi="Calibri Light"/>
                        <w:iCs/>
                        <w:color w:val="3494BA" w:themeColor="accent1"/>
                        <w:sz w:val="24"/>
                      </w:rPr>
                    </w:pPr>
                    <w:r>
                      <w:rPr>
                        <w:rFonts w:ascii="Calibri Light" w:hAnsi="Calibri Light"/>
                        <w:iCs/>
                        <w:color w:val="3494BA" w:themeColor="accent1"/>
                        <w:sz w:val="24"/>
                        <w:szCs w:val="24"/>
                      </w:rPr>
                      <w:t xml:space="preserve"> F</w:t>
                    </w:r>
                    <w:r w:rsidR="00BE7559">
                      <w:rPr>
                        <w:rFonts w:ascii="Calibri Light" w:hAnsi="Calibri Light"/>
                        <w:iCs/>
                        <w:color w:val="3494BA" w:themeColor="accent1"/>
                        <w:sz w:val="24"/>
                        <w:szCs w:val="24"/>
                      </w:rPr>
                      <w:t>RS</w:t>
                    </w:r>
                    <w:r>
                      <w:rPr>
                        <w:rFonts w:ascii="Calibri Light" w:hAnsi="Calibri Light"/>
                        <w:iCs/>
                        <w:color w:val="3494BA" w:themeColor="accent1"/>
                        <w:sz w:val="24"/>
                        <w:szCs w:val="24"/>
                      </w:rPr>
                      <w:t xml:space="preserve">: </w:t>
                    </w:r>
                    <w:r w:rsidR="00BE7559">
                      <w:rPr>
                        <w:rFonts w:ascii="Calibri Light" w:hAnsi="Calibri Light"/>
                        <w:iCs/>
                        <w:color w:val="3494BA" w:themeColor="accent1"/>
                        <w:sz w:val="24"/>
                        <w:szCs w:val="24"/>
                      </w:rPr>
                      <w:t>STS Order Tracking Portal</w:t>
                    </w:r>
                  </w:p>
                </w:txbxContent>
              </v:textbox>
              <w10:wrap type="topAndBottom"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A418A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44820"/>
    <w:multiLevelType w:val="multilevel"/>
    <w:tmpl w:val="E50ECDC4"/>
    <w:lvl w:ilvl="0">
      <w:start w:val="1"/>
      <w:numFmt w:val="decimal"/>
      <w:pStyle w:val="H1"/>
      <w:suff w:val="space"/>
      <w:lvlText w:val="%1.0"/>
      <w:lvlJc w:val="left"/>
      <w:pPr>
        <w:ind w:left="720" w:hanging="720"/>
      </w:pPr>
      <w:rPr>
        <w:rFonts w:ascii="Gill Sans MT" w:hAnsi="Gill Sans MT" w:hint="default"/>
        <w:b/>
        <w:i w:val="0"/>
        <w:sz w:val="20"/>
        <w:szCs w:val="20"/>
      </w:rPr>
    </w:lvl>
    <w:lvl w:ilvl="1">
      <w:start w:val="1"/>
      <w:numFmt w:val="decimal"/>
      <w:pStyle w:val="H2"/>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5B408FC"/>
    <w:multiLevelType w:val="multilevel"/>
    <w:tmpl w:val="DD8A7B04"/>
    <w:lvl w:ilvl="0">
      <w:start w:val="1"/>
      <w:numFmt w:val="decimal"/>
      <w:lvlText w:val="%1. "/>
      <w:lvlJc w:val="left"/>
      <w:pPr>
        <w:tabs>
          <w:tab w:val="num" w:pos="720"/>
        </w:tabs>
        <w:ind w:left="360" w:hanging="360"/>
      </w:pPr>
      <w:rPr>
        <w:rFonts w:hint="default"/>
      </w:rPr>
    </w:lvl>
    <w:lvl w:ilvl="1">
      <w:start w:val="1"/>
      <w:numFmt w:val="decimal"/>
      <w:lvlText w:val="%1.%2. "/>
      <w:lvlJc w:val="left"/>
      <w:pPr>
        <w:tabs>
          <w:tab w:val="num" w:pos="1080"/>
        </w:tabs>
        <w:ind w:left="0" w:firstLine="0"/>
      </w:pPr>
      <w:rPr>
        <w:rFonts w:hint="default"/>
        <w:sz w:val="34"/>
        <w:szCs w:val="34"/>
      </w:rPr>
    </w:lvl>
    <w:lvl w:ilvl="2">
      <w:start w:val="1"/>
      <w:numFmt w:val="decimal"/>
      <w:lvlText w:val="%1.%2.%3. "/>
      <w:lvlJc w:val="left"/>
      <w:pPr>
        <w:tabs>
          <w:tab w:val="num" w:pos="1440"/>
        </w:tabs>
        <w:ind w:left="0" w:firstLine="0"/>
      </w:pPr>
      <w:rPr>
        <w:rFonts w:hint="default"/>
      </w:rPr>
    </w:lvl>
    <w:lvl w:ilvl="3">
      <w:start w:val="1"/>
      <w:numFmt w:val="decimal"/>
      <w:pStyle w:val="Head4"/>
      <w:lvlText w:val="%1.%2.%3.%4. "/>
      <w:lvlJc w:val="left"/>
      <w:pPr>
        <w:tabs>
          <w:tab w:val="num" w:pos="1800"/>
        </w:tabs>
        <w:ind w:left="0" w:firstLine="0"/>
      </w:pPr>
      <w:rPr>
        <w:rFonts w:hint="default"/>
      </w:rPr>
    </w:lvl>
    <w:lvl w:ilvl="4">
      <w:start w:val="1"/>
      <w:numFmt w:val="decimal"/>
      <w:lvlText w:val="%1.%2.%3.%4.%5."/>
      <w:lvlJc w:val="left"/>
      <w:pPr>
        <w:tabs>
          <w:tab w:val="num" w:pos="2160"/>
        </w:tabs>
        <w:ind w:left="0" w:firstLine="0"/>
      </w:pPr>
      <w:rPr>
        <w:rFonts w:hint="default"/>
      </w:rPr>
    </w:lvl>
    <w:lvl w:ilvl="5">
      <w:start w:val="1"/>
      <w:numFmt w:val="decimal"/>
      <w:lvlText w:val="%1.%2.%3.%4.%5.%6.1"/>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nsid w:val="09C037EA"/>
    <w:multiLevelType w:val="multilevel"/>
    <w:tmpl w:val="8382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71989"/>
    <w:multiLevelType w:val="hybridMultilevel"/>
    <w:tmpl w:val="9408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522"/>
    <w:multiLevelType w:val="multilevel"/>
    <w:tmpl w:val="AB765BA6"/>
    <w:lvl w:ilvl="0">
      <w:start w:val="1"/>
      <w:numFmt w:val="decimal"/>
      <w:lvlText w:val="%1. "/>
      <w:lvlJc w:val="left"/>
      <w:pPr>
        <w:tabs>
          <w:tab w:val="num" w:pos="720"/>
        </w:tabs>
        <w:ind w:left="360" w:hanging="360"/>
      </w:pPr>
      <w:rPr>
        <w:rFonts w:hint="default"/>
      </w:rPr>
    </w:lvl>
    <w:lvl w:ilvl="1">
      <w:start w:val="1"/>
      <w:numFmt w:val="decimal"/>
      <w:pStyle w:val="Head2"/>
      <w:lvlText w:val="%1.%2. "/>
      <w:lvlJc w:val="left"/>
      <w:pPr>
        <w:tabs>
          <w:tab w:val="num" w:pos="1080"/>
        </w:tabs>
        <w:ind w:left="0" w:firstLine="0"/>
      </w:pPr>
      <w:rPr>
        <w:rFonts w:hint="default"/>
        <w:sz w:val="34"/>
        <w:szCs w:val="34"/>
      </w:rPr>
    </w:lvl>
    <w:lvl w:ilvl="2">
      <w:start w:val="1"/>
      <w:numFmt w:val="decimal"/>
      <w:lvlText w:val="%1.%2.%3. "/>
      <w:lvlJc w:val="left"/>
      <w:pPr>
        <w:tabs>
          <w:tab w:val="num" w:pos="1440"/>
        </w:tabs>
        <w:ind w:left="0" w:firstLine="0"/>
      </w:pPr>
      <w:rPr>
        <w:rFonts w:hint="default"/>
      </w:rPr>
    </w:lvl>
    <w:lvl w:ilvl="3">
      <w:start w:val="1"/>
      <w:numFmt w:val="decimal"/>
      <w:lvlText w:val="%1.%2.%3.%4. "/>
      <w:lvlJc w:val="left"/>
      <w:pPr>
        <w:tabs>
          <w:tab w:val="num" w:pos="1800"/>
        </w:tabs>
        <w:ind w:left="0" w:firstLine="0"/>
      </w:pPr>
      <w:rPr>
        <w:rFonts w:hint="default"/>
      </w:rPr>
    </w:lvl>
    <w:lvl w:ilvl="4">
      <w:start w:val="1"/>
      <w:numFmt w:val="decimal"/>
      <w:lvlText w:val="3.2.8.3.%5."/>
      <w:lvlJc w:val="left"/>
      <w:pPr>
        <w:tabs>
          <w:tab w:val="num" w:pos="2160"/>
        </w:tabs>
        <w:ind w:left="0" w:firstLine="0"/>
      </w:pPr>
      <w:rPr>
        <w:rFonts w:hint="default"/>
      </w:rPr>
    </w:lvl>
    <w:lvl w:ilvl="5">
      <w:start w:val="1"/>
      <w:numFmt w:val="decimal"/>
      <w:lvlText w:val="%1.%2.%3.%4.%5.%6.1"/>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6">
    <w:nsid w:val="13FA1043"/>
    <w:multiLevelType w:val="hybridMultilevel"/>
    <w:tmpl w:val="11E4C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7C0324"/>
    <w:multiLevelType w:val="hybridMultilevel"/>
    <w:tmpl w:val="11C2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81BE3"/>
    <w:multiLevelType w:val="hybridMultilevel"/>
    <w:tmpl w:val="DEC6D698"/>
    <w:lvl w:ilvl="0" w:tplc="D5223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905541"/>
    <w:multiLevelType w:val="hybridMultilevel"/>
    <w:tmpl w:val="A2A8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C10F4"/>
    <w:multiLevelType w:val="hybridMultilevel"/>
    <w:tmpl w:val="47D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E5DBC"/>
    <w:multiLevelType w:val="multilevel"/>
    <w:tmpl w:val="8962E766"/>
    <w:lvl w:ilvl="0">
      <w:start w:val="1"/>
      <w:numFmt w:val="decimal"/>
      <w:pStyle w:val="Heading1"/>
      <w:lvlText w:val="%1. "/>
      <w:lvlJc w:val="left"/>
      <w:pPr>
        <w:tabs>
          <w:tab w:val="num" w:pos="360"/>
        </w:tabs>
        <w:ind w:left="144" w:hanging="144"/>
      </w:pPr>
      <w:rPr>
        <w:rFonts w:hint="default"/>
      </w:rPr>
    </w:lvl>
    <w:lvl w:ilvl="1">
      <w:start w:val="1"/>
      <w:numFmt w:val="decimal"/>
      <w:pStyle w:val="Heading2"/>
      <w:lvlText w:val="%1.%2. "/>
      <w:lvlJc w:val="left"/>
      <w:pPr>
        <w:tabs>
          <w:tab w:val="num" w:pos="900"/>
        </w:tabs>
        <w:ind w:left="684" w:hanging="144"/>
      </w:pPr>
      <w:rPr>
        <w:rFonts w:hint="default"/>
        <w:sz w:val="32"/>
        <w:szCs w:val="32"/>
      </w:rPr>
    </w:lvl>
    <w:lvl w:ilvl="2">
      <w:start w:val="1"/>
      <w:numFmt w:val="decimal"/>
      <w:pStyle w:val="Heading3"/>
      <w:lvlText w:val="%1.%2.%3. "/>
      <w:lvlJc w:val="left"/>
      <w:pPr>
        <w:tabs>
          <w:tab w:val="num" w:pos="810"/>
        </w:tabs>
        <w:ind w:left="594" w:hanging="144"/>
      </w:pPr>
      <w:rPr>
        <w:rFonts w:hint="default"/>
      </w:rPr>
    </w:lvl>
    <w:lvl w:ilvl="3">
      <w:start w:val="1"/>
      <w:numFmt w:val="decimal"/>
      <w:pStyle w:val="Heading4"/>
      <w:lvlText w:val="%1.%2.%3.%4. "/>
      <w:lvlJc w:val="left"/>
      <w:pPr>
        <w:tabs>
          <w:tab w:val="num" w:pos="1890"/>
        </w:tabs>
        <w:ind w:left="1674" w:hanging="144"/>
      </w:pPr>
      <w:rPr>
        <w:rFonts w:hint="default"/>
      </w:rPr>
    </w:lvl>
    <w:lvl w:ilvl="4">
      <w:start w:val="1"/>
      <w:numFmt w:val="decimal"/>
      <w:pStyle w:val="Heading5"/>
      <w:lvlText w:val="%1.%2.%3.%4.%5."/>
      <w:lvlJc w:val="left"/>
      <w:pPr>
        <w:tabs>
          <w:tab w:val="num" w:pos="360"/>
        </w:tabs>
        <w:ind w:left="144" w:hanging="144"/>
      </w:pPr>
      <w:rPr>
        <w:rFonts w:hint="default"/>
        <w:sz w:val="24"/>
      </w:rPr>
    </w:lvl>
    <w:lvl w:ilvl="5">
      <w:start w:val="1"/>
      <w:numFmt w:val="decimal"/>
      <w:pStyle w:val="Heading6"/>
      <w:lvlText w:val="%1.%2.%3.%4.%5.%6."/>
      <w:lvlJc w:val="left"/>
      <w:pPr>
        <w:tabs>
          <w:tab w:val="num" w:pos="360"/>
        </w:tabs>
        <w:ind w:left="144" w:hanging="144"/>
      </w:pPr>
      <w:rPr>
        <w:rFonts w:hint="default"/>
      </w:rPr>
    </w:lvl>
    <w:lvl w:ilvl="6">
      <w:start w:val="1"/>
      <w:numFmt w:val="decimal"/>
      <w:pStyle w:val="Heading7"/>
      <w:lvlText w:val="%1.%2.%3.%4.%5.%6.%7."/>
      <w:lvlJc w:val="left"/>
      <w:pPr>
        <w:tabs>
          <w:tab w:val="num" w:pos="360"/>
        </w:tabs>
        <w:ind w:left="144" w:hanging="144"/>
      </w:pPr>
      <w:rPr>
        <w:rFonts w:hint="default"/>
      </w:rPr>
    </w:lvl>
    <w:lvl w:ilvl="7">
      <w:start w:val="1"/>
      <w:numFmt w:val="decimal"/>
      <w:pStyle w:val="Heading8"/>
      <w:lvlText w:val="%1.%2.%3.%4.%5.%6.%7.%8."/>
      <w:lvlJc w:val="left"/>
      <w:pPr>
        <w:tabs>
          <w:tab w:val="num" w:pos="360"/>
        </w:tabs>
        <w:ind w:left="144" w:hanging="144"/>
      </w:pPr>
      <w:rPr>
        <w:rFonts w:hint="default"/>
      </w:rPr>
    </w:lvl>
    <w:lvl w:ilvl="8">
      <w:start w:val="1"/>
      <w:numFmt w:val="decimal"/>
      <w:pStyle w:val="Heading9"/>
      <w:lvlText w:val="%1.%2.%3.%4.%5.%6.%7.%8.%9."/>
      <w:lvlJc w:val="left"/>
      <w:pPr>
        <w:tabs>
          <w:tab w:val="num" w:pos="360"/>
        </w:tabs>
        <w:ind w:left="144" w:hanging="14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0EA59E0"/>
    <w:multiLevelType w:val="multilevel"/>
    <w:tmpl w:val="75F0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5F7666"/>
    <w:multiLevelType w:val="hybridMultilevel"/>
    <w:tmpl w:val="5028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8454B"/>
    <w:multiLevelType w:val="hybridMultilevel"/>
    <w:tmpl w:val="413E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F23E7"/>
    <w:multiLevelType w:val="multilevel"/>
    <w:tmpl w:val="52B42BE8"/>
    <w:lvl w:ilvl="0">
      <w:start w:val="1"/>
      <w:numFmt w:val="decimal"/>
      <w:lvlText w:val="%1. "/>
      <w:lvlJc w:val="left"/>
      <w:pPr>
        <w:tabs>
          <w:tab w:val="num" w:pos="720"/>
        </w:tabs>
        <w:ind w:left="360" w:hanging="360"/>
      </w:pPr>
      <w:rPr>
        <w:rFonts w:hint="default"/>
      </w:rPr>
    </w:lvl>
    <w:lvl w:ilvl="1">
      <w:start w:val="1"/>
      <w:numFmt w:val="decimal"/>
      <w:lvlText w:val="%1.%2. "/>
      <w:lvlJc w:val="left"/>
      <w:pPr>
        <w:tabs>
          <w:tab w:val="num" w:pos="1080"/>
        </w:tabs>
        <w:ind w:left="0" w:firstLine="0"/>
      </w:pPr>
      <w:rPr>
        <w:rFonts w:hint="default"/>
        <w:sz w:val="34"/>
        <w:szCs w:val="34"/>
      </w:rPr>
    </w:lvl>
    <w:lvl w:ilvl="2">
      <w:start w:val="1"/>
      <w:numFmt w:val="decimal"/>
      <w:lvlText w:val="%1.%2.%3. "/>
      <w:lvlJc w:val="left"/>
      <w:pPr>
        <w:tabs>
          <w:tab w:val="num" w:pos="1440"/>
        </w:tabs>
        <w:ind w:left="0" w:firstLine="0"/>
      </w:pPr>
      <w:rPr>
        <w:rFonts w:hint="default"/>
      </w:rPr>
    </w:lvl>
    <w:lvl w:ilvl="3">
      <w:start w:val="1"/>
      <w:numFmt w:val="decimal"/>
      <w:lvlText w:val="%1.%2.%3.%4. "/>
      <w:lvlJc w:val="left"/>
      <w:pPr>
        <w:tabs>
          <w:tab w:val="num" w:pos="1800"/>
        </w:tabs>
        <w:ind w:left="0" w:firstLine="0"/>
      </w:pPr>
      <w:rPr>
        <w:rFonts w:hint="default"/>
      </w:rPr>
    </w:lvl>
    <w:lvl w:ilvl="4">
      <w:start w:val="1"/>
      <w:numFmt w:val="decimal"/>
      <w:lvlText w:val="%1.%2.%3.%4.%5."/>
      <w:lvlJc w:val="left"/>
      <w:pPr>
        <w:tabs>
          <w:tab w:val="num" w:pos="2160"/>
        </w:tabs>
        <w:ind w:left="0" w:firstLine="0"/>
      </w:pPr>
      <w:rPr>
        <w:rFonts w:hint="default"/>
      </w:rPr>
    </w:lvl>
    <w:lvl w:ilvl="5">
      <w:start w:val="1"/>
      <w:numFmt w:val="decimal"/>
      <w:pStyle w:val="Head6"/>
      <w:lvlText w:val="%1.%2.%3.%4.%5.%6.1"/>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6">
    <w:nsid w:val="32CC78AE"/>
    <w:multiLevelType w:val="hybridMultilevel"/>
    <w:tmpl w:val="835C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14340F"/>
    <w:multiLevelType w:val="hybridMultilevel"/>
    <w:tmpl w:val="9C12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C25C1"/>
    <w:multiLevelType w:val="hybridMultilevel"/>
    <w:tmpl w:val="2E945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AE5FA4"/>
    <w:multiLevelType w:val="hybridMultilevel"/>
    <w:tmpl w:val="21E21EEE"/>
    <w:lvl w:ilvl="0" w:tplc="ACFA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A86856"/>
    <w:multiLevelType w:val="hybridMultilevel"/>
    <w:tmpl w:val="99C8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175C1"/>
    <w:multiLevelType w:val="multilevel"/>
    <w:tmpl w:val="879C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961BC3"/>
    <w:multiLevelType w:val="hybridMultilevel"/>
    <w:tmpl w:val="A67EDB46"/>
    <w:styleLink w:val="111111"/>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D86B82"/>
    <w:multiLevelType w:val="hybridMultilevel"/>
    <w:tmpl w:val="AFB4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A9054E"/>
    <w:multiLevelType w:val="multilevel"/>
    <w:tmpl w:val="E6D4D7BE"/>
    <w:lvl w:ilvl="0">
      <w:start w:val="1"/>
      <w:numFmt w:val="decimal"/>
      <w:lvlText w:val="%1. "/>
      <w:lvlJc w:val="left"/>
      <w:pPr>
        <w:tabs>
          <w:tab w:val="num" w:pos="720"/>
        </w:tabs>
        <w:ind w:left="360" w:hanging="360"/>
      </w:pPr>
      <w:rPr>
        <w:rFonts w:hint="default"/>
      </w:rPr>
    </w:lvl>
    <w:lvl w:ilvl="1">
      <w:start w:val="1"/>
      <w:numFmt w:val="decimal"/>
      <w:lvlText w:val="%1.%2. "/>
      <w:lvlJc w:val="left"/>
      <w:pPr>
        <w:tabs>
          <w:tab w:val="num" w:pos="1080"/>
        </w:tabs>
        <w:ind w:left="0" w:firstLine="0"/>
      </w:pPr>
      <w:rPr>
        <w:rFonts w:hint="default"/>
        <w:sz w:val="34"/>
        <w:szCs w:val="34"/>
      </w:rPr>
    </w:lvl>
    <w:lvl w:ilvl="2">
      <w:start w:val="1"/>
      <w:numFmt w:val="decimal"/>
      <w:pStyle w:val="Head3"/>
      <w:lvlText w:val="%1.%2.%3. "/>
      <w:lvlJc w:val="left"/>
      <w:pPr>
        <w:tabs>
          <w:tab w:val="num" w:pos="1440"/>
        </w:tabs>
        <w:ind w:left="0" w:firstLine="0"/>
      </w:pPr>
      <w:rPr>
        <w:rFonts w:hint="default"/>
      </w:rPr>
    </w:lvl>
    <w:lvl w:ilvl="3">
      <w:start w:val="1"/>
      <w:numFmt w:val="decimal"/>
      <w:lvlText w:val="%1.%2.%3.%4. "/>
      <w:lvlJc w:val="left"/>
      <w:pPr>
        <w:tabs>
          <w:tab w:val="num" w:pos="1800"/>
        </w:tabs>
        <w:ind w:left="0" w:firstLine="0"/>
      </w:pPr>
      <w:rPr>
        <w:rFonts w:hint="default"/>
      </w:rPr>
    </w:lvl>
    <w:lvl w:ilvl="4">
      <w:start w:val="1"/>
      <w:numFmt w:val="decimal"/>
      <w:lvlText w:val="%1.%2.%3.%4.%5."/>
      <w:lvlJc w:val="left"/>
      <w:pPr>
        <w:tabs>
          <w:tab w:val="num" w:pos="2160"/>
        </w:tabs>
        <w:ind w:left="0" w:firstLine="0"/>
      </w:pPr>
      <w:rPr>
        <w:rFonts w:hint="default"/>
      </w:rPr>
    </w:lvl>
    <w:lvl w:ilvl="5">
      <w:start w:val="1"/>
      <w:numFmt w:val="decimal"/>
      <w:lvlText w:val="%1.%2.%3.%4.%5.%6.1"/>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5">
    <w:nsid w:val="64E45C3F"/>
    <w:multiLevelType w:val="hybridMultilevel"/>
    <w:tmpl w:val="0DAC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D686D"/>
    <w:multiLevelType w:val="hybridMultilevel"/>
    <w:tmpl w:val="854C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172D7"/>
    <w:multiLevelType w:val="multilevel"/>
    <w:tmpl w:val="F570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526AF0"/>
    <w:multiLevelType w:val="hybridMultilevel"/>
    <w:tmpl w:val="A54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B95D98"/>
    <w:multiLevelType w:val="hybridMultilevel"/>
    <w:tmpl w:val="64E64214"/>
    <w:lvl w:ilvl="0" w:tplc="0409000F">
      <w:start w:val="1"/>
      <w:numFmt w:val="upperRoman"/>
      <w:pStyle w:val="MyHeading1"/>
      <w:lvlText w:val="%1."/>
      <w:lvlJc w:val="right"/>
      <w:pPr>
        <w:tabs>
          <w:tab w:val="num" w:pos="720"/>
        </w:tabs>
        <w:ind w:left="360" w:firstLine="108"/>
      </w:pPr>
      <w:rPr>
        <w:rFonts w:hint="default"/>
      </w:rPr>
    </w:lvl>
    <w:lvl w:ilvl="1" w:tplc="04090019">
      <w:start w:val="1"/>
      <w:numFmt w:val="decimal"/>
      <w:lvlText w:val="%2."/>
      <w:lvlJc w:val="left"/>
      <w:pPr>
        <w:tabs>
          <w:tab w:val="num" w:pos="1368"/>
        </w:tabs>
        <w:ind w:left="1368" w:hanging="360"/>
      </w:pPr>
      <w:rPr>
        <w:rFonts w:hint="default"/>
      </w:rPr>
    </w:lvl>
    <w:lvl w:ilvl="2" w:tplc="0409001B">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num w:numId="1">
    <w:abstractNumId w:val="22"/>
  </w:num>
  <w:num w:numId="2">
    <w:abstractNumId w:val="11"/>
  </w:num>
  <w:num w:numId="3">
    <w:abstractNumId w:val="5"/>
  </w:num>
  <w:num w:numId="4">
    <w:abstractNumId w:val="0"/>
  </w:num>
  <w:num w:numId="5">
    <w:abstractNumId w:val="24"/>
  </w:num>
  <w:num w:numId="6">
    <w:abstractNumId w:val="2"/>
  </w:num>
  <w:num w:numId="7">
    <w:abstractNumId w:val="15"/>
  </w:num>
  <w:num w:numId="8">
    <w:abstractNumId w:val="1"/>
  </w:num>
  <w:num w:numId="9">
    <w:abstractNumId w:val="29"/>
  </w:num>
  <w:num w:numId="10">
    <w:abstractNumId w:val="12"/>
  </w:num>
  <w:num w:numId="11">
    <w:abstractNumId w:val="21"/>
  </w:num>
  <w:num w:numId="12">
    <w:abstractNumId w:val="25"/>
  </w:num>
  <w:num w:numId="13">
    <w:abstractNumId w:val="28"/>
  </w:num>
  <w:num w:numId="14">
    <w:abstractNumId w:val="3"/>
  </w:num>
  <w:num w:numId="15">
    <w:abstractNumId w:val="10"/>
  </w:num>
  <w:num w:numId="16">
    <w:abstractNumId w:val="27"/>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4"/>
  </w:num>
  <w:num w:numId="21">
    <w:abstractNumId w:val="23"/>
  </w:num>
  <w:num w:numId="22">
    <w:abstractNumId w:val="20"/>
  </w:num>
  <w:num w:numId="23">
    <w:abstractNumId w:val="16"/>
  </w:num>
  <w:num w:numId="24">
    <w:abstractNumId w:val="11"/>
  </w:num>
  <w:num w:numId="25">
    <w:abstractNumId w:val="4"/>
  </w:num>
  <w:num w:numId="26">
    <w:abstractNumId w:val="17"/>
  </w:num>
  <w:num w:numId="27">
    <w:abstractNumId w:val="11"/>
  </w:num>
  <w:num w:numId="28">
    <w:abstractNumId w:val="11"/>
  </w:num>
  <w:num w:numId="29">
    <w:abstractNumId w:val="7"/>
  </w:num>
  <w:num w:numId="30">
    <w:abstractNumId w:val="8"/>
  </w:num>
  <w:num w:numId="31">
    <w:abstractNumId w:val="26"/>
  </w:num>
  <w:num w:numId="32">
    <w:abstractNumId w:val="19"/>
  </w:num>
  <w:num w:numId="33">
    <w:abstractNumId w:val="18"/>
  </w:num>
  <w:num w:numId="3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5F"/>
    <w:rsid w:val="000002D0"/>
    <w:rsid w:val="00000AD2"/>
    <w:rsid w:val="000018F1"/>
    <w:rsid w:val="000053FD"/>
    <w:rsid w:val="00005F81"/>
    <w:rsid w:val="0001060D"/>
    <w:rsid w:val="0001086E"/>
    <w:rsid w:val="00011D69"/>
    <w:rsid w:val="00012B6B"/>
    <w:rsid w:val="00012DC1"/>
    <w:rsid w:val="000131AC"/>
    <w:rsid w:val="00013A31"/>
    <w:rsid w:val="000172C9"/>
    <w:rsid w:val="00017E79"/>
    <w:rsid w:val="00020B10"/>
    <w:rsid w:val="00020DC5"/>
    <w:rsid w:val="00022A5B"/>
    <w:rsid w:val="000246EC"/>
    <w:rsid w:val="00031537"/>
    <w:rsid w:val="000326DF"/>
    <w:rsid w:val="00032F21"/>
    <w:rsid w:val="00034D5D"/>
    <w:rsid w:val="0003590E"/>
    <w:rsid w:val="000374FB"/>
    <w:rsid w:val="00040823"/>
    <w:rsid w:val="00042406"/>
    <w:rsid w:val="00042CC6"/>
    <w:rsid w:val="00043090"/>
    <w:rsid w:val="00043135"/>
    <w:rsid w:val="000434C0"/>
    <w:rsid w:val="00043C0D"/>
    <w:rsid w:val="000444D6"/>
    <w:rsid w:val="000469A7"/>
    <w:rsid w:val="000477A9"/>
    <w:rsid w:val="000517E0"/>
    <w:rsid w:val="00052554"/>
    <w:rsid w:val="00055A3E"/>
    <w:rsid w:val="000566DC"/>
    <w:rsid w:val="000578BF"/>
    <w:rsid w:val="00060F5E"/>
    <w:rsid w:val="000616FA"/>
    <w:rsid w:val="0006193B"/>
    <w:rsid w:val="00061BAA"/>
    <w:rsid w:val="000639EA"/>
    <w:rsid w:val="00063C6F"/>
    <w:rsid w:val="00064598"/>
    <w:rsid w:val="0006557D"/>
    <w:rsid w:val="000657D4"/>
    <w:rsid w:val="00066D10"/>
    <w:rsid w:val="0007264B"/>
    <w:rsid w:val="00073EF9"/>
    <w:rsid w:val="00074EA9"/>
    <w:rsid w:val="00077234"/>
    <w:rsid w:val="000772B7"/>
    <w:rsid w:val="00077534"/>
    <w:rsid w:val="00077DBF"/>
    <w:rsid w:val="00084ADC"/>
    <w:rsid w:val="0008534B"/>
    <w:rsid w:val="00087360"/>
    <w:rsid w:val="00087DA9"/>
    <w:rsid w:val="000903F5"/>
    <w:rsid w:val="00092115"/>
    <w:rsid w:val="00093447"/>
    <w:rsid w:val="00093FA0"/>
    <w:rsid w:val="000948F4"/>
    <w:rsid w:val="00095049"/>
    <w:rsid w:val="000952FB"/>
    <w:rsid w:val="00096EC1"/>
    <w:rsid w:val="000975FC"/>
    <w:rsid w:val="000A059E"/>
    <w:rsid w:val="000A0D46"/>
    <w:rsid w:val="000A3B11"/>
    <w:rsid w:val="000A3BAC"/>
    <w:rsid w:val="000A3C16"/>
    <w:rsid w:val="000A41DC"/>
    <w:rsid w:val="000A4697"/>
    <w:rsid w:val="000A59F7"/>
    <w:rsid w:val="000A5BBE"/>
    <w:rsid w:val="000A6F32"/>
    <w:rsid w:val="000A7754"/>
    <w:rsid w:val="000A79A1"/>
    <w:rsid w:val="000B0B68"/>
    <w:rsid w:val="000B147E"/>
    <w:rsid w:val="000B1B84"/>
    <w:rsid w:val="000B41A6"/>
    <w:rsid w:val="000B4A03"/>
    <w:rsid w:val="000B6452"/>
    <w:rsid w:val="000B78CB"/>
    <w:rsid w:val="000B7A7A"/>
    <w:rsid w:val="000C0612"/>
    <w:rsid w:val="000C1FD8"/>
    <w:rsid w:val="000C4C59"/>
    <w:rsid w:val="000C4FCF"/>
    <w:rsid w:val="000C519F"/>
    <w:rsid w:val="000C551D"/>
    <w:rsid w:val="000C6913"/>
    <w:rsid w:val="000C7A54"/>
    <w:rsid w:val="000C7C07"/>
    <w:rsid w:val="000D0D0C"/>
    <w:rsid w:val="000D12AD"/>
    <w:rsid w:val="000D1605"/>
    <w:rsid w:val="000D1C4D"/>
    <w:rsid w:val="000D2D97"/>
    <w:rsid w:val="000D3635"/>
    <w:rsid w:val="000D3C76"/>
    <w:rsid w:val="000D40AD"/>
    <w:rsid w:val="000D440B"/>
    <w:rsid w:val="000D55F9"/>
    <w:rsid w:val="000D7935"/>
    <w:rsid w:val="000D7F67"/>
    <w:rsid w:val="000E04B6"/>
    <w:rsid w:val="000E0D64"/>
    <w:rsid w:val="000E0F38"/>
    <w:rsid w:val="000E1F9F"/>
    <w:rsid w:val="000E2302"/>
    <w:rsid w:val="000E46AB"/>
    <w:rsid w:val="000E59BB"/>
    <w:rsid w:val="000E5F5C"/>
    <w:rsid w:val="000E67D2"/>
    <w:rsid w:val="000E6E0D"/>
    <w:rsid w:val="000F26D2"/>
    <w:rsid w:val="000F2A02"/>
    <w:rsid w:val="000F3A92"/>
    <w:rsid w:val="000F443A"/>
    <w:rsid w:val="000F5B50"/>
    <w:rsid w:val="000F62E6"/>
    <w:rsid w:val="000F6606"/>
    <w:rsid w:val="000F6F20"/>
    <w:rsid w:val="001000BD"/>
    <w:rsid w:val="0010054E"/>
    <w:rsid w:val="00102126"/>
    <w:rsid w:val="00103A8A"/>
    <w:rsid w:val="00105224"/>
    <w:rsid w:val="00105FE5"/>
    <w:rsid w:val="00106258"/>
    <w:rsid w:val="001066E2"/>
    <w:rsid w:val="00106B6C"/>
    <w:rsid w:val="00107738"/>
    <w:rsid w:val="0011140E"/>
    <w:rsid w:val="00112C09"/>
    <w:rsid w:val="0011540E"/>
    <w:rsid w:val="00115876"/>
    <w:rsid w:val="00116D7E"/>
    <w:rsid w:val="00120DDB"/>
    <w:rsid w:val="0012234F"/>
    <w:rsid w:val="00124F57"/>
    <w:rsid w:val="00125086"/>
    <w:rsid w:val="00125804"/>
    <w:rsid w:val="001259E7"/>
    <w:rsid w:val="00130B6B"/>
    <w:rsid w:val="001343BD"/>
    <w:rsid w:val="00134EFC"/>
    <w:rsid w:val="00136B33"/>
    <w:rsid w:val="00136FD6"/>
    <w:rsid w:val="0014196A"/>
    <w:rsid w:val="00141C4F"/>
    <w:rsid w:val="001420A2"/>
    <w:rsid w:val="00143E2F"/>
    <w:rsid w:val="0014456B"/>
    <w:rsid w:val="001449E1"/>
    <w:rsid w:val="00145608"/>
    <w:rsid w:val="00146222"/>
    <w:rsid w:val="00146A77"/>
    <w:rsid w:val="001471B6"/>
    <w:rsid w:val="001506F7"/>
    <w:rsid w:val="00150B59"/>
    <w:rsid w:val="001524E8"/>
    <w:rsid w:val="00153A66"/>
    <w:rsid w:val="00153B9A"/>
    <w:rsid w:val="001549D5"/>
    <w:rsid w:val="00154E7C"/>
    <w:rsid w:val="001560D1"/>
    <w:rsid w:val="001562A1"/>
    <w:rsid w:val="00156D38"/>
    <w:rsid w:val="001576C3"/>
    <w:rsid w:val="0015795E"/>
    <w:rsid w:val="0016020B"/>
    <w:rsid w:val="00160309"/>
    <w:rsid w:val="00160AC7"/>
    <w:rsid w:val="0016114B"/>
    <w:rsid w:val="00161154"/>
    <w:rsid w:val="001614D1"/>
    <w:rsid w:val="00161F6F"/>
    <w:rsid w:val="0016211D"/>
    <w:rsid w:val="0016379A"/>
    <w:rsid w:val="001710A5"/>
    <w:rsid w:val="00172982"/>
    <w:rsid w:val="00173524"/>
    <w:rsid w:val="00173538"/>
    <w:rsid w:val="001750C6"/>
    <w:rsid w:val="001769E1"/>
    <w:rsid w:val="00180214"/>
    <w:rsid w:val="001813F0"/>
    <w:rsid w:val="001817C5"/>
    <w:rsid w:val="001817F2"/>
    <w:rsid w:val="00185092"/>
    <w:rsid w:val="00186446"/>
    <w:rsid w:val="001877EA"/>
    <w:rsid w:val="00187F90"/>
    <w:rsid w:val="00190B17"/>
    <w:rsid w:val="00190EB4"/>
    <w:rsid w:val="001919E2"/>
    <w:rsid w:val="00191C39"/>
    <w:rsid w:val="001942D8"/>
    <w:rsid w:val="001956EF"/>
    <w:rsid w:val="00196F2C"/>
    <w:rsid w:val="00197AFF"/>
    <w:rsid w:val="001A063C"/>
    <w:rsid w:val="001A0B4E"/>
    <w:rsid w:val="001A101B"/>
    <w:rsid w:val="001A1F5C"/>
    <w:rsid w:val="001A38D2"/>
    <w:rsid w:val="001A3A9C"/>
    <w:rsid w:val="001A3FBA"/>
    <w:rsid w:val="001A4416"/>
    <w:rsid w:val="001A5CD2"/>
    <w:rsid w:val="001A7BA0"/>
    <w:rsid w:val="001B0006"/>
    <w:rsid w:val="001B017E"/>
    <w:rsid w:val="001B1C92"/>
    <w:rsid w:val="001B20BF"/>
    <w:rsid w:val="001B26C4"/>
    <w:rsid w:val="001B35DE"/>
    <w:rsid w:val="001B4065"/>
    <w:rsid w:val="001B48DD"/>
    <w:rsid w:val="001B4D2B"/>
    <w:rsid w:val="001B51CC"/>
    <w:rsid w:val="001B5AE9"/>
    <w:rsid w:val="001B60AB"/>
    <w:rsid w:val="001B7CF9"/>
    <w:rsid w:val="001C0D54"/>
    <w:rsid w:val="001C25D1"/>
    <w:rsid w:val="001C378B"/>
    <w:rsid w:val="001C4029"/>
    <w:rsid w:val="001C6A50"/>
    <w:rsid w:val="001C7444"/>
    <w:rsid w:val="001D0511"/>
    <w:rsid w:val="001D095F"/>
    <w:rsid w:val="001D1853"/>
    <w:rsid w:val="001D2840"/>
    <w:rsid w:val="001D2D5D"/>
    <w:rsid w:val="001D48FF"/>
    <w:rsid w:val="001D6601"/>
    <w:rsid w:val="001D6B81"/>
    <w:rsid w:val="001D6FC1"/>
    <w:rsid w:val="001E25B0"/>
    <w:rsid w:val="001E2945"/>
    <w:rsid w:val="001E3C63"/>
    <w:rsid w:val="001E3CF4"/>
    <w:rsid w:val="001E5911"/>
    <w:rsid w:val="001E5CFC"/>
    <w:rsid w:val="001E5F8A"/>
    <w:rsid w:val="001E667F"/>
    <w:rsid w:val="001E67F7"/>
    <w:rsid w:val="001F0A60"/>
    <w:rsid w:val="001F14E2"/>
    <w:rsid w:val="001F288F"/>
    <w:rsid w:val="001F2F3A"/>
    <w:rsid w:val="001F3139"/>
    <w:rsid w:val="001F344B"/>
    <w:rsid w:val="001F36A2"/>
    <w:rsid w:val="001F69FD"/>
    <w:rsid w:val="001F6A4B"/>
    <w:rsid w:val="0020005F"/>
    <w:rsid w:val="00201E79"/>
    <w:rsid w:val="00201EDD"/>
    <w:rsid w:val="002025F6"/>
    <w:rsid w:val="002045F7"/>
    <w:rsid w:val="00204B38"/>
    <w:rsid w:val="00210C4D"/>
    <w:rsid w:val="00211DC9"/>
    <w:rsid w:val="00212313"/>
    <w:rsid w:val="002140B6"/>
    <w:rsid w:val="002148EA"/>
    <w:rsid w:val="0021495C"/>
    <w:rsid w:val="002151FE"/>
    <w:rsid w:val="002162F5"/>
    <w:rsid w:val="00216B65"/>
    <w:rsid w:val="00220056"/>
    <w:rsid w:val="00220652"/>
    <w:rsid w:val="0022081B"/>
    <w:rsid w:val="00221CF0"/>
    <w:rsid w:val="0022208E"/>
    <w:rsid w:val="00222531"/>
    <w:rsid w:val="00222C33"/>
    <w:rsid w:val="0022345D"/>
    <w:rsid w:val="00225448"/>
    <w:rsid w:val="00225549"/>
    <w:rsid w:val="0022584C"/>
    <w:rsid w:val="00225920"/>
    <w:rsid w:val="0022649D"/>
    <w:rsid w:val="00231345"/>
    <w:rsid w:val="0023265B"/>
    <w:rsid w:val="00232701"/>
    <w:rsid w:val="002341EC"/>
    <w:rsid w:val="00234593"/>
    <w:rsid w:val="00234C5E"/>
    <w:rsid w:val="002352B7"/>
    <w:rsid w:val="00235D6A"/>
    <w:rsid w:val="00236852"/>
    <w:rsid w:val="00237137"/>
    <w:rsid w:val="002376E5"/>
    <w:rsid w:val="002376FA"/>
    <w:rsid w:val="0024097B"/>
    <w:rsid w:val="00241453"/>
    <w:rsid w:val="00241C92"/>
    <w:rsid w:val="00242454"/>
    <w:rsid w:val="002427F0"/>
    <w:rsid w:val="00244405"/>
    <w:rsid w:val="002455C8"/>
    <w:rsid w:val="002457C6"/>
    <w:rsid w:val="0024595A"/>
    <w:rsid w:val="00246CB0"/>
    <w:rsid w:val="00247040"/>
    <w:rsid w:val="002510B3"/>
    <w:rsid w:val="002518AD"/>
    <w:rsid w:val="00251C28"/>
    <w:rsid w:val="00252DCA"/>
    <w:rsid w:val="002532EC"/>
    <w:rsid w:val="002535FA"/>
    <w:rsid w:val="00253E67"/>
    <w:rsid w:val="0025412D"/>
    <w:rsid w:val="0025414B"/>
    <w:rsid w:val="00254412"/>
    <w:rsid w:val="002550E0"/>
    <w:rsid w:val="002555B3"/>
    <w:rsid w:val="00256F98"/>
    <w:rsid w:val="0025708C"/>
    <w:rsid w:val="002578FC"/>
    <w:rsid w:val="00260560"/>
    <w:rsid w:val="00262124"/>
    <w:rsid w:val="00262C4F"/>
    <w:rsid w:val="00263DD8"/>
    <w:rsid w:val="00263FD9"/>
    <w:rsid w:val="0026498A"/>
    <w:rsid w:val="00265A0A"/>
    <w:rsid w:val="002676BE"/>
    <w:rsid w:val="00270EB4"/>
    <w:rsid w:val="002737C2"/>
    <w:rsid w:val="00274097"/>
    <w:rsid w:val="00274811"/>
    <w:rsid w:val="00276292"/>
    <w:rsid w:val="00276788"/>
    <w:rsid w:val="00277795"/>
    <w:rsid w:val="002800FB"/>
    <w:rsid w:val="00280315"/>
    <w:rsid w:val="00280DBC"/>
    <w:rsid w:val="00280E72"/>
    <w:rsid w:val="00281D7A"/>
    <w:rsid w:val="002820D1"/>
    <w:rsid w:val="00283823"/>
    <w:rsid w:val="00283B45"/>
    <w:rsid w:val="00285E8D"/>
    <w:rsid w:val="00286B3E"/>
    <w:rsid w:val="00287891"/>
    <w:rsid w:val="00287AAD"/>
    <w:rsid w:val="00291044"/>
    <w:rsid w:val="00293F57"/>
    <w:rsid w:val="00294D0A"/>
    <w:rsid w:val="002963B9"/>
    <w:rsid w:val="00297358"/>
    <w:rsid w:val="002A0840"/>
    <w:rsid w:val="002A1812"/>
    <w:rsid w:val="002A2B16"/>
    <w:rsid w:val="002A3687"/>
    <w:rsid w:val="002A37A7"/>
    <w:rsid w:val="002A3EA8"/>
    <w:rsid w:val="002A49FD"/>
    <w:rsid w:val="002A4A46"/>
    <w:rsid w:val="002A51D3"/>
    <w:rsid w:val="002B01C4"/>
    <w:rsid w:val="002B139B"/>
    <w:rsid w:val="002B1475"/>
    <w:rsid w:val="002B1A73"/>
    <w:rsid w:val="002B58AA"/>
    <w:rsid w:val="002B7D07"/>
    <w:rsid w:val="002C0D07"/>
    <w:rsid w:val="002C11F2"/>
    <w:rsid w:val="002C1270"/>
    <w:rsid w:val="002C1FF6"/>
    <w:rsid w:val="002C2C40"/>
    <w:rsid w:val="002C4CC5"/>
    <w:rsid w:val="002C666C"/>
    <w:rsid w:val="002C6C6E"/>
    <w:rsid w:val="002C7597"/>
    <w:rsid w:val="002C7EDD"/>
    <w:rsid w:val="002C7FA2"/>
    <w:rsid w:val="002D0FD6"/>
    <w:rsid w:val="002D1850"/>
    <w:rsid w:val="002D1F00"/>
    <w:rsid w:val="002D26B2"/>
    <w:rsid w:val="002D481A"/>
    <w:rsid w:val="002D488E"/>
    <w:rsid w:val="002D4F42"/>
    <w:rsid w:val="002D538F"/>
    <w:rsid w:val="002D59A3"/>
    <w:rsid w:val="002D5E80"/>
    <w:rsid w:val="002E403A"/>
    <w:rsid w:val="002E43BE"/>
    <w:rsid w:val="002E715B"/>
    <w:rsid w:val="002F1000"/>
    <w:rsid w:val="002F1311"/>
    <w:rsid w:val="002F2761"/>
    <w:rsid w:val="002F3B43"/>
    <w:rsid w:val="002F3CCD"/>
    <w:rsid w:val="002F5C8D"/>
    <w:rsid w:val="002F60F9"/>
    <w:rsid w:val="00300BAC"/>
    <w:rsid w:val="00301623"/>
    <w:rsid w:val="00302190"/>
    <w:rsid w:val="00302DAF"/>
    <w:rsid w:val="0030358C"/>
    <w:rsid w:val="00303BF2"/>
    <w:rsid w:val="00305099"/>
    <w:rsid w:val="003075AA"/>
    <w:rsid w:val="003100A4"/>
    <w:rsid w:val="003112AE"/>
    <w:rsid w:val="00313390"/>
    <w:rsid w:val="003133CD"/>
    <w:rsid w:val="003144CA"/>
    <w:rsid w:val="00314550"/>
    <w:rsid w:val="00314C8E"/>
    <w:rsid w:val="00315BF0"/>
    <w:rsid w:val="00316371"/>
    <w:rsid w:val="0031773A"/>
    <w:rsid w:val="003219BC"/>
    <w:rsid w:val="00322834"/>
    <w:rsid w:val="003228CF"/>
    <w:rsid w:val="00322A07"/>
    <w:rsid w:val="00322A4E"/>
    <w:rsid w:val="00322D1D"/>
    <w:rsid w:val="003252A3"/>
    <w:rsid w:val="00331A52"/>
    <w:rsid w:val="0033228B"/>
    <w:rsid w:val="003334B3"/>
    <w:rsid w:val="00333885"/>
    <w:rsid w:val="00333F43"/>
    <w:rsid w:val="00334348"/>
    <w:rsid w:val="00334607"/>
    <w:rsid w:val="0033480E"/>
    <w:rsid w:val="003352B9"/>
    <w:rsid w:val="00336824"/>
    <w:rsid w:val="00336B53"/>
    <w:rsid w:val="00337C0C"/>
    <w:rsid w:val="00341322"/>
    <w:rsid w:val="003419F4"/>
    <w:rsid w:val="00341CD6"/>
    <w:rsid w:val="003434DF"/>
    <w:rsid w:val="00344DA0"/>
    <w:rsid w:val="003500B2"/>
    <w:rsid w:val="00350C0D"/>
    <w:rsid w:val="00352C6A"/>
    <w:rsid w:val="00352C7E"/>
    <w:rsid w:val="0035388F"/>
    <w:rsid w:val="00354013"/>
    <w:rsid w:val="00354AD9"/>
    <w:rsid w:val="003551DF"/>
    <w:rsid w:val="00355AF6"/>
    <w:rsid w:val="00360147"/>
    <w:rsid w:val="003623C2"/>
    <w:rsid w:val="00362437"/>
    <w:rsid w:val="00362C53"/>
    <w:rsid w:val="00364B65"/>
    <w:rsid w:val="0036662D"/>
    <w:rsid w:val="0036783C"/>
    <w:rsid w:val="00370B4A"/>
    <w:rsid w:val="00371915"/>
    <w:rsid w:val="00371F63"/>
    <w:rsid w:val="00373EA1"/>
    <w:rsid w:val="00375AC9"/>
    <w:rsid w:val="003777ED"/>
    <w:rsid w:val="00380F4E"/>
    <w:rsid w:val="0038555D"/>
    <w:rsid w:val="003860FB"/>
    <w:rsid w:val="003877D8"/>
    <w:rsid w:val="0039155D"/>
    <w:rsid w:val="00392553"/>
    <w:rsid w:val="00393F21"/>
    <w:rsid w:val="00394007"/>
    <w:rsid w:val="003950B1"/>
    <w:rsid w:val="00397D97"/>
    <w:rsid w:val="003A104F"/>
    <w:rsid w:val="003A121C"/>
    <w:rsid w:val="003A1B07"/>
    <w:rsid w:val="003A2711"/>
    <w:rsid w:val="003A32DF"/>
    <w:rsid w:val="003A3F85"/>
    <w:rsid w:val="003A5367"/>
    <w:rsid w:val="003B08D6"/>
    <w:rsid w:val="003B16CA"/>
    <w:rsid w:val="003B1FE3"/>
    <w:rsid w:val="003B3324"/>
    <w:rsid w:val="003B3683"/>
    <w:rsid w:val="003B369E"/>
    <w:rsid w:val="003B434B"/>
    <w:rsid w:val="003B4510"/>
    <w:rsid w:val="003B46E6"/>
    <w:rsid w:val="003B5DEF"/>
    <w:rsid w:val="003B5FC8"/>
    <w:rsid w:val="003B63BE"/>
    <w:rsid w:val="003B7234"/>
    <w:rsid w:val="003C03CC"/>
    <w:rsid w:val="003C0609"/>
    <w:rsid w:val="003C0ABB"/>
    <w:rsid w:val="003C0B69"/>
    <w:rsid w:val="003C12D6"/>
    <w:rsid w:val="003C18A7"/>
    <w:rsid w:val="003C35E1"/>
    <w:rsid w:val="003C42B9"/>
    <w:rsid w:val="003C5913"/>
    <w:rsid w:val="003C7125"/>
    <w:rsid w:val="003D0E97"/>
    <w:rsid w:val="003D1E23"/>
    <w:rsid w:val="003D24C8"/>
    <w:rsid w:val="003D2CCA"/>
    <w:rsid w:val="003D2FEC"/>
    <w:rsid w:val="003D307B"/>
    <w:rsid w:val="003D34FE"/>
    <w:rsid w:val="003D40A4"/>
    <w:rsid w:val="003D46D8"/>
    <w:rsid w:val="003D4F4B"/>
    <w:rsid w:val="003D65CD"/>
    <w:rsid w:val="003D7307"/>
    <w:rsid w:val="003E2DDD"/>
    <w:rsid w:val="003E5744"/>
    <w:rsid w:val="003E69C1"/>
    <w:rsid w:val="003E705E"/>
    <w:rsid w:val="003E7099"/>
    <w:rsid w:val="003E7244"/>
    <w:rsid w:val="003E7C83"/>
    <w:rsid w:val="003F0095"/>
    <w:rsid w:val="003F13DA"/>
    <w:rsid w:val="003F1F65"/>
    <w:rsid w:val="003F2972"/>
    <w:rsid w:val="003F2FAF"/>
    <w:rsid w:val="003F34AB"/>
    <w:rsid w:val="003F3D35"/>
    <w:rsid w:val="003F5BD3"/>
    <w:rsid w:val="0040279B"/>
    <w:rsid w:val="0040282F"/>
    <w:rsid w:val="00402DC8"/>
    <w:rsid w:val="004032D5"/>
    <w:rsid w:val="004051F1"/>
    <w:rsid w:val="004064E8"/>
    <w:rsid w:val="00407924"/>
    <w:rsid w:val="00407E68"/>
    <w:rsid w:val="0041036F"/>
    <w:rsid w:val="00410F42"/>
    <w:rsid w:val="00410F48"/>
    <w:rsid w:val="0041199E"/>
    <w:rsid w:val="00411A64"/>
    <w:rsid w:val="00411B37"/>
    <w:rsid w:val="004127DE"/>
    <w:rsid w:val="00413246"/>
    <w:rsid w:val="004152A0"/>
    <w:rsid w:val="00415EE1"/>
    <w:rsid w:val="004170FB"/>
    <w:rsid w:val="00417F36"/>
    <w:rsid w:val="004202C9"/>
    <w:rsid w:val="00420679"/>
    <w:rsid w:val="00420D34"/>
    <w:rsid w:val="00420E36"/>
    <w:rsid w:val="00421173"/>
    <w:rsid w:val="004222AF"/>
    <w:rsid w:val="00422E9B"/>
    <w:rsid w:val="00423690"/>
    <w:rsid w:val="0042484D"/>
    <w:rsid w:val="0042541B"/>
    <w:rsid w:val="00426039"/>
    <w:rsid w:val="004270B1"/>
    <w:rsid w:val="0043135F"/>
    <w:rsid w:val="00431EDE"/>
    <w:rsid w:val="00436814"/>
    <w:rsid w:val="00437624"/>
    <w:rsid w:val="00437DFE"/>
    <w:rsid w:val="004417F2"/>
    <w:rsid w:val="0044269B"/>
    <w:rsid w:val="004449A1"/>
    <w:rsid w:val="004450CC"/>
    <w:rsid w:val="004453CC"/>
    <w:rsid w:val="0044562D"/>
    <w:rsid w:val="004472EC"/>
    <w:rsid w:val="00451B44"/>
    <w:rsid w:val="004528E1"/>
    <w:rsid w:val="00453057"/>
    <w:rsid w:val="0045389A"/>
    <w:rsid w:val="00453F2D"/>
    <w:rsid w:val="0045458A"/>
    <w:rsid w:val="004548A1"/>
    <w:rsid w:val="004558E8"/>
    <w:rsid w:val="004573F3"/>
    <w:rsid w:val="0046003A"/>
    <w:rsid w:val="0046016C"/>
    <w:rsid w:val="00461A85"/>
    <w:rsid w:val="00463548"/>
    <w:rsid w:val="004638FA"/>
    <w:rsid w:val="00463C44"/>
    <w:rsid w:val="00463EF5"/>
    <w:rsid w:val="00464C42"/>
    <w:rsid w:val="00465334"/>
    <w:rsid w:val="00465BF0"/>
    <w:rsid w:val="004666DE"/>
    <w:rsid w:val="00466C71"/>
    <w:rsid w:val="004707EA"/>
    <w:rsid w:val="0047101E"/>
    <w:rsid w:val="00471121"/>
    <w:rsid w:val="0047640A"/>
    <w:rsid w:val="004767EB"/>
    <w:rsid w:val="004772B3"/>
    <w:rsid w:val="004805FA"/>
    <w:rsid w:val="00480C67"/>
    <w:rsid w:val="00481308"/>
    <w:rsid w:val="00481B41"/>
    <w:rsid w:val="00483D52"/>
    <w:rsid w:val="00483FBA"/>
    <w:rsid w:val="00484039"/>
    <w:rsid w:val="00485CD6"/>
    <w:rsid w:val="00486441"/>
    <w:rsid w:val="00486736"/>
    <w:rsid w:val="00486BBC"/>
    <w:rsid w:val="00486DE6"/>
    <w:rsid w:val="00487C9A"/>
    <w:rsid w:val="0049177D"/>
    <w:rsid w:val="0049208F"/>
    <w:rsid w:val="004934D8"/>
    <w:rsid w:val="00493B2B"/>
    <w:rsid w:val="0049444B"/>
    <w:rsid w:val="0049480C"/>
    <w:rsid w:val="00495F09"/>
    <w:rsid w:val="004965BA"/>
    <w:rsid w:val="0049771C"/>
    <w:rsid w:val="00497B90"/>
    <w:rsid w:val="004A10C2"/>
    <w:rsid w:val="004A1377"/>
    <w:rsid w:val="004A2250"/>
    <w:rsid w:val="004A294E"/>
    <w:rsid w:val="004A3D32"/>
    <w:rsid w:val="004A3DC5"/>
    <w:rsid w:val="004A4D03"/>
    <w:rsid w:val="004A5211"/>
    <w:rsid w:val="004A639C"/>
    <w:rsid w:val="004A7206"/>
    <w:rsid w:val="004A767F"/>
    <w:rsid w:val="004B1F49"/>
    <w:rsid w:val="004B2A73"/>
    <w:rsid w:val="004B46E5"/>
    <w:rsid w:val="004B605B"/>
    <w:rsid w:val="004B71FC"/>
    <w:rsid w:val="004B762C"/>
    <w:rsid w:val="004C1846"/>
    <w:rsid w:val="004C19AE"/>
    <w:rsid w:val="004C1D7F"/>
    <w:rsid w:val="004C29F5"/>
    <w:rsid w:val="004C4EB1"/>
    <w:rsid w:val="004C6608"/>
    <w:rsid w:val="004D03EB"/>
    <w:rsid w:val="004D067F"/>
    <w:rsid w:val="004D0963"/>
    <w:rsid w:val="004D2BD1"/>
    <w:rsid w:val="004D30A7"/>
    <w:rsid w:val="004D332B"/>
    <w:rsid w:val="004D401A"/>
    <w:rsid w:val="004D4E5F"/>
    <w:rsid w:val="004D6DE5"/>
    <w:rsid w:val="004E192A"/>
    <w:rsid w:val="004E1EBF"/>
    <w:rsid w:val="004E43DD"/>
    <w:rsid w:val="004E75AE"/>
    <w:rsid w:val="004F0F00"/>
    <w:rsid w:val="004F11E6"/>
    <w:rsid w:val="004F19EC"/>
    <w:rsid w:val="004F261F"/>
    <w:rsid w:val="004F2CDE"/>
    <w:rsid w:val="004F4571"/>
    <w:rsid w:val="004F4DB3"/>
    <w:rsid w:val="004F729A"/>
    <w:rsid w:val="00501A86"/>
    <w:rsid w:val="00502053"/>
    <w:rsid w:val="005025E4"/>
    <w:rsid w:val="005039D8"/>
    <w:rsid w:val="00504568"/>
    <w:rsid w:val="00506537"/>
    <w:rsid w:val="00506D77"/>
    <w:rsid w:val="00507711"/>
    <w:rsid w:val="005107D2"/>
    <w:rsid w:val="005108B0"/>
    <w:rsid w:val="00511E2F"/>
    <w:rsid w:val="005125DD"/>
    <w:rsid w:val="005129C5"/>
    <w:rsid w:val="005144A6"/>
    <w:rsid w:val="005166B5"/>
    <w:rsid w:val="00516AFE"/>
    <w:rsid w:val="005203EC"/>
    <w:rsid w:val="00521476"/>
    <w:rsid w:val="005215BF"/>
    <w:rsid w:val="0052338E"/>
    <w:rsid w:val="00526BF9"/>
    <w:rsid w:val="00527903"/>
    <w:rsid w:val="0053039C"/>
    <w:rsid w:val="00530780"/>
    <w:rsid w:val="00530892"/>
    <w:rsid w:val="005317F2"/>
    <w:rsid w:val="00533D44"/>
    <w:rsid w:val="005341AD"/>
    <w:rsid w:val="005367FB"/>
    <w:rsid w:val="00536822"/>
    <w:rsid w:val="0054002F"/>
    <w:rsid w:val="005418EE"/>
    <w:rsid w:val="0054286B"/>
    <w:rsid w:val="0054330C"/>
    <w:rsid w:val="00544D6F"/>
    <w:rsid w:val="0054569F"/>
    <w:rsid w:val="005469DD"/>
    <w:rsid w:val="0054769C"/>
    <w:rsid w:val="0055175A"/>
    <w:rsid w:val="00551839"/>
    <w:rsid w:val="00552B75"/>
    <w:rsid w:val="00553B4F"/>
    <w:rsid w:val="005565BD"/>
    <w:rsid w:val="0055660A"/>
    <w:rsid w:val="00556A0F"/>
    <w:rsid w:val="00556DF8"/>
    <w:rsid w:val="00560800"/>
    <w:rsid w:val="0056114F"/>
    <w:rsid w:val="00561533"/>
    <w:rsid w:val="0056356A"/>
    <w:rsid w:val="00564725"/>
    <w:rsid w:val="00565560"/>
    <w:rsid w:val="00567754"/>
    <w:rsid w:val="005679A7"/>
    <w:rsid w:val="00570452"/>
    <w:rsid w:val="005715A9"/>
    <w:rsid w:val="00571D6C"/>
    <w:rsid w:val="00571EC1"/>
    <w:rsid w:val="0057272F"/>
    <w:rsid w:val="00572864"/>
    <w:rsid w:val="005728AF"/>
    <w:rsid w:val="00573617"/>
    <w:rsid w:val="00573CD9"/>
    <w:rsid w:val="005765B2"/>
    <w:rsid w:val="00577F84"/>
    <w:rsid w:val="00580600"/>
    <w:rsid w:val="00580DFF"/>
    <w:rsid w:val="00580F8F"/>
    <w:rsid w:val="005811EF"/>
    <w:rsid w:val="00582649"/>
    <w:rsid w:val="00582DBE"/>
    <w:rsid w:val="00583F01"/>
    <w:rsid w:val="00584B27"/>
    <w:rsid w:val="005851C3"/>
    <w:rsid w:val="0058569F"/>
    <w:rsid w:val="00585838"/>
    <w:rsid w:val="0058777A"/>
    <w:rsid w:val="00591862"/>
    <w:rsid w:val="005926A5"/>
    <w:rsid w:val="005A0DD5"/>
    <w:rsid w:val="005A1AE0"/>
    <w:rsid w:val="005A34D1"/>
    <w:rsid w:val="005A482A"/>
    <w:rsid w:val="005A50F6"/>
    <w:rsid w:val="005A678E"/>
    <w:rsid w:val="005A6AE3"/>
    <w:rsid w:val="005A7090"/>
    <w:rsid w:val="005A7DB6"/>
    <w:rsid w:val="005B0ECA"/>
    <w:rsid w:val="005B15C0"/>
    <w:rsid w:val="005B37EC"/>
    <w:rsid w:val="005B3FD7"/>
    <w:rsid w:val="005B4B3A"/>
    <w:rsid w:val="005B632A"/>
    <w:rsid w:val="005B6368"/>
    <w:rsid w:val="005B6807"/>
    <w:rsid w:val="005C0166"/>
    <w:rsid w:val="005C099F"/>
    <w:rsid w:val="005C0DAC"/>
    <w:rsid w:val="005C2486"/>
    <w:rsid w:val="005C2C5F"/>
    <w:rsid w:val="005C3486"/>
    <w:rsid w:val="005C4C73"/>
    <w:rsid w:val="005C528A"/>
    <w:rsid w:val="005C6986"/>
    <w:rsid w:val="005C74EE"/>
    <w:rsid w:val="005D0967"/>
    <w:rsid w:val="005D0AC1"/>
    <w:rsid w:val="005D0CC0"/>
    <w:rsid w:val="005D4DC5"/>
    <w:rsid w:val="005D5A0B"/>
    <w:rsid w:val="005D5F32"/>
    <w:rsid w:val="005D6B12"/>
    <w:rsid w:val="005D7790"/>
    <w:rsid w:val="005E0916"/>
    <w:rsid w:val="005E0C6B"/>
    <w:rsid w:val="005E13BE"/>
    <w:rsid w:val="005E1BA7"/>
    <w:rsid w:val="005E1D0B"/>
    <w:rsid w:val="005E1F22"/>
    <w:rsid w:val="005E2E58"/>
    <w:rsid w:val="005E3505"/>
    <w:rsid w:val="005E3C39"/>
    <w:rsid w:val="005E4A9D"/>
    <w:rsid w:val="005E598C"/>
    <w:rsid w:val="005E5AA6"/>
    <w:rsid w:val="005E6955"/>
    <w:rsid w:val="005E6D1C"/>
    <w:rsid w:val="005F2D9A"/>
    <w:rsid w:val="005F3CB6"/>
    <w:rsid w:val="005F76EA"/>
    <w:rsid w:val="006004C4"/>
    <w:rsid w:val="006012DE"/>
    <w:rsid w:val="00603DBE"/>
    <w:rsid w:val="006044F8"/>
    <w:rsid w:val="0060450B"/>
    <w:rsid w:val="00604903"/>
    <w:rsid w:val="006050F0"/>
    <w:rsid w:val="00605A0F"/>
    <w:rsid w:val="00605D0F"/>
    <w:rsid w:val="006063B7"/>
    <w:rsid w:val="0061085A"/>
    <w:rsid w:val="0061169A"/>
    <w:rsid w:val="00612792"/>
    <w:rsid w:val="006130BF"/>
    <w:rsid w:val="006141E5"/>
    <w:rsid w:val="00614C2C"/>
    <w:rsid w:val="00614DB9"/>
    <w:rsid w:val="006150F8"/>
    <w:rsid w:val="00616E16"/>
    <w:rsid w:val="006172D0"/>
    <w:rsid w:val="006205B4"/>
    <w:rsid w:val="00620C01"/>
    <w:rsid w:val="00620DE3"/>
    <w:rsid w:val="00620FE1"/>
    <w:rsid w:val="0062120B"/>
    <w:rsid w:val="00621522"/>
    <w:rsid w:val="00621DA7"/>
    <w:rsid w:val="00622213"/>
    <w:rsid w:val="0062391C"/>
    <w:rsid w:val="00623B02"/>
    <w:rsid w:val="0062427F"/>
    <w:rsid w:val="006268BE"/>
    <w:rsid w:val="006268FA"/>
    <w:rsid w:val="006275F2"/>
    <w:rsid w:val="00627C58"/>
    <w:rsid w:val="0063040D"/>
    <w:rsid w:val="006316F2"/>
    <w:rsid w:val="00632D37"/>
    <w:rsid w:val="00632EB1"/>
    <w:rsid w:val="00633657"/>
    <w:rsid w:val="00633851"/>
    <w:rsid w:val="006345E0"/>
    <w:rsid w:val="006356CF"/>
    <w:rsid w:val="00635C8B"/>
    <w:rsid w:val="00636BF3"/>
    <w:rsid w:val="00640455"/>
    <w:rsid w:val="00640CF1"/>
    <w:rsid w:val="00640F6A"/>
    <w:rsid w:val="006422C5"/>
    <w:rsid w:val="00642AA6"/>
    <w:rsid w:val="00643132"/>
    <w:rsid w:val="00644219"/>
    <w:rsid w:val="00644C4A"/>
    <w:rsid w:val="00644FF3"/>
    <w:rsid w:val="0064705A"/>
    <w:rsid w:val="00647D41"/>
    <w:rsid w:val="00651A4E"/>
    <w:rsid w:val="00651F33"/>
    <w:rsid w:val="0065323D"/>
    <w:rsid w:val="006532A5"/>
    <w:rsid w:val="0065356D"/>
    <w:rsid w:val="00654163"/>
    <w:rsid w:val="0065605B"/>
    <w:rsid w:val="006565DC"/>
    <w:rsid w:val="00660721"/>
    <w:rsid w:val="00662D8D"/>
    <w:rsid w:val="006635CE"/>
    <w:rsid w:val="00663E1C"/>
    <w:rsid w:val="00665194"/>
    <w:rsid w:val="00665851"/>
    <w:rsid w:val="0066606F"/>
    <w:rsid w:val="00666C93"/>
    <w:rsid w:val="0067013C"/>
    <w:rsid w:val="0067048F"/>
    <w:rsid w:val="00670533"/>
    <w:rsid w:val="0067109A"/>
    <w:rsid w:val="006711C8"/>
    <w:rsid w:val="0067377D"/>
    <w:rsid w:val="006764B0"/>
    <w:rsid w:val="006772C8"/>
    <w:rsid w:val="00677F0F"/>
    <w:rsid w:val="006801FF"/>
    <w:rsid w:val="00680D66"/>
    <w:rsid w:val="006814CE"/>
    <w:rsid w:val="00681837"/>
    <w:rsid w:val="00683350"/>
    <w:rsid w:val="006844FB"/>
    <w:rsid w:val="006847AE"/>
    <w:rsid w:val="00684B48"/>
    <w:rsid w:val="0068508B"/>
    <w:rsid w:val="00686284"/>
    <w:rsid w:val="00687B4C"/>
    <w:rsid w:val="00687F30"/>
    <w:rsid w:val="00690FA5"/>
    <w:rsid w:val="0069137B"/>
    <w:rsid w:val="00693976"/>
    <w:rsid w:val="00694069"/>
    <w:rsid w:val="0069458D"/>
    <w:rsid w:val="00695F57"/>
    <w:rsid w:val="00696946"/>
    <w:rsid w:val="00697904"/>
    <w:rsid w:val="00697FE4"/>
    <w:rsid w:val="006A1144"/>
    <w:rsid w:val="006A1902"/>
    <w:rsid w:val="006A2843"/>
    <w:rsid w:val="006A3830"/>
    <w:rsid w:val="006A42C9"/>
    <w:rsid w:val="006A52FB"/>
    <w:rsid w:val="006A57E8"/>
    <w:rsid w:val="006A625F"/>
    <w:rsid w:val="006A65B1"/>
    <w:rsid w:val="006A6B81"/>
    <w:rsid w:val="006B1377"/>
    <w:rsid w:val="006B1579"/>
    <w:rsid w:val="006B1965"/>
    <w:rsid w:val="006B1F42"/>
    <w:rsid w:val="006B20D7"/>
    <w:rsid w:val="006B2C11"/>
    <w:rsid w:val="006B2CD4"/>
    <w:rsid w:val="006B417D"/>
    <w:rsid w:val="006B4DAF"/>
    <w:rsid w:val="006B5028"/>
    <w:rsid w:val="006C0648"/>
    <w:rsid w:val="006C0ACF"/>
    <w:rsid w:val="006C363A"/>
    <w:rsid w:val="006C3DEB"/>
    <w:rsid w:val="006C4981"/>
    <w:rsid w:val="006C60DB"/>
    <w:rsid w:val="006C610C"/>
    <w:rsid w:val="006C6E71"/>
    <w:rsid w:val="006C702E"/>
    <w:rsid w:val="006C74AC"/>
    <w:rsid w:val="006C786A"/>
    <w:rsid w:val="006C7B54"/>
    <w:rsid w:val="006D1507"/>
    <w:rsid w:val="006D2ECB"/>
    <w:rsid w:val="006D2F9A"/>
    <w:rsid w:val="006D38C9"/>
    <w:rsid w:val="006D3FAC"/>
    <w:rsid w:val="006D3FF6"/>
    <w:rsid w:val="006D409B"/>
    <w:rsid w:val="006D409C"/>
    <w:rsid w:val="006D5820"/>
    <w:rsid w:val="006D6A01"/>
    <w:rsid w:val="006D706B"/>
    <w:rsid w:val="006D787A"/>
    <w:rsid w:val="006E0ED1"/>
    <w:rsid w:val="006E14CB"/>
    <w:rsid w:val="006E1A5B"/>
    <w:rsid w:val="006E2410"/>
    <w:rsid w:val="006E3B8A"/>
    <w:rsid w:val="006E4367"/>
    <w:rsid w:val="006E4B36"/>
    <w:rsid w:val="006E5572"/>
    <w:rsid w:val="006E625B"/>
    <w:rsid w:val="006E7239"/>
    <w:rsid w:val="006F1BEE"/>
    <w:rsid w:val="006F565F"/>
    <w:rsid w:val="006F6E5D"/>
    <w:rsid w:val="006F7BFE"/>
    <w:rsid w:val="006F7CCA"/>
    <w:rsid w:val="0070095B"/>
    <w:rsid w:val="00701D52"/>
    <w:rsid w:val="00701D8D"/>
    <w:rsid w:val="007056B2"/>
    <w:rsid w:val="00705D63"/>
    <w:rsid w:val="00705D79"/>
    <w:rsid w:val="00706DC0"/>
    <w:rsid w:val="007076F7"/>
    <w:rsid w:val="00707D62"/>
    <w:rsid w:val="007117F4"/>
    <w:rsid w:val="00711A44"/>
    <w:rsid w:val="00712A1A"/>
    <w:rsid w:val="00712B24"/>
    <w:rsid w:val="00714240"/>
    <w:rsid w:val="007161EB"/>
    <w:rsid w:val="00716B87"/>
    <w:rsid w:val="00716C77"/>
    <w:rsid w:val="0071746D"/>
    <w:rsid w:val="00717CCE"/>
    <w:rsid w:val="00721AF7"/>
    <w:rsid w:val="00722333"/>
    <w:rsid w:val="00723368"/>
    <w:rsid w:val="00724848"/>
    <w:rsid w:val="007249D9"/>
    <w:rsid w:val="00725E7F"/>
    <w:rsid w:val="00726B6B"/>
    <w:rsid w:val="00730A5C"/>
    <w:rsid w:val="00730E57"/>
    <w:rsid w:val="00731C3B"/>
    <w:rsid w:val="00735063"/>
    <w:rsid w:val="00735958"/>
    <w:rsid w:val="00736207"/>
    <w:rsid w:val="00736F7A"/>
    <w:rsid w:val="007372FB"/>
    <w:rsid w:val="0073797C"/>
    <w:rsid w:val="0074154C"/>
    <w:rsid w:val="0074181F"/>
    <w:rsid w:val="00742B49"/>
    <w:rsid w:val="007435B3"/>
    <w:rsid w:val="00743648"/>
    <w:rsid w:val="00743B1C"/>
    <w:rsid w:val="00743DBF"/>
    <w:rsid w:val="00744D12"/>
    <w:rsid w:val="007476AD"/>
    <w:rsid w:val="007525F0"/>
    <w:rsid w:val="00754042"/>
    <w:rsid w:val="00754057"/>
    <w:rsid w:val="007545F1"/>
    <w:rsid w:val="0075491C"/>
    <w:rsid w:val="00755DFE"/>
    <w:rsid w:val="00756C43"/>
    <w:rsid w:val="00757779"/>
    <w:rsid w:val="007606FC"/>
    <w:rsid w:val="00760A4A"/>
    <w:rsid w:val="00762100"/>
    <w:rsid w:val="00762D2F"/>
    <w:rsid w:val="00763C76"/>
    <w:rsid w:val="0076478F"/>
    <w:rsid w:val="007662C8"/>
    <w:rsid w:val="00771DF8"/>
    <w:rsid w:val="007722FE"/>
    <w:rsid w:val="00772C8E"/>
    <w:rsid w:val="00772FC8"/>
    <w:rsid w:val="00773260"/>
    <w:rsid w:val="00773B15"/>
    <w:rsid w:val="007741D5"/>
    <w:rsid w:val="00774D74"/>
    <w:rsid w:val="007757A4"/>
    <w:rsid w:val="00775C5A"/>
    <w:rsid w:val="007768B6"/>
    <w:rsid w:val="00776F17"/>
    <w:rsid w:val="007773F4"/>
    <w:rsid w:val="00782FEF"/>
    <w:rsid w:val="0078359F"/>
    <w:rsid w:val="007873D9"/>
    <w:rsid w:val="0078773F"/>
    <w:rsid w:val="00787BE4"/>
    <w:rsid w:val="00790116"/>
    <w:rsid w:val="007932F5"/>
    <w:rsid w:val="00793D79"/>
    <w:rsid w:val="00794229"/>
    <w:rsid w:val="00796FB5"/>
    <w:rsid w:val="007975A8"/>
    <w:rsid w:val="00797D9E"/>
    <w:rsid w:val="007A074A"/>
    <w:rsid w:val="007A0815"/>
    <w:rsid w:val="007A101A"/>
    <w:rsid w:val="007A13F3"/>
    <w:rsid w:val="007A4E07"/>
    <w:rsid w:val="007A5AAA"/>
    <w:rsid w:val="007A7DBC"/>
    <w:rsid w:val="007B1053"/>
    <w:rsid w:val="007B2C7E"/>
    <w:rsid w:val="007B33FA"/>
    <w:rsid w:val="007B4666"/>
    <w:rsid w:val="007B4A99"/>
    <w:rsid w:val="007B5ACD"/>
    <w:rsid w:val="007B5BB3"/>
    <w:rsid w:val="007B6CFB"/>
    <w:rsid w:val="007B732C"/>
    <w:rsid w:val="007B75B2"/>
    <w:rsid w:val="007B7648"/>
    <w:rsid w:val="007C036F"/>
    <w:rsid w:val="007C0980"/>
    <w:rsid w:val="007C30B9"/>
    <w:rsid w:val="007C348E"/>
    <w:rsid w:val="007C41D8"/>
    <w:rsid w:val="007C43D4"/>
    <w:rsid w:val="007C4F14"/>
    <w:rsid w:val="007C5684"/>
    <w:rsid w:val="007C65BD"/>
    <w:rsid w:val="007C6CD0"/>
    <w:rsid w:val="007C7683"/>
    <w:rsid w:val="007C7C02"/>
    <w:rsid w:val="007D0E4D"/>
    <w:rsid w:val="007D2092"/>
    <w:rsid w:val="007D2CF3"/>
    <w:rsid w:val="007D303C"/>
    <w:rsid w:val="007D4983"/>
    <w:rsid w:val="007D5111"/>
    <w:rsid w:val="007D5961"/>
    <w:rsid w:val="007D62E7"/>
    <w:rsid w:val="007D68E8"/>
    <w:rsid w:val="007E0D38"/>
    <w:rsid w:val="007E191C"/>
    <w:rsid w:val="007E275D"/>
    <w:rsid w:val="007E35AF"/>
    <w:rsid w:val="007E4413"/>
    <w:rsid w:val="007E51C7"/>
    <w:rsid w:val="007E5903"/>
    <w:rsid w:val="007E798E"/>
    <w:rsid w:val="007F0ACB"/>
    <w:rsid w:val="007F0D8D"/>
    <w:rsid w:val="007F1F4D"/>
    <w:rsid w:val="007F3585"/>
    <w:rsid w:val="007F6411"/>
    <w:rsid w:val="007F6B93"/>
    <w:rsid w:val="007F6DEE"/>
    <w:rsid w:val="00800A09"/>
    <w:rsid w:val="00800ED9"/>
    <w:rsid w:val="0080146D"/>
    <w:rsid w:val="008016F9"/>
    <w:rsid w:val="00801E03"/>
    <w:rsid w:val="008022A2"/>
    <w:rsid w:val="00805C06"/>
    <w:rsid w:val="0080663A"/>
    <w:rsid w:val="00810C05"/>
    <w:rsid w:val="00810C5A"/>
    <w:rsid w:val="0081113C"/>
    <w:rsid w:val="0081140F"/>
    <w:rsid w:val="0081223A"/>
    <w:rsid w:val="00813134"/>
    <w:rsid w:val="008154C7"/>
    <w:rsid w:val="00815CA3"/>
    <w:rsid w:val="00817ACD"/>
    <w:rsid w:val="00820032"/>
    <w:rsid w:val="008205F8"/>
    <w:rsid w:val="008233A6"/>
    <w:rsid w:val="0082390C"/>
    <w:rsid w:val="0082632A"/>
    <w:rsid w:val="0082791C"/>
    <w:rsid w:val="00830FCE"/>
    <w:rsid w:val="008318DF"/>
    <w:rsid w:val="00832912"/>
    <w:rsid w:val="00832CBC"/>
    <w:rsid w:val="00833B1F"/>
    <w:rsid w:val="00833E05"/>
    <w:rsid w:val="008344ED"/>
    <w:rsid w:val="00834C60"/>
    <w:rsid w:val="008350A1"/>
    <w:rsid w:val="00836C28"/>
    <w:rsid w:val="00836EBE"/>
    <w:rsid w:val="00836F75"/>
    <w:rsid w:val="00837918"/>
    <w:rsid w:val="00840A6F"/>
    <w:rsid w:val="00842F8A"/>
    <w:rsid w:val="00843626"/>
    <w:rsid w:val="0084478D"/>
    <w:rsid w:val="00845359"/>
    <w:rsid w:val="0084593B"/>
    <w:rsid w:val="00846A49"/>
    <w:rsid w:val="00847005"/>
    <w:rsid w:val="0084736E"/>
    <w:rsid w:val="008500B0"/>
    <w:rsid w:val="00853EE2"/>
    <w:rsid w:val="00855E4E"/>
    <w:rsid w:val="00860038"/>
    <w:rsid w:val="008604B8"/>
    <w:rsid w:val="00860B94"/>
    <w:rsid w:val="00860FA0"/>
    <w:rsid w:val="00861149"/>
    <w:rsid w:val="008644E1"/>
    <w:rsid w:val="00864AE8"/>
    <w:rsid w:val="00865178"/>
    <w:rsid w:val="00865235"/>
    <w:rsid w:val="008655B6"/>
    <w:rsid w:val="008671A4"/>
    <w:rsid w:val="0087077F"/>
    <w:rsid w:val="0087240F"/>
    <w:rsid w:val="008746A7"/>
    <w:rsid w:val="00875665"/>
    <w:rsid w:val="00876743"/>
    <w:rsid w:val="00876F47"/>
    <w:rsid w:val="008804B3"/>
    <w:rsid w:val="00880817"/>
    <w:rsid w:val="008821EC"/>
    <w:rsid w:val="00882746"/>
    <w:rsid w:val="00882EE9"/>
    <w:rsid w:val="008830E0"/>
    <w:rsid w:val="00883AD4"/>
    <w:rsid w:val="0088438E"/>
    <w:rsid w:val="00885129"/>
    <w:rsid w:val="00885FE7"/>
    <w:rsid w:val="00886043"/>
    <w:rsid w:val="008864CC"/>
    <w:rsid w:val="0088676A"/>
    <w:rsid w:val="00893A34"/>
    <w:rsid w:val="00893D88"/>
    <w:rsid w:val="00896FB9"/>
    <w:rsid w:val="0089724A"/>
    <w:rsid w:val="008979AA"/>
    <w:rsid w:val="008A0B7B"/>
    <w:rsid w:val="008A1313"/>
    <w:rsid w:val="008A144C"/>
    <w:rsid w:val="008A15A9"/>
    <w:rsid w:val="008A15AE"/>
    <w:rsid w:val="008A3E82"/>
    <w:rsid w:val="008A4655"/>
    <w:rsid w:val="008A735F"/>
    <w:rsid w:val="008B0059"/>
    <w:rsid w:val="008B1BD1"/>
    <w:rsid w:val="008B485D"/>
    <w:rsid w:val="008B49EE"/>
    <w:rsid w:val="008B52E3"/>
    <w:rsid w:val="008B5DD7"/>
    <w:rsid w:val="008B5EEB"/>
    <w:rsid w:val="008B622D"/>
    <w:rsid w:val="008B7316"/>
    <w:rsid w:val="008B76F1"/>
    <w:rsid w:val="008C0AA1"/>
    <w:rsid w:val="008C0C6C"/>
    <w:rsid w:val="008C2FA8"/>
    <w:rsid w:val="008C3EE4"/>
    <w:rsid w:val="008C4179"/>
    <w:rsid w:val="008C625B"/>
    <w:rsid w:val="008D0DE9"/>
    <w:rsid w:val="008D19FD"/>
    <w:rsid w:val="008D329D"/>
    <w:rsid w:val="008D32B4"/>
    <w:rsid w:val="008D3733"/>
    <w:rsid w:val="008D3C2E"/>
    <w:rsid w:val="008D3D93"/>
    <w:rsid w:val="008D3FFC"/>
    <w:rsid w:val="008D44A0"/>
    <w:rsid w:val="008D5466"/>
    <w:rsid w:val="008E0D58"/>
    <w:rsid w:val="008E112A"/>
    <w:rsid w:val="008E16A0"/>
    <w:rsid w:val="008E248C"/>
    <w:rsid w:val="008E426B"/>
    <w:rsid w:val="008E46D4"/>
    <w:rsid w:val="008E5D10"/>
    <w:rsid w:val="008E6384"/>
    <w:rsid w:val="008E69D3"/>
    <w:rsid w:val="008E779C"/>
    <w:rsid w:val="008F1308"/>
    <w:rsid w:val="008F1559"/>
    <w:rsid w:val="008F1B4B"/>
    <w:rsid w:val="008F2F79"/>
    <w:rsid w:val="008F3516"/>
    <w:rsid w:val="008F3AE7"/>
    <w:rsid w:val="008F4952"/>
    <w:rsid w:val="008F573E"/>
    <w:rsid w:val="008F58E3"/>
    <w:rsid w:val="008F5D72"/>
    <w:rsid w:val="009000AB"/>
    <w:rsid w:val="00900A2F"/>
    <w:rsid w:val="00900F6F"/>
    <w:rsid w:val="009012D7"/>
    <w:rsid w:val="00901E2E"/>
    <w:rsid w:val="00902035"/>
    <w:rsid w:val="00903156"/>
    <w:rsid w:val="00903184"/>
    <w:rsid w:val="00904601"/>
    <w:rsid w:val="00904A44"/>
    <w:rsid w:val="00904E5D"/>
    <w:rsid w:val="0090722A"/>
    <w:rsid w:val="009104ED"/>
    <w:rsid w:val="009105B3"/>
    <w:rsid w:val="009110E0"/>
    <w:rsid w:val="00912C80"/>
    <w:rsid w:val="00913C8F"/>
    <w:rsid w:val="00914E05"/>
    <w:rsid w:val="00914FA3"/>
    <w:rsid w:val="00920B81"/>
    <w:rsid w:val="00921433"/>
    <w:rsid w:val="0092148A"/>
    <w:rsid w:val="00922625"/>
    <w:rsid w:val="00923C32"/>
    <w:rsid w:val="00923F93"/>
    <w:rsid w:val="00924313"/>
    <w:rsid w:val="0092499B"/>
    <w:rsid w:val="009250FF"/>
    <w:rsid w:val="0092569C"/>
    <w:rsid w:val="0092627C"/>
    <w:rsid w:val="0093076F"/>
    <w:rsid w:val="00930942"/>
    <w:rsid w:val="009312FC"/>
    <w:rsid w:val="00932540"/>
    <w:rsid w:val="00932F80"/>
    <w:rsid w:val="009336FE"/>
    <w:rsid w:val="00933F99"/>
    <w:rsid w:val="00934777"/>
    <w:rsid w:val="00935648"/>
    <w:rsid w:val="00936B7C"/>
    <w:rsid w:val="0093724D"/>
    <w:rsid w:val="009405F1"/>
    <w:rsid w:val="009408EF"/>
    <w:rsid w:val="009415E6"/>
    <w:rsid w:val="00941683"/>
    <w:rsid w:val="00941ABA"/>
    <w:rsid w:val="00942089"/>
    <w:rsid w:val="00943F78"/>
    <w:rsid w:val="0094542B"/>
    <w:rsid w:val="009477FC"/>
    <w:rsid w:val="00947AB0"/>
    <w:rsid w:val="00950783"/>
    <w:rsid w:val="00950AC8"/>
    <w:rsid w:val="009520C0"/>
    <w:rsid w:val="0095279C"/>
    <w:rsid w:val="00953631"/>
    <w:rsid w:val="00953711"/>
    <w:rsid w:val="0095382D"/>
    <w:rsid w:val="00955F9A"/>
    <w:rsid w:val="00956C02"/>
    <w:rsid w:val="009573A9"/>
    <w:rsid w:val="009608C3"/>
    <w:rsid w:val="00960E1B"/>
    <w:rsid w:val="009640EA"/>
    <w:rsid w:val="009643AB"/>
    <w:rsid w:val="0096617B"/>
    <w:rsid w:val="00966383"/>
    <w:rsid w:val="00967845"/>
    <w:rsid w:val="00970890"/>
    <w:rsid w:val="0097160C"/>
    <w:rsid w:val="00971A13"/>
    <w:rsid w:val="0097579E"/>
    <w:rsid w:val="00976567"/>
    <w:rsid w:val="00982B1B"/>
    <w:rsid w:val="00984930"/>
    <w:rsid w:val="00984972"/>
    <w:rsid w:val="009855FE"/>
    <w:rsid w:val="00985BD6"/>
    <w:rsid w:val="00986C63"/>
    <w:rsid w:val="00987493"/>
    <w:rsid w:val="0098786F"/>
    <w:rsid w:val="00987DA5"/>
    <w:rsid w:val="00991FFF"/>
    <w:rsid w:val="0099495A"/>
    <w:rsid w:val="00995F54"/>
    <w:rsid w:val="009965DE"/>
    <w:rsid w:val="00996678"/>
    <w:rsid w:val="009966AD"/>
    <w:rsid w:val="009969BD"/>
    <w:rsid w:val="00997303"/>
    <w:rsid w:val="009977B5"/>
    <w:rsid w:val="009A038C"/>
    <w:rsid w:val="009A2B9B"/>
    <w:rsid w:val="009A4DEA"/>
    <w:rsid w:val="009A5CFD"/>
    <w:rsid w:val="009A688B"/>
    <w:rsid w:val="009A734C"/>
    <w:rsid w:val="009A74BC"/>
    <w:rsid w:val="009A7737"/>
    <w:rsid w:val="009B0BFD"/>
    <w:rsid w:val="009B132A"/>
    <w:rsid w:val="009B1A57"/>
    <w:rsid w:val="009B2242"/>
    <w:rsid w:val="009B2971"/>
    <w:rsid w:val="009B30D1"/>
    <w:rsid w:val="009B35B8"/>
    <w:rsid w:val="009B3612"/>
    <w:rsid w:val="009B3A02"/>
    <w:rsid w:val="009B3E13"/>
    <w:rsid w:val="009B5E67"/>
    <w:rsid w:val="009B7439"/>
    <w:rsid w:val="009C0B98"/>
    <w:rsid w:val="009C169F"/>
    <w:rsid w:val="009C260F"/>
    <w:rsid w:val="009C46B8"/>
    <w:rsid w:val="009C5F0F"/>
    <w:rsid w:val="009C64E0"/>
    <w:rsid w:val="009C65D2"/>
    <w:rsid w:val="009C689B"/>
    <w:rsid w:val="009C6E07"/>
    <w:rsid w:val="009D0213"/>
    <w:rsid w:val="009D188C"/>
    <w:rsid w:val="009D2C3B"/>
    <w:rsid w:val="009D41E4"/>
    <w:rsid w:val="009D4397"/>
    <w:rsid w:val="009D5373"/>
    <w:rsid w:val="009D6F0C"/>
    <w:rsid w:val="009D7D6F"/>
    <w:rsid w:val="009E188E"/>
    <w:rsid w:val="009E26E0"/>
    <w:rsid w:val="009E33F4"/>
    <w:rsid w:val="009E5B54"/>
    <w:rsid w:val="009E5C9D"/>
    <w:rsid w:val="009E5D1E"/>
    <w:rsid w:val="009E6D43"/>
    <w:rsid w:val="009E6DF4"/>
    <w:rsid w:val="009E7802"/>
    <w:rsid w:val="009F0D04"/>
    <w:rsid w:val="009F212F"/>
    <w:rsid w:val="009F2679"/>
    <w:rsid w:val="009F2FCA"/>
    <w:rsid w:val="009F3455"/>
    <w:rsid w:val="009F4CAD"/>
    <w:rsid w:val="009F5326"/>
    <w:rsid w:val="009F6284"/>
    <w:rsid w:val="009F6B0F"/>
    <w:rsid w:val="009F78FF"/>
    <w:rsid w:val="009F7D8F"/>
    <w:rsid w:val="00A002F7"/>
    <w:rsid w:val="00A00E4F"/>
    <w:rsid w:val="00A010D2"/>
    <w:rsid w:val="00A032F8"/>
    <w:rsid w:val="00A0331D"/>
    <w:rsid w:val="00A03E35"/>
    <w:rsid w:val="00A044CD"/>
    <w:rsid w:val="00A04B10"/>
    <w:rsid w:val="00A05F52"/>
    <w:rsid w:val="00A1181C"/>
    <w:rsid w:val="00A15150"/>
    <w:rsid w:val="00A15B26"/>
    <w:rsid w:val="00A16726"/>
    <w:rsid w:val="00A1675B"/>
    <w:rsid w:val="00A17E42"/>
    <w:rsid w:val="00A2025C"/>
    <w:rsid w:val="00A21194"/>
    <w:rsid w:val="00A2258C"/>
    <w:rsid w:val="00A2289D"/>
    <w:rsid w:val="00A23AC9"/>
    <w:rsid w:val="00A23BB4"/>
    <w:rsid w:val="00A24944"/>
    <w:rsid w:val="00A24C31"/>
    <w:rsid w:val="00A27B12"/>
    <w:rsid w:val="00A3002A"/>
    <w:rsid w:val="00A30827"/>
    <w:rsid w:val="00A30AD7"/>
    <w:rsid w:val="00A30AF2"/>
    <w:rsid w:val="00A34152"/>
    <w:rsid w:val="00A350C5"/>
    <w:rsid w:val="00A3631A"/>
    <w:rsid w:val="00A363ED"/>
    <w:rsid w:val="00A367CF"/>
    <w:rsid w:val="00A371D4"/>
    <w:rsid w:val="00A40A61"/>
    <w:rsid w:val="00A41FC1"/>
    <w:rsid w:val="00A43E15"/>
    <w:rsid w:val="00A44CB0"/>
    <w:rsid w:val="00A45696"/>
    <w:rsid w:val="00A45E6B"/>
    <w:rsid w:val="00A46440"/>
    <w:rsid w:val="00A47297"/>
    <w:rsid w:val="00A475A3"/>
    <w:rsid w:val="00A478E8"/>
    <w:rsid w:val="00A530A1"/>
    <w:rsid w:val="00A550A7"/>
    <w:rsid w:val="00A564A6"/>
    <w:rsid w:val="00A56936"/>
    <w:rsid w:val="00A57A0D"/>
    <w:rsid w:val="00A6191D"/>
    <w:rsid w:val="00A62A47"/>
    <w:rsid w:val="00A64468"/>
    <w:rsid w:val="00A66A74"/>
    <w:rsid w:val="00A67620"/>
    <w:rsid w:val="00A676C3"/>
    <w:rsid w:val="00A70EB1"/>
    <w:rsid w:val="00A72311"/>
    <w:rsid w:val="00A749AA"/>
    <w:rsid w:val="00A75975"/>
    <w:rsid w:val="00A76657"/>
    <w:rsid w:val="00A81208"/>
    <w:rsid w:val="00A8147E"/>
    <w:rsid w:val="00A82A66"/>
    <w:rsid w:val="00A832D6"/>
    <w:rsid w:val="00A844E3"/>
    <w:rsid w:val="00A84A73"/>
    <w:rsid w:val="00A92838"/>
    <w:rsid w:val="00A92EA8"/>
    <w:rsid w:val="00A93EA1"/>
    <w:rsid w:val="00A9503A"/>
    <w:rsid w:val="00A95C84"/>
    <w:rsid w:val="00A95E48"/>
    <w:rsid w:val="00A97F9E"/>
    <w:rsid w:val="00AA07C4"/>
    <w:rsid w:val="00AA1101"/>
    <w:rsid w:val="00AA12BB"/>
    <w:rsid w:val="00AA19FE"/>
    <w:rsid w:val="00AA32A8"/>
    <w:rsid w:val="00AA4B32"/>
    <w:rsid w:val="00AA5D10"/>
    <w:rsid w:val="00AA66F9"/>
    <w:rsid w:val="00AA71ED"/>
    <w:rsid w:val="00AB0169"/>
    <w:rsid w:val="00AB36E9"/>
    <w:rsid w:val="00AB42E3"/>
    <w:rsid w:val="00AB48FF"/>
    <w:rsid w:val="00AB5734"/>
    <w:rsid w:val="00AB598B"/>
    <w:rsid w:val="00AB61F3"/>
    <w:rsid w:val="00AB627C"/>
    <w:rsid w:val="00AB657C"/>
    <w:rsid w:val="00AB6650"/>
    <w:rsid w:val="00AB6E81"/>
    <w:rsid w:val="00AC166C"/>
    <w:rsid w:val="00AC1AB0"/>
    <w:rsid w:val="00AC290B"/>
    <w:rsid w:val="00AC4101"/>
    <w:rsid w:val="00AC5CF6"/>
    <w:rsid w:val="00AC67F1"/>
    <w:rsid w:val="00AC743F"/>
    <w:rsid w:val="00AC7F08"/>
    <w:rsid w:val="00AD0F31"/>
    <w:rsid w:val="00AD1ABF"/>
    <w:rsid w:val="00AD2215"/>
    <w:rsid w:val="00AD257E"/>
    <w:rsid w:val="00AD3389"/>
    <w:rsid w:val="00AD3A86"/>
    <w:rsid w:val="00AD411C"/>
    <w:rsid w:val="00AD488D"/>
    <w:rsid w:val="00AD588A"/>
    <w:rsid w:val="00AD664E"/>
    <w:rsid w:val="00AD66C5"/>
    <w:rsid w:val="00AD72DD"/>
    <w:rsid w:val="00AD769F"/>
    <w:rsid w:val="00AD781C"/>
    <w:rsid w:val="00AE4679"/>
    <w:rsid w:val="00AE5B92"/>
    <w:rsid w:val="00AE627C"/>
    <w:rsid w:val="00AE726C"/>
    <w:rsid w:val="00AF05A6"/>
    <w:rsid w:val="00AF060F"/>
    <w:rsid w:val="00AF0A25"/>
    <w:rsid w:val="00AF1045"/>
    <w:rsid w:val="00AF2194"/>
    <w:rsid w:val="00AF3AB2"/>
    <w:rsid w:val="00AF4817"/>
    <w:rsid w:val="00AF55A4"/>
    <w:rsid w:val="00AF57A7"/>
    <w:rsid w:val="00AF6831"/>
    <w:rsid w:val="00B002E2"/>
    <w:rsid w:val="00B011A2"/>
    <w:rsid w:val="00B0140E"/>
    <w:rsid w:val="00B01529"/>
    <w:rsid w:val="00B02FA1"/>
    <w:rsid w:val="00B031C9"/>
    <w:rsid w:val="00B039B9"/>
    <w:rsid w:val="00B0400D"/>
    <w:rsid w:val="00B04388"/>
    <w:rsid w:val="00B05F43"/>
    <w:rsid w:val="00B064D2"/>
    <w:rsid w:val="00B06BB4"/>
    <w:rsid w:val="00B07642"/>
    <w:rsid w:val="00B1047A"/>
    <w:rsid w:val="00B14D84"/>
    <w:rsid w:val="00B15054"/>
    <w:rsid w:val="00B15214"/>
    <w:rsid w:val="00B15B8C"/>
    <w:rsid w:val="00B16656"/>
    <w:rsid w:val="00B17E9B"/>
    <w:rsid w:val="00B218F1"/>
    <w:rsid w:val="00B21A3E"/>
    <w:rsid w:val="00B21D66"/>
    <w:rsid w:val="00B22039"/>
    <w:rsid w:val="00B22DC8"/>
    <w:rsid w:val="00B2418A"/>
    <w:rsid w:val="00B24202"/>
    <w:rsid w:val="00B246ED"/>
    <w:rsid w:val="00B2510B"/>
    <w:rsid w:val="00B251AE"/>
    <w:rsid w:val="00B262FA"/>
    <w:rsid w:val="00B276A2"/>
    <w:rsid w:val="00B27FF7"/>
    <w:rsid w:val="00B30B64"/>
    <w:rsid w:val="00B30B7E"/>
    <w:rsid w:val="00B30C7D"/>
    <w:rsid w:val="00B347F5"/>
    <w:rsid w:val="00B34D12"/>
    <w:rsid w:val="00B355D0"/>
    <w:rsid w:val="00B35F95"/>
    <w:rsid w:val="00B36436"/>
    <w:rsid w:val="00B37550"/>
    <w:rsid w:val="00B4043A"/>
    <w:rsid w:val="00B42636"/>
    <w:rsid w:val="00B42D7D"/>
    <w:rsid w:val="00B43401"/>
    <w:rsid w:val="00B43EF1"/>
    <w:rsid w:val="00B46601"/>
    <w:rsid w:val="00B46791"/>
    <w:rsid w:val="00B501EA"/>
    <w:rsid w:val="00B5172B"/>
    <w:rsid w:val="00B51D2E"/>
    <w:rsid w:val="00B531E3"/>
    <w:rsid w:val="00B53EF4"/>
    <w:rsid w:val="00B569FA"/>
    <w:rsid w:val="00B57BD4"/>
    <w:rsid w:val="00B57E9E"/>
    <w:rsid w:val="00B60FF8"/>
    <w:rsid w:val="00B61E01"/>
    <w:rsid w:val="00B63AC8"/>
    <w:rsid w:val="00B63BCE"/>
    <w:rsid w:val="00B6410B"/>
    <w:rsid w:val="00B6421E"/>
    <w:rsid w:val="00B6471B"/>
    <w:rsid w:val="00B66474"/>
    <w:rsid w:val="00B6675D"/>
    <w:rsid w:val="00B66E2E"/>
    <w:rsid w:val="00B676C9"/>
    <w:rsid w:val="00B71011"/>
    <w:rsid w:val="00B73528"/>
    <w:rsid w:val="00B755B0"/>
    <w:rsid w:val="00B759D7"/>
    <w:rsid w:val="00B8027A"/>
    <w:rsid w:val="00B8071D"/>
    <w:rsid w:val="00B8256C"/>
    <w:rsid w:val="00B85C9F"/>
    <w:rsid w:val="00B875CC"/>
    <w:rsid w:val="00B91CC1"/>
    <w:rsid w:val="00B95952"/>
    <w:rsid w:val="00B973CB"/>
    <w:rsid w:val="00B97601"/>
    <w:rsid w:val="00B97BEE"/>
    <w:rsid w:val="00BA0A42"/>
    <w:rsid w:val="00BA31A7"/>
    <w:rsid w:val="00BA3E0B"/>
    <w:rsid w:val="00BA3FFB"/>
    <w:rsid w:val="00BA5956"/>
    <w:rsid w:val="00BA5985"/>
    <w:rsid w:val="00BA6E20"/>
    <w:rsid w:val="00BA734F"/>
    <w:rsid w:val="00BA7420"/>
    <w:rsid w:val="00BA75A0"/>
    <w:rsid w:val="00BB1269"/>
    <w:rsid w:val="00BB1BD6"/>
    <w:rsid w:val="00BB25AF"/>
    <w:rsid w:val="00BB4416"/>
    <w:rsid w:val="00BB799A"/>
    <w:rsid w:val="00BB7A64"/>
    <w:rsid w:val="00BB7A8C"/>
    <w:rsid w:val="00BB7CCF"/>
    <w:rsid w:val="00BC0FA8"/>
    <w:rsid w:val="00BC1A09"/>
    <w:rsid w:val="00BC2515"/>
    <w:rsid w:val="00BC420E"/>
    <w:rsid w:val="00BC572D"/>
    <w:rsid w:val="00BC5AE3"/>
    <w:rsid w:val="00BC6507"/>
    <w:rsid w:val="00BC6D54"/>
    <w:rsid w:val="00BC6DD8"/>
    <w:rsid w:val="00BC6E0A"/>
    <w:rsid w:val="00BC764F"/>
    <w:rsid w:val="00BD085A"/>
    <w:rsid w:val="00BD0964"/>
    <w:rsid w:val="00BD39D6"/>
    <w:rsid w:val="00BD4694"/>
    <w:rsid w:val="00BD4718"/>
    <w:rsid w:val="00BD54EF"/>
    <w:rsid w:val="00BD5784"/>
    <w:rsid w:val="00BD5D51"/>
    <w:rsid w:val="00BD73A7"/>
    <w:rsid w:val="00BE0BA2"/>
    <w:rsid w:val="00BE0F70"/>
    <w:rsid w:val="00BE4868"/>
    <w:rsid w:val="00BE499B"/>
    <w:rsid w:val="00BE55E7"/>
    <w:rsid w:val="00BE5AE1"/>
    <w:rsid w:val="00BE7559"/>
    <w:rsid w:val="00BE763A"/>
    <w:rsid w:val="00BF081D"/>
    <w:rsid w:val="00BF1061"/>
    <w:rsid w:val="00BF13F6"/>
    <w:rsid w:val="00BF2015"/>
    <w:rsid w:val="00BF242F"/>
    <w:rsid w:val="00BF2C08"/>
    <w:rsid w:val="00BF473A"/>
    <w:rsid w:val="00BF503E"/>
    <w:rsid w:val="00BF5378"/>
    <w:rsid w:val="00BF6F09"/>
    <w:rsid w:val="00C00569"/>
    <w:rsid w:val="00C00BFB"/>
    <w:rsid w:val="00C0156E"/>
    <w:rsid w:val="00C01F5C"/>
    <w:rsid w:val="00C02274"/>
    <w:rsid w:val="00C03217"/>
    <w:rsid w:val="00C049FD"/>
    <w:rsid w:val="00C057E8"/>
    <w:rsid w:val="00C10DBA"/>
    <w:rsid w:val="00C1180E"/>
    <w:rsid w:val="00C11ACB"/>
    <w:rsid w:val="00C1245A"/>
    <w:rsid w:val="00C12AC6"/>
    <w:rsid w:val="00C15C23"/>
    <w:rsid w:val="00C17BC2"/>
    <w:rsid w:val="00C17D59"/>
    <w:rsid w:val="00C17E5B"/>
    <w:rsid w:val="00C2016A"/>
    <w:rsid w:val="00C22453"/>
    <w:rsid w:val="00C22658"/>
    <w:rsid w:val="00C22E06"/>
    <w:rsid w:val="00C22E85"/>
    <w:rsid w:val="00C25CB4"/>
    <w:rsid w:val="00C27924"/>
    <w:rsid w:val="00C30E4A"/>
    <w:rsid w:val="00C30FF9"/>
    <w:rsid w:val="00C312C3"/>
    <w:rsid w:val="00C32643"/>
    <w:rsid w:val="00C364D6"/>
    <w:rsid w:val="00C36953"/>
    <w:rsid w:val="00C40259"/>
    <w:rsid w:val="00C402B0"/>
    <w:rsid w:val="00C40664"/>
    <w:rsid w:val="00C40DC2"/>
    <w:rsid w:val="00C410AA"/>
    <w:rsid w:val="00C41259"/>
    <w:rsid w:val="00C4166E"/>
    <w:rsid w:val="00C418B8"/>
    <w:rsid w:val="00C42AE5"/>
    <w:rsid w:val="00C437AB"/>
    <w:rsid w:val="00C43CB1"/>
    <w:rsid w:val="00C4456C"/>
    <w:rsid w:val="00C456C1"/>
    <w:rsid w:val="00C45D6F"/>
    <w:rsid w:val="00C467FE"/>
    <w:rsid w:val="00C53C6B"/>
    <w:rsid w:val="00C55A7A"/>
    <w:rsid w:val="00C55C68"/>
    <w:rsid w:val="00C56366"/>
    <w:rsid w:val="00C56B1D"/>
    <w:rsid w:val="00C5717F"/>
    <w:rsid w:val="00C57C5C"/>
    <w:rsid w:val="00C6038A"/>
    <w:rsid w:val="00C6054E"/>
    <w:rsid w:val="00C60C6E"/>
    <w:rsid w:val="00C60F92"/>
    <w:rsid w:val="00C62B40"/>
    <w:rsid w:val="00C6382C"/>
    <w:rsid w:val="00C63848"/>
    <w:rsid w:val="00C63EC3"/>
    <w:rsid w:val="00C64133"/>
    <w:rsid w:val="00C64D61"/>
    <w:rsid w:val="00C65502"/>
    <w:rsid w:val="00C65825"/>
    <w:rsid w:val="00C674D5"/>
    <w:rsid w:val="00C70E10"/>
    <w:rsid w:val="00C713B7"/>
    <w:rsid w:val="00C71977"/>
    <w:rsid w:val="00C71D23"/>
    <w:rsid w:val="00C71DB8"/>
    <w:rsid w:val="00C72C6A"/>
    <w:rsid w:val="00C73BC9"/>
    <w:rsid w:val="00C74518"/>
    <w:rsid w:val="00C76398"/>
    <w:rsid w:val="00C82BC4"/>
    <w:rsid w:val="00C82F2C"/>
    <w:rsid w:val="00C86942"/>
    <w:rsid w:val="00C904B3"/>
    <w:rsid w:val="00C91215"/>
    <w:rsid w:val="00C928B7"/>
    <w:rsid w:val="00C93C93"/>
    <w:rsid w:val="00C967B5"/>
    <w:rsid w:val="00C96E6F"/>
    <w:rsid w:val="00CA01F1"/>
    <w:rsid w:val="00CA16B4"/>
    <w:rsid w:val="00CA1B43"/>
    <w:rsid w:val="00CA274E"/>
    <w:rsid w:val="00CA2B53"/>
    <w:rsid w:val="00CA2D25"/>
    <w:rsid w:val="00CA2E45"/>
    <w:rsid w:val="00CA4196"/>
    <w:rsid w:val="00CA41AD"/>
    <w:rsid w:val="00CA6F48"/>
    <w:rsid w:val="00CB0CD5"/>
    <w:rsid w:val="00CB0F36"/>
    <w:rsid w:val="00CB11AA"/>
    <w:rsid w:val="00CB154B"/>
    <w:rsid w:val="00CB2C5D"/>
    <w:rsid w:val="00CB3F78"/>
    <w:rsid w:val="00CB53B7"/>
    <w:rsid w:val="00CB6427"/>
    <w:rsid w:val="00CB720A"/>
    <w:rsid w:val="00CC0F79"/>
    <w:rsid w:val="00CC1C1D"/>
    <w:rsid w:val="00CC1C31"/>
    <w:rsid w:val="00CC3F6D"/>
    <w:rsid w:val="00CC63F2"/>
    <w:rsid w:val="00CC6DC9"/>
    <w:rsid w:val="00CD1895"/>
    <w:rsid w:val="00CD238A"/>
    <w:rsid w:val="00CD2FAA"/>
    <w:rsid w:val="00CD39BF"/>
    <w:rsid w:val="00CD41A0"/>
    <w:rsid w:val="00CD489E"/>
    <w:rsid w:val="00CD5BAB"/>
    <w:rsid w:val="00CD5E0A"/>
    <w:rsid w:val="00CD65A7"/>
    <w:rsid w:val="00CD71AA"/>
    <w:rsid w:val="00CE007E"/>
    <w:rsid w:val="00CE15ED"/>
    <w:rsid w:val="00CE1C08"/>
    <w:rsid w:val="00CE2E0D"/>
    <w:rsid w:val="00CE35B6"/>
    <w:rsid w:val="00CE426A"/>
    <w:rsid w:val="00CE4FB0"/>
    <w:rsid w:val="00CE5C1F"/>
    <w:rsid w:val="00CE5DFA"/>
    <w:rsid w:val="00CE666E"/>
    <w:rsid w:val="00CE768D"/>
    <w:rsid w:val="00CE79BD"/>
    <w:rsid w:val="00CF1309"/>
    <w:rsid w:val="00CF1ADB"/>
    <w:rsid w:val="00CF1BC5"/>
    <w:rsid w:val="00CF256E"/>
    <w:rsid w:val="00CF25CB"/>
    <w:rsid w:val="00CF3315"/>
    <w:rsid w:val="00CF3941"/>
    <w:rsid w:val="00CF468C"/>
    <w:rsid w:val="00CF4BA0"/>
    <w:rsid w:val="00CF6EF2"/>
    <w:rsid w:val="00CF77B3"/>
    <w:rsid w:val="00D00F7D"/>
    <w:rsid w:val="00D045F3"/>
    <w:rsid w:val="00D05350"/>
    <w:rsid w:val="00D07601"/>
    <w:rsid w:val="00D07E53"/>
    <w:rsid w:val="00D10C2F"/>
    <w:rsid w:val="00D126DB"/>
    <w:rsid w:val="00D12CAF"/>
    <w:rsid w:val="00D13751"/>
    <w:rsid w:val="00D156FB"/>
    <w:rsid w:val="00D15A5A"/>
    <w:rsid w:val="00D15BFD"/>
    <w:rsid w:val="00D15F80"/>
    <w:rsid w:val="00D1603E"/>
    <w:rsid w:val="00D16796"/>
    <w:rsid w:val="00D16DB5"/>
    <w:rsid w:val="00D1792A"/>
    <w:rsid w:val="00D17D58"/>
    <w:rsid w:val="00D205E0"/>
    <w:rsid w:val="00D21D66"/>
    <w:rsid w:val="00D21DA0"/>
    <w:rsid w:val="00D22A40"/>
    <w:rsid w:val="00D22E1B"/>
    <w:rsid w:val="00D23AAE"/>
    <w:rsid w:val="00D24F93"/>
    <w:rsid w:val="00D30709"/>
    <w:rsid w:val="00D30848"/>
    <w:rsid w:val="00D30BE1"/>
    <w:rsid w:val="00D32388"/>
    <w:rsid w:val="00D330AF"/>
    <w:rsid w:val="00D34967"/>
    <w:rsid w:val="00D34AB1"/>
    <w:rsid w:val="00D3536B"/>
    <w:rsid w:val="00D35ABE"/>
    <w:rsid w:val="00D4007A"/>
    <w:rsid w:val="00D42A4F"/>
    <w:rsid w:val="00D42AB5"/>
    <w:rsid w:val="00D4444B"/>
    <w:rsid w:val="00D44721"/>
    <w:rsid w:val="00D448FD"/>
    <w:rsid w:val="00D4505E"/>
    <w:rsid w:val="00D4655A"/>
    <w:rsid w:val="00D46632"/>
    <w:rsid w:val="00D51195"/>
    <w:rsid w:val="00D512FB"/>
    <w:rsid w:val="00D515BD"/>
    <w:rsid w:val="00D529A6"/>
    <w:rsid w:val="00D52F83"/>
    <w:rsid w:val="00D53AE0"/>
    <w:rsid w:val="00D5481A"/>
    <w:rsid w:val="00D56DDD"/>
    <w:rsid w:val="00D6010D"/>
    <w:rsid w:val="00D6117B"/>
    <w:rsid w:val="00D61A8F"/>
    <w:rsid w:val="00D61C64"/>
    <w:rsid w:val="00D626D0"/>
    <w:rsid w:val="00D62D9A"/>
    <w:rsid w:val="00D63067"/>
    <w:rsid w:val="00D632D5"/>
    <w:rsid w:val="00D63E2C"/>
    <w:rsid w:val="00D643BA"/>
    <w:rsid w:val="00D71097"/>
    <w:rsid w:val="00D71F4C"/>
    <w:rsid w:val="00D72891"/>
    <w:rsid w:val="00D73721"/>
    <w:rsid w:val="00D73B2C"/>
    <w:rsid w:val="00D74961"/>
    <w:rsid w:val="00D75CA1"/>
    <w:rsid w:val="00D75D4E"/>
    <w:rsid w:val="00D7765E"/>
    <w:rsid w:val="00D77838"/>
    <w:rsid w:val="00D80B04"/>
    <w:rsid w:val="00D80E5C"/>
    <w:rsid w:val="00D8200F"/>
    <w:rsid w:val="00D82133"/>
    <w:rsid w:val="00D84696"/>
    <w:rsid w:val="00D848D3"/>
    <w:rsid w:val="00D85860"/>
    <w:rsid w:val="00D85F6A"/>
    <w:rsid w:val="00D865F8"/>
    <w:rsid w:val="00D8695D"/>
    <w:rsid w:val="00D90686"/>
    <w:rsid w:val="00D90B55"/>
    <w:rsid w:val="00D91E7B"/>
    <w:rsid w:val="00D92D7C"/>
    <w:rsid w:val="00D94E09"/>
    <w:rsid w:val="00DA35A6"/>
    <w:rsid w:val="00DA71D8"/>
    <w:rsid w:val="00DA74E6"/>
    <w:rsid w:val="00DA7895"/>
    <w:rsid w:val="00DB14F7"/>
    <w:rsid w:val="00DB1ABF"/>
    <w:rsid w:val="00DB1EDF"/>
    <w:rsid w:val="00DB4D12"/>
    <w:rsid w:val="00DC0EF0"/>
    <w:rsid w:val="00DC1727"/>
    <w:rsid w:val="00DC19A3"/>
    <w:rsid w:val="00DC19EC"/>
    <w:rsid w:val="00DC1CA1"/>
    <w:rsid w:val="00DC2CF2"/>
    <w:rsid w:val="00DC3478"/>
    <w:rsid w:val="00DC3AD4"/>
    <w:rsid w:val="00DC4081"/>
    <w:rsid w:val="00DC4338"/>
    <w:rsid w:val="00DC43E2"/>
    <w:rsid w:val="00DC4DB3"/>
    <w:rsid w:val="00DC586D"/>
    <w:rsid w:val="00DC5B6D"/>
    <w:rsid w:val="00DC6831"/>
    <w:rsid w:val="00DC689E"/>
    <w:rsid w:val="00DD0D45"/>
    <w:rsid w:val="00DD11F7"/>
    <w:rsid w:val="00DD13D5"/>
    <w:rsid w:val="00DD288F"/>
    <w:rsid w:val="00DD2A2F"/>
    <w:rsid w:val="00DD2C34"/>
    <w:rsid w:val="00DD6F7A"/>
    <w:rsid w:val="00DD7224"/>
    <w:rsid w:val="00DD7ED8"/>
    <w:rsid w:val="00DE2A68"/>
    <w:rsid w:val="00DE424D"/>
    <w:rsid w:val="00DE45AD"/>
    <w:rsid w:val="00DE59D8"/>
    <w:rsid w:val="00DF0A08"/>
    <w:rsid w:val="00DF10C9"/>
    <w:rsid w:val="00DF1889"/>
    <w:rsid w:val="00DF19EC"/>
    <w:rsid w:val="00DF202C"/>
    <w:rsid w:val="00DF2798"/>
    <w:rsid w:val="00DF2B95"/>
    <w:rsid w:val="00DF2C15"/>
    <w:rsid w:val="00DF4482"/>
    <w:rsid w:val="00DF4CCE"/>
    <w:rsid w:val="00DF6284"/>
    <w:rsid w:val="00DF7318"/>
    <w:rsid w:val="00DF7F6D"/>
    <w:rsid w:val="00E003ED"/>
    <w:rsid w:val="00E02B6E"/>
    <w:rsid w:val="00E03EEA"/>
    <w:rsid w:val="00E0537E"/>
    <w:rsid w:val="00E06029"/>
    <w:rsid w:val="00E062B4"/>
    <w:rsid w:val="00E0645D"/>
    <w:rsid w:val="00E06F71"/>
    <w:rsid w:val="00E10B6A"/>
    <w:rsid w:val="00E116EB"/>
    <w:rsid w:val="00E12424"/>
    <w:rsid w:val="00E12773"/>
    <w:rsid w:val="00E12CC0"/>
    <w:rsid w:val="00E13A64"/>
    <w:rsid w:val="00E13CCA"/>
    <w:rsid w:val="00E140FB"/>
    <w:rsid w:val="00E16407"/>
    <w:rsid w:val="00E16ACD"/>
    <w:rsid w:val="00E172D4"/>
    <w:rsid w:val="00E21AF9"/>
    <w:rsid w:val="00E244AC"/>
    <w:rsid w:val="00E2521F"/>
    <w:rsid w:val="00E256BE"/>
    <w:rsid w:val="00E26EEC"/>
    <w:rsid w:val="00E27A9E"/>
    <w:rsid w:val="00E27B6F"/>
    <w:rsid w:val="00E27EF8"/>
    <w:rsid w:val="00E30358"/>
    <w:rsid w:val="00E3320F"/>
    <w:rsid w:val="00E35A19"/>
    <w:rsid w:val="00E35A33"/>
    <w:rsid w:val="00E35FE7"/>
    <w:rsid w:val="00E37F90"/>
    <w:rsid w:val="00E4047C"/>
    <w:rsid w:val="00E40780"/>
    <w:rsid w:val="00E40D55"/>
    <w:rsid w:val="00E42A2B"/>
    <w:rsid w:val="00E42EF8"/>
    <w:rsid w:val="00E4344C"/>
    <w:rsid w:val="00E44540"/>
    <w:rsid w:val="00E460FB"/>
    <w:rsid w:val="00E47086"/>
    <w:rsid w:val="00E50B53"/>
    <w:rsid w:val="00E5355E"/>
    <w:rsid w:val="00E5588F"/>
    <w:rsid w:val="00E55B5E"/>
    <w:rsid w:val="00E56E8F"/>
    <w:rsid w:val="00E57B51"/>
    <w:rsid w:val="00E609D8"/>
    <w:rsid w:val="00E62AD0"/>
    <w:rsid w:val="00E62EEF"/>
    <w:rsid w:val="00E65242"/>
    <w:rsid w:val="00E66677"/>
    <w:rsid w:val="00E67457"/>
    <w:rsid w:val="00E678A0"/>
    <w:rsid w:val="00E736E2"/>
    <w:rsid w:val="00E74DE1"/>
    <w:rsid w:val="00E7747F"/>
    <w:rsid w:val="00E776DE"/>
    <w:rsid w:val="00E81F1B"/>
    <w:rsid w:val="00E8233F"/>
    <w:rsid w:val="00E82FA0"/>
    <w:rsid w:val="00E831BD"/>
    <w:rsid w:val="00E84DE1"/>
    <w:rsid w:val="00E85217"/>
    <w:rsid w:val="00E85E39"/>
    <w:rsid w:val="00E9149E"/>
    <w:rsid w:val="00E91CF8"/>
    <w:rsid w:val="00E920DD"/>
    <w:rsid w:val="00E927B3"/>
    <w:rsid w:val="00E92951"/>
    <w:rsid w:val="00E93B29"/>
    <w:rsid w:val="00E95302"/>
    <w:rsid w:val="00E9598B"/>
    <w:rsid w:val="00E964C0"/>
    <w:rsid w:val="00EA0B95"/>
    <w:rsid w:val="00EA0C2F"/>
    <w:rsid w:val="00EA1AB6"/>
    <w:rsid w:val="00EA22D2"/>
    <w:rsid w:val="00EA3B11"/>
    <w:rsid w:val="00EB0023"/>
    <w:rsid w:val="00EB0496"/>
    <w:rsid w:val="00EB1C3F"/>
    <w:rsid w:val="00EB22D5"/>
    <w:rsid w:val="00EB35A6"/>
    <w:rsid w:val="00EB36B2"/>
    <w:rsid w:val="00EB4648"/>
    <w:rsid w:val="00EB6655"/>
    <w:rsid w:val="00EB6833"/>
    <w:rsid w:val="00EB7095"/>
    <w:rsid w:val="00EB76BE"/>
    <w:rsid w:val="00EB782A"/>
    <w:rsid w:val="00EB7E3B"/>
    <w:rsid w:val="00EC4487"/>
    <w:rsid w:val="00EC4637"/>
    <w:rsid w:val="00EC5064"/>
    <w:rsid w:val="00EC5E71"/>
    <w:rsid w:val="00EC6976"/>
    <w:rsid w:val="00EC7710"/>
    <w:rsid w:val="00EC7A07"/>
    <w:rsid w:val="00EC7CB1"/>
    <w:rsid w:val="00ED09E8"/>
    <w:rsid w:val="00ED1DC1"/>
    <w:rsid w:val="00ED1F5E"/>
    <w:rsid w:val="00ED312C"/>
    <w:rsid w:val="00ED39A2"/>
    <w:rsid w:val="00ED560C"/>
    <w:rsid w:val="00ED7977"/>
    <w:rsid w:val="00EE010D"/>
    <w:rsid w:val="00EE078B"/>
    <w:rsid w:val="00EE15C2"/>
    <w:rsid w:val="00EE1E27"/>
    <w:rsid w:val="00EE3EFB"/>
    <w:rsid w:val="00EE452D"/>
    <w:rsid w:val="00EE4B18"/>
    <w:rsid w:val="00EE5465"/>
    <w:rsid w:val="00EE73D8"/>
    <w:rsid w:val="00EF16EB"/>
    <w:rsid w:val="00EF2087"/>
    <w:rsid w:val="00EF2E58"/>
    <w:rsid w:val="00EF37D6"/>
    <w:rsid w:val="00EF604E"/>
    <w:rsid w:val="00EF61AC"/>
    <w:rsid w:val="00EF7F31"/>
    <w:rsid w:val="00F00296"/>
    <w:rsid w:val="00F04803"/>
    <w:rsid w:val="00F05191"/>
    <w:rsid w:val="00F057F3"/>
    <w:rsid w:val="00F05E6D"/>
    <w:rsid w:val="00F066ED"/>
    <w:rsid w:val="00F06D15"/>
    <w:rsid w:val="00F07878"/>
    <w:rsid w:val="00F105E0"/>
    <w:rsid w:val="00F108ED"/>
    <w:rsid w:val="00F11CA3"/>
    <w:rsid w:val="00F13D24"/>
    <w:rsid w:val="00F14116"/>
    <w:rsid w:val="00F15792"/>
    <w:rsid w:val="00F15E17"/>
    <w:rsid w:val="00F165F8"/>
    <w:rsid w:val="00F170F1"/>
    <w:rsid w:val="00F20B8E"/>
    <w:rsid w:val="00F20E6F"/>
    <w:rsid w:val="00F21976"/>
    <w:rsid w:val="00F21B8C"/>
    <w:rsid w:val="00F21DB5"/>
    <w:rsid w:val="00F21FAF"/>
    <w:rsid w:val="00F24DE6"/>
    <w:rsid w:val="00F24F8D"/>
    <w:rsid w:val="00F277BD"/>
    <w:rsid w:val="00F3055F"/>
    <w:rsid w:val="00F334CA"/>
    <w:rsid w:val="00F33C72"/>
    <w:rsid w:val="00F36BFB"/>
    <w:rsid w:val="00F37D15"/>
    <w:rsid w:val="00F37E37"/>
    <w:rsid w:val="00F421A3"/>
    <w:rsid w:val="00F42447"/>
    <w:rsid w:val="00F42BFE"/>
    <w:rsid w:val="00F43ABC"/>
    <w:rsid w:val="00F4638F"/>
    <w:rsid w:val="00F46BFF"/>
    <w:rsid w:val="00F47341"/>
    <w:rsid w:val="00F474B4"/>
    <w:rsid w:val="00F47730"/>
    <w:rsid w:val="00F51231"/>
    <w:rsid w:val="00F51B55"/>
    <w:rsid w:val="00F51ECE"/>
    <w:rsid w:val="00F520CD"/>
    <w:rsid w:val="00F5559D"/>
    <w:rsid w:val="00F61420"/>
    <w:rsid w:val="00F6193E"/>
    <w:rsid w:val="00F6229E"/>
    <w:rsid w:val="00F62DF0"/>
    <w:rsid w:val="00F63460"/>
    <w:rsid w:val="00F6469C"/>
    <w:rsid w:val="00F64C34"/>
    <w:rsid w:val="00F66551"/>
    <w:rsid w:val="00F67293"/>
    <w:rsid w:val="00F67B7A"/>
    <w:rsid w:val="00F70452"/>
    <w:rsid w:val="00F71122"/>
    <w:rsid w:val="00F718F3"/>
    <w:rsid w:val="00F71A27"/>
    <w:rsid w:val="00F71DAB"/>
    <w:rsid w:val="00F7228F"/>
    <w:rsid w:val="00F736A8"/>
    <w:rsid w:val="00F73918"/>
    <w:rsid w:val="00F74850"/>
    <w:rsid w:val="00F74F19"/>
    <w:rsid w:val="00F75756"/>
    <w:rsid w:val="00F775B1"/>
    <w:rsid w:val="00F77986"/>
    <w:rsid w:val="00F813C2"/>
    <w:rsid w:val="00F82588"/>
    <w:rsid w:val="00F83078"/>
    <w:rsid w:val="00F8349D"/>
    <w:rsid w:val="00F83A99"/>
    <w:rsid w:val="00F85553"/>
    <w:rsid w:val="00F85C2E"/>
    <w:rsid w:val="00F86736"/>
    <w:rsid w:val="00F869D2"/>
    <w:rsid w:val="00F8748C"/>
    <w:rsid w:val="00F87F8C"/>
    <w:rsid w:val="00F902A4"/>
    <w:rsid w:val="00F905B3"/>
    <w:rsid w:val="00F91019"/>
    <w:rsid w:val="00F91A73"/>
    <w:rsid w:val="00F9204C"/>
    <w:rsid w:val="00F929F3"/>
    <w:rsid w:val="00F9344E"/>
    <w:rsid w:val="00F938C0"/>
    <w:rsid w:val="00F93BD0"/>
    <w:rsid w:val="00F968D7"/>
    <w:rsid w:val="00FA0125"/>
    <w:rsid w:val="00FA102D"/>
    <w:rsid w:val="00FA1476"/>
    <w:rsid w:val="00FA29F5"/>
    <w:rsid w:val="00FA2B4B"/>
    <w:rsid w:val="00FA3570"/>
    <w:rsid w:val="00FA4BDF"/>
    <w:rsid w:val="00FA56CB"/>
    <w:rsid w:val="00FA5D2C"/>
    <w:rsid w:val="00FA6570"/>
    <w:rsid w:val="00FA6B7A"/>
    <w:rsid w:val="00FA6DA8"/>
    <w:rsid w:val="00FA7408"/>
    <w:rsid w:val="00FB0138"/>
    <w:rsid w:val="00FB2DEB"/>
    <w:rsid w:val="00FB5331"/>
    <w:rsid w:val="00FB72BF"/>
    <w:rsid w:val="00FC06E5"/>
    <w:rsid w:val="00FC327E"/>
    <w:rsid w:val="00FC341E"/>
    <w:rsid w:val="00FC6575"/>
    <w:rsid w:val="00FC695B"/>
    <w:rsid w:val="00FC7638"/>
    <w:rsid w:val="00FC7C42"/>
    <w:rsid w:val="00FD05CF"/>
    <w:rsid w:val="00FD16B1"/>
    <w:rsid w:val="00FD178D"/>
    <w:rsid w:val="00FD266E"/>
    <w:rsid w:val="00FD2B45"/>
    <w:rsid w:val="00FD354E"/>
    <w:rsid w:val="00FD4BC8"/>
    <w:rsid w:val="00FD562E"/>
    <w:rsid w:val="00FD5FEF"/>
    <w:rsid w:val="00FD67F8"/>
    <w:rsid w:val="00FE07AC"/>
    <w:rsid w:val="00FE0CB7"/>
    <w:rsid w:val="00FE123C"/>
    <w:rsid w:val="00FE1660"/>
    <w:rsid w:val="00FE21C9"/>
    <w:rsid w:val="00FE3126"/>
    <w:rsid w:val="00FE3240"/>
    <w:rsid w:val="00FE3471"/>
    <w:rsid w:val="00FE44AE"/>
    <w:rsid w:val="00FE66D0"/>
    <w:rsid w:val="00FE702A"/>
    <w:rsid w:val="00FE7E6B"/>
    <w:rsid w:val="00FE7E82"/>
    <w:rsid w:val="00FF05F3"/>
    <w:rsid w:val="00FF07D0"/>
    <w:rsid w:val="00FF0C2B"/>
    <w:rsid w:val="00FF25A9"/>
    <w:rsid w:val="00FF29FC"/>
    <w:rsid w:val="00FF3595"/>
    <w:rsid w:val="00FF38F3"/>
    <w:rsid w:val="00FF63A2"/>
    <w:rsid w:val="00FF654A"/>
    <w:rsid w:val="00FF6931"/>
    <w:rsid w:val="00FF6F6F"/>
    <w:rsid w:val="00FF7389"/>
    <w:rsid w:val="00FF7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373545"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E-mail Signature" w:uiPriority="0"/>
    <w:lsdException w:name="Normal (Web)" w:uiPriority="0"/>
    <w:lsdException w:name="annotation subject" w:uiPriority="0"/>
    <w:lsdException w:name="Outline List 2" w:uiPriority="0"/>
    <w:lsdException w:name="Table List 4" w:uiPriority="0"/>
    <w:lsdException w:name="Table Grid" w:semiHidden="0" w:uiPriority="59"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96FB5"/>
    <w:pPr>
      <w:keepNext/>
      <w:keepLines/>
      <w:numPr>
        <w:numId w:val="2"/>
      </w:numPr>
      <w:pBdr>
        <w:bottom w:val="single" w:sz="8" w:space="0" w:color="D4EAF3" w:themeColor="accent1" w:themeTint="33"/>
      </w:pBdr>
      <w:spacing w:after="200" w:line="240" w:lineRule="auto"/>
      <w:outlineLvl w:val="0"/>
    </w:pPr>
    <w:rPr>
      <w:rFonts w:ascii="Calibri" w:eastAsiaTheme="majorEastAsia" w:hAnsi="Calibri" w:cstheme="majorBidi"/>
      <w:b/>
      <w:color w:val="3494BA" w:themeColor="accent1"/>
      <w:sz w:val="36"/>
      <w:szCs w:val="36"/>
    </w:rPr>
  </w:style>
  <w:style w:type="paragraph" w:styleId="Heading2">
    <w:name w:val="heading 2"/>
    <w:basedOn w:val="Normal"/>
    <w:next w:val="Normal"/>
    <w:link w:val="Heading2Char"/>
    <w:unhideWhenUsed/>
    <w:qFormat/>
    <w:rsid w:val="00796FB5"/>
    <w:pPr>
      <w:keepNext/>
      <w:keepLines/>
      <w:numPr>
        <w:ilvl w:val="1"/>
        <w:numId w:val="2"/>
      </w:numPr>
      <w:spacing w:before="120" w:after="120" w:line="240" w:lineRule="auto"/>
      <w:outlineLvl w:val="1"/>
    </w:pPr>
    <w:rPr>
      <w:rFonts w:ascii="Calibri" w:hAnsi="Calibri"/>
      <w:b/>
      <w:bCs/>
      <w:color w:val="3494BA" w:themeColor="accent1"/>
      <w:sz w:val="32"/>
      <w:szCs w:val="26"/>
    </w:rPr>
  </w:style>
  <w:style w:type="paragraph" w:styleId="Heading3">
    <w:name w:val="heading 3"/>
    <w:basedOn w:val="Normal"/>
    <w:next w:val="Normal"/>
    <w:link w:val="Heading3Char"/>
    <w:unhideWhenUsed/>
    <w:qFormat/>
    <w:rsid w:val="0030358C"/>
    <w:pPr>
      <w:keepNext/>
      <w:keepLines/>
      <w:numPr>
        <w:ilvl w:val="2"/>
        <w:numId w:val="2"/>
      </w:numPr>
      <w:spacing w:after="0" w:line="240" w:lineRule="auto"/>
      <w:outlineLvl w:val="2"/>
    </w:pPr>
    <w:rPr>
      <w:rFonts w:ascii="Calibri" w:hAnsi="Calibri"/>
      <w:b/>
      <w:bCs/>
      <w:iCs/>
      <w:color w:val="3494BA" w:themeColor="accent1"/>
      <w:sz w:val="28"/>
      <w:szCs w:val="24"/>
    </w:rPr>
  </w:style>
  <w:style w:type="paragraph" w:styleId="Heading4">
    <w:name w:val="heading 4"/>
    <w:basedOn w:val="Normal"/>
    <w:next w:val="Normal"/>
    <w:link w:val="Heading4Char"/>
    <w:autoRedefine/>
    <w:unhideWhenUsed/>
    <w:qFormat/>
    <w:rsid w:val="009B5E67"/>
    <w:pPr>
      <w:keepNext/>
      <w:keepLines/>
      <w:numPr>
        <w:ilvl w:val="3"/>
        <w:numId w:val="2"/>
      </w:numPr>
      <w:spacing w:before="240" w:after="240" w:line="240" w:lineRule="auto"/>
      <w:outlineLvl w:val="3"/>
    </w:pPr>
    <w:rPr>
      <w:rFonts w:ascii="Calibri" w:eastAsiaTheme="majorEastAsia" w:hAnsi="Calibri" w:cstheme="majorBidi"/>
      <w:b/>
      <w:iCs/>
      <w:color w:val="3494BA" w:themeColor="accent1"/>
      <w:sz w:val="26"/>
      <w:szCs w:val="24"/>
    </w:rPr>
  </w:style>
  <w:style w:type="paragraph" w:styleId="Heading5">
    <w:name w:val="heading 5"/>
    <w:basedOn w:val="Normal"/>
    <w:next w:val="Normal"/>
    <w:link w:val="Heading5Char"/>
    <w:unhideWhenUsed/>
    <w:qFormat/>
    <w:rsid w:val="005F76EA"/>
    <w:pPr>
      <w:keepNext/>
      <w:keepLines/>
      <w:numPr>
        <w:ilvl w:val="4"/>
        <w:numId w:val="2"/>
      </w:numPr>
      <w:spacing w:before="200" w:after="0" w:line="259" w:lineRule="auto"/>
      <w:outlineLvl w:val="4"/>
    </w:pPr>
    <w:rPr>
      <w:rFonts w:ascii="Calibri" w:eastAsiaTheme="majorEastAsia" w:hAnsi="Calibri" w:cstheme="majorBidi"/>
      <w:b/>
      <w:color w:val="3494BA" w:themeColor="accent1"/>
      <w:sz w:val="24"/>
      <w:szCs w:val="22"/>
    </w:rPr>
  </w:style>
  <w:style w:type="paragraph" w:styleId="Heading6">
    <w:name w:val="heading 6"/>
    <w:basedOn w:val="Normal"/>
    <w:next w:val="Normal"/>
    <w:link w:val="Heading6Char"/>
    <w:unhideWhenUsed/>
    <w:qFormat/>
    <w:rsid w:val="00236852"/>
    <w:pPr>
      <w:keepNext/>
      <w:keepLines/>
      <w:numPr>
        <w:ilvl w:val="5"/>
        <w:numId w:val="2"/>
      </w:numPr>
      <w:spacing w:before="200" w:after="0" w:line="259" w:lineRule="auto"/>
      <w:outlineLvl w:val="5"/>
    </w:pPr>
    <w:rPr>
      <w:rFonts w:asciiTheme="majorHAnsi" w:eastAsiaTheme="majorEastAsia" w:hAnsiTheme="majorHAnsi" w:cstheme="majorBidi"/>
      <w:b/>
      <w:iCs/>
      <w:color w:val="292733" w:themeColor="text2" w:themeShade="BF"/>
      <w:sz w:val="24"/>
      <w:szCs w:val="22"/>
    </w:rPr>
  </w:style>
  <w:style w:type="paragraph" w:styleId="Heading7">
    <w:name w:val="heading 7"/>
    <w:basedOn w:val="Normal"/>
    <w:next w:val="Normal"/>
    <w:link w:val="Heading7Char"/>
    <w:unhideWhenUsed/>
    <w:qFormat/>
    <w:rsid w:val="00236852"/>
    <w:pPr>
      <w:keepNext/>
      <w:keepLines/>
      <w:numPr>
        <w:ilvl w:val="6"/>
        <w:numId w:val="2"/>
      </w:numPr>
      <w:spacing w:before="200" w:after="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236852"/>
    <w:pPr>
      <w:keepNext/>
      <w:keepLines/>
      <w:numPr>
        <w:ilvl w:val="7"/>
        <w:numId w:val="2"/>
      </w:numPr>
      <w:spacing w:before="200" w:after="0" w:line="259"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236852"/>
    <w:pPr>
      <w:keepNext/>
      <w:keepLines/>
      <w:numPr>
        <w:ilvl w:val="8"/>
        <w:numId w:val="2"/>
      </w:numPr>
      <w:spacing w:before="200" w:after="0" w:line="259"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3494BA"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qFormat/>
    <w:rsid w:val="00315BF0"/>
    <w:pPr>
      <w:spacing w:after="0" w:line="240" w:lineRule="auto"/>
    </w:pPr>
    <w:rPr>
      <w:rFonts w:ascii="Calibri" w:hAnsi="Calibri"/>
      <w:sz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3494BA"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3494BA" w:themeColor="accent1"/>
      <w:sz w:val="16"/>
      <w:szCs w:val="16"/>
    </w:rPr>
  </w:style>
  <w:style w:type="character" w:customStyle="1" w:styleId="Heading1Char">
    <w:name w:val="Heading 1 Char"/>
    <w:basedOn w:val="DefaultParagraphFont"/>
    <w:link w:val="Heading1"/>
    <w:rsid w:val="00796FB5"/>
    <w:rPr>
      <w:rFonts w:ascii="Calibri" w:eastAsiaTheme="majorEastAsia" w:hAnsi="Calibri" w:cstheme="majorBidi"/>
      <w:b/>
      <w:color w:val="3494BA" w:themeColor="accent1"/>
      <w:sz w:val="36"/>
      <w:szCs w:val="36"/>
    </w:rPr>
  </w:style>
  <w:style w:type="character" w:customStyle="1" w:styleId="Heading2Char">
    <w:name w:val="Heading 2 Char"/>
    <w:basedOn w:val="DefaultParagraphFont"/>
    <w:link w:val="Heading2"/>
    <w:rsid w:val="00796FB5"/>
    <w:rPr>
      <w:rFonts w:ascii="Calibri" w:hAnsi="Calibri"/>
      <w:b/>
      <w:bCs/>
      <w:color w:val="3494BA" w:themeColor="accent1"/>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276E8B" w:themeColor="accent1" w:themeShade="BF"/>
      <w:sz w:val="72"/>
      <w:szCs w:val="72"/>
    </w:rPr>
  </w:style>
  <w:style w:type="paragraph" w:styleId="TOC1">
    <w:name w:val="toc 1"/>
    <w:basedOn w:val="Normal"/>
    <w:next w:val="Normal"/>
    <w:autoRedefine/>
    <w:uiPriority w:val="39"/>
    <w:unhideWhenUsed/>
    <w:qFormat/>
    <w:rsid w:val="001343BD"/>
    <w:pPr>
      <w:spacing w:after="0"/>
    </w:pPr>
    <w:rPr>
      <w:rFonts w:ascii="Calibri" w:hAnsi="Calibri"/>
      <w:b/>
      <w:bCs/>
      <w:caps/>
      <w:sz w:val="24"/>
    </w:rPr>
  </w:style>
  <w:style w:type="paragraph" w:styleId="TOC2">
    <w:name w:val="toc 2"/>
    <w:basedOn w:val="Normal"/>
    <w:next w:val="Normal"/>
    <w:autoRedefine/>
    <w:uiPriority w:val="39"/>
    <w:unhideWhenUsed/>
    <w:qFormat/>
    <w:rsid w:val="003B5FC8"/>
    <w:pPr>
      <w:spacing w:after="0"/>
      <w:ind w:left="200"/>
    </w:pPr>
    <w:rPr>
      <w:rFonts w:ascii="Calibri" w:hAnsi="Calibri"/>
      <w:b/>
      <w:sz w:val="24"/>
    </w:rPr>
  </w:style>
  <w:style w:type="character" w:styleId="Hyperlink">
    <w:name w:val="Hyperlink"/>
    <w:basedOn w:val="DefaultParagraphFont"/>
    <w:uiPriority w:val="99"/>
    <w:unhideWhenUsed/>
    <w:rPr>
      <w:color w:val="6B9F25" w:themeColor="hyperlink"/>
      <w:u w:val="single"/>
    </w:rPr>
  </w:style>
  <w:style w:type="character" w:customStyle="1" w:styleId="Heading3Char">
    <w:name w:val="Heading 3 Char"/>
    <w:basedOn w:val="DefaultParagraphFont"/>
    <w:link w:val="Heading3"/>
    <w:rsid w:val="0030358C"/>
    <w:rPr>
      <w:rFonts w:ascii="Calibri" w:hAnsi="Calibri"/>
      <w:b/>
      <w:bCs/>
      <w:iCs/>
      <w:color w:val="3494BA" w:themeColor="accent1"/>
      <w:sz w:val="28"/>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4EAF3"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rsid w:val="009B5E67"/>
    <w:rPr>
      <w:rFonts w:ascii="Calibri" w:eastAsiaTheme="majorEastAsia" w:hAnsi="Calibri" w:cstheme="majorBidi"/>
      <w:b/>
      <w:iCs/>
      <w:color w:val="3494BA" w:themeColor="accent1"/>
      <w:sz w:val="26"/>
      <w:szCs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A9A7BB" w:themeColor="text2" w:themeTint="66"/>
        <w:left w:val="single" w:sz="4" w:space="0" w:color="A9A7BB" w:themeColor="text2" w:themeTint="66"/>
        <w:bottom w:val="single" w:sz="4" w:space="0" w:color="A9A7BB" w:themeColor="text2" w:themeTint="66"/>
        <w:right w:val="single" w:sz="4" w:space="0" w:color="A9A7BB" w:themeColor="text2" w:themeTint="66"/>
        <w:insideV w:val="single" w:sz="4" w:space="0" w:color="A9A7BB" w:themeColor="text2" w:themeTint="66"/>
      </w:tblBorders>
    </w:tblPr>
    <w:tblStylePr w:type="firstRow">
      <w:rPr>
        <w:rFonts w:asciiTheme="majorHAnsi" w:hAnsiTheme="majorHAnsi"/>
        <w:color w:val="FFFFFF" w:themeColor="background1"/>
        <w:sz w:val="16"/>
      </w:rPr>
      <w:tblPr/>
      <w:tcPr>
        <w:shd w:val="clear" w:color="auto" w:fill="3494BA" w:themeFill="accent1"/>
      </w:tcPr>
    </w:tblStylePr>
    <w:tblStylePr w:type="lastRow">
      <w:rPr>
        <w:rFonts w:asciiTheme="majorHAnsi" w:hAnsiTheme="majorHAnsi"/>
        <w:b/>
        <w:caps/>
        <w:smallCaps w:val="0"/>
        <w:color w:val="3494BA"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4D3DD" w:themeFill="text2" w:themeFillTint="33"/>
      </w:tcPr>
    </w:tblStylePr>
  </w:style>
  <w:style w:type="paragraph" w:styleId="TOC3">
    <w:name w:val="toc 3"/>
    <w:basedOn w:val="Normal"/>
    <w:next w:val="Normal"/>
    <w:autoRedefine/>
    <w:uiPriority w:val="39"/>
    <w:unhideWhenUsed/>
    <w:qFormat/>
    <w:rsid w:val="001343BD"/>
    <w:pPr>
      <w:spacing w:after="0"/>
      <w:ind w:left="400"/>
    </w:pPr>
    <w:rPr>
      <w:rFonts w:ascii="Calibri" w:hAnsi="Calibri"/>
      <w:iCs/>
      <w:sz w:val="24"/>
    </w:rPr>
  </w:style>
  <w:style w:type="paragraph" w:styleId="TOC4">
    <w:name w:val="toc 4"/>
    <w:basedOn w:val="Normal"/>
    <w:next w:val="Normal"/>
    <w:autoRedefine/>
    <w:uiPriority w:val="39"/>
    <w:unhideWhenUsed/>
    <w:rsid w:val="00481308"/>
    <w:pPr>
      <w:spacing w:after="0"/>
      <w:ind w:left="600"/>
    </w:pPr>
    <w:rPr>
      <w:rFonts w:ascii="Calibri" w:hAnsi="Calibri"/>
      <w:sz w:val="24"/>
      <w:szCs w:val="18"/>
    </w:rPr>
  </w:style>
  <w:style w:type="table" w:customStyle="1" w:styleId="ListTable3-Accent31">
    <w:name w:val="List Table 3 - Accent 31"/>
    <w:basedOn w:val="TableNormal"/>
    <w:uiPriority w:val="48"/>
    <w:rsid w:val="00FD178D"/>
    <w:pPr>
      <w:spacing w:after="0" w:line="240" w:lineRule="auto"/>
    </w:pPr>
    <w:rPr>
      <w:color w:val="auto"/>
      <w:sz w:val="22"/>
      <w:szCs w:val="22"/>
    </w:r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GridTable4-Accent11">
    <w:name w:val="Grid Table 4 - Accent 11"/>
    <w:basedOn w:val="TableNormal"/>
    <w:uiPriority w:val="49"/>
    <w:rsid w:val="00FD178D"/>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7Colorful-Accent11">
    <w:name w:val="List Table 7 Colorful - Accent 11"/>
    <w:basedOn w:val="TableNormal"/>
    <w:uiPriority w:val="52"/>
    <w:rsid w:val="00236852"/>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1">
    <w:name w:val="Grid Table 1 Light - Accent 11"/>
    <w:basedOn w:val="TableNormal"/>
    <w:uiPriority w:val="46"/>
    <w:rsid w:val="00236852"/>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F76EA"/>
    <w:rPr>
      <w:rFonts w:ascii="Calibri" w:eastAsiaTheme="majorEastAsia" w:hAnsi="Calibri" w:cstheme="majorBidi"/>
      <w:b/>
      <w:color w:val="3494BA" w:themeColor="accent1"/>
      <w:sz w:val="24"/>
      <w:szCs w:val="22"/>
    </w:rPr>
  </w:style>
  <w:style w:type="character" w:customStyle="1" w:styleId="Heading6Char">
    <w:name w:val="Heading 6 Char"/>
    <w:basedOn w:val="DefaultParagraphFont"/>
    <w:link w:val="Heading6"/>
    <w:rsid w:val="00236852"/>
    <w:rPr>
      <w:rFonts w:asciiTheme="majorHAnsi" w:eastAsiaTheme="majorEastAsia" w:hAnsiTheme="majorHAnsi" w:cstheme="majorBidi"/>
      <w:b/>
      <w:iCs/>
      <w:color w:val="292733" w:themeColor="text2" w:themeShade="BF"/>
      <w:sz w:val="24"/>
      <w:szCs w:val="22"/>
    </w:rPr>
  </w:style>
  <w:style w:type="character" w:customStyle="1" w:styleId="Heading7Char">
    <w:name w:val="Heading 7 Char"/>
    <w:basedOn w:val="DefaultParagraphFont"/>
    <w:link w:val="Heading7"/>
    <w:rsid w:val="0023685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23685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236852"/>
    <w:rPr>
      <w:rFonts w:asciiTheme="majorHAnsi" w:eastAsiaTheme="majorEastAsia" w:hAnsiTheme="majorHAnsi" w:cstheme="majorBidi"/>
      <w:i/>
      <w:iCs/>
      <w:color w:val="404040" w:themeColor="text1" w:themeTint="BF"/>
    </w:rPr>
  </w:style>
  <w:style w:type="table" w:customStyle="1" w:styleId="ListTable2-Accent31">
    <w:name w:val="List Table 2 - Accent 31"/>
    <w:basedOn w:val="TableNormal"/>
    <w:uiPriority w:val="47"/>
    <w:rsid w:val="006050F0"/>
    <w:pPr>
      <w:spacing w:after="0" w:line="240" w:lineRule="auto"/>
    </w:pPr>
    <w:rPr>
      <w:color w:val="auto"/>
      <w:sz w:val="22"/>
      <w:szCs w:val="22"/>
    </w:r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paragraph" w:styleId="ListParagraph">
    <w:name w:val="List Paragraph"/>
    <w:basedOn w:val="Normal"/>
    <w:uiPriority w:val="34"/>
    <w:qFormat/>
    <w:rsid w:val="00621522"/>
    <w:pPr>
      <w:spacing w:after="160" w:line="259" w:lineRule="auto"/>
      <w:ind w:left="720"/>
      <w:contextualSpacing/>
    </w:pPr>
    <w:rPr>
      <w:color w:val="auto"/>
      <w:sz w:val="22"/>
      <w:szCs w:val="22"/>
    </w:rPr>
  </w:style>
  <w:style w:type="paragraph" w:styleId="BodyText">
    <w:name w:val="Body Text"/>
    <w:basedOn w:val="Normal"/>
    <w:link w:val="BodyTextChar"/>
    <w:rsid w:val="00773260"/>
    <w:pPr>
      <w:spacing w:after="0" w:line="240" w:lineRule="auto"/>
      <w:jc w:val="both"/>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rsid w:val="00773260"/>
    <w:rPr>
      <w:rFonts w:ascii="Times New Roman" w:eastAsia="Times New Roman" w:hAnsi="Times New Roman" w:cs="Times New Roman"/>
      <w:color w:val="auto"/>
      <w:lang w:eastAsia="en-US"/>
    </w:rPr>
  </w:style>
  <w:style w:type="table" w:styleId="TableTheme">
    <w:name w:val="Table Theme"/>
    <w:basedOn w:val="TableNormal"/>
    <w:rsid w:val="00773260"/>
    <w:pPr>
      <w:spacing w:after="0" w:line="240" w:lineRule="auto"/>
      <w:jc w:val="both"/>
    </w:pPr>
    <w:rPr>
      <w:rFonts w:ascii="Times New Roman" w:eastAsia="Times New Roman" w:hAnsi="Times New Roman" w:cs="Times New Roman"/>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773260"/>
    <w:pPr>
      <w:spacing w:after="0" w:line="240" w:lineRule="auto"/>
      <w:jc w:val="center"/>
    </w:pPr>
    <w:rPr>
      <w:rFonts w:ascii="Garamond" w:eastAsia="Times New Roman" w:hAnsi="Garamond" w:cs="Times New Roman"/>
      <w:color w:val="auto"/>
      <w:spacing w:val="-3"/>
      <w:sz w:val="24"/>
      <w:szCs w:val="24"/>
      <w:lang w:eastAsia="en-US"/>
    </w:rPr>
  </w:style>
  <w:style w:type="paragraph" w:styleId="E-mailSignature">
    <w:name w:val="E-mail Signature"/>
    <w:basedOn w:val="Normal"/>
    <w:link w:val="E-mailSignatureChar"/>
    <w:rsid w:val="00773260"/>
    <w:pPr>
      <w:spacing w:after="0" w:line="240" w:lineRule="auto"/>
    </w:pPr>
    <w:rPr>
      <w:rFonts w:ascii="Garamond" w:eastAsia="Times New Roman" w:hAnsi="Garamond" w:cs="Times New Roman"/>
      <w:color w:val="auto"/>
      <w:sz w:val="24"/>
      <w:szCs w:val="24"/>
      <w:lang w:eastAsia="en-US"/>
    </w:rPr>
  </w:style>
  <w:style w:type="character" w:customStyle="1" w:styleId="E-mailSignatureChar">
    <w:name w:val="E-mail Signature Char"/>
    <w:basedOn w:val="DefaultParagraphFont"/>
    <w:link w:val="E-mailSignature"/>
    <w:rsid w:val="00773260"/>
    <w:rPr>
      <w:rFonts w:ascii="Garamond" w:eastAsia="Times New Roman" w:hAnsi="Garamond" w:cs="Times New Roman"/>
      <w:color w:val="auto"/>
      <w:sz w:val="24"/>
      <w:szCs w:val="24"/>
      <w:lang w:eastAsia="en-US"/>
    </w:rPr>
  </w:style>
  <w:style w:type="paragraph" w:styleId="DocumentMap">
    <w:name w:val="Document Map"/>
    <w:basedOn w:val="Normal"/>
    <w:link w:val="DocumentMapChar"/>
    <w:rsid w:val="00773260"/>
    <w:pPr>
      <w:spacing w:after="0" w:line="240" w:lineRule="auto"/>
    </w:pPr>
    <w:rPr>
      <w:rFonts w:ascii="Tahoma" w:eastAsia="Times New Roman" w:hAnsi="Tahoma" w:cs="Tahoma"/>
      <w:color w:val="auto"/>
      <w:sz w:val="16"/>
      <w:szCs w:val="16"/>
      <w:lang w:eastAsia="en-US"/>
    </w:rPr>
  </w:style>
  <w:style w:type="character" w:customStyle="1" w:styleId="DocumentMapChar">
    <w:name w:val="Document Map Char"/>
    <w:basedOn w:val="DefaultParagraphFont"/>
    <w:link w:val="DocumentMap"/>
    <w:rsid w:val="00773260"/>
    <w:rPr>
      <w:rFonts w:ascii="Tahoma" w:eastAsia="Times New Roman" w:hAnsi="Tahoma" w:cs="Tahoma"/>
      <w:color w:val="auto"/>
      <w:sz w:val="16"/>
      <w:szCs w:val="16"/>
      <w:lang w:eastAsia="en-US"/>
    </w:rPr>
  </w:style>
  <w:style w:type="paragraph" w:customStyle="1" w:styleId="articlesite">
    <w:name w:val="articlesite"/>
    <w:basedOn w:val="Normal"/>
    <w:rsid w:val="00773260"/>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NormalWeb">
    <w:name w:val="Normal (Web)"/>
    <w:basedOn w:val="Normal"/>
    <w:unhideWhenUsed/>
    <w:rsid w:val="0077326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FollowedHyperlink">
    <w:name w:val="FollowedHyperlink"/>
    <w:basedOn w:val="DefaultParagraphFont"/>
    <w:rsid w:val="00773260"/>
    <w:rPr>
      <w:color w:val="800080"/>
      <w:u w:val="single"/>
    </w:rPr>
  </w:style>
  <w:style w:type="character" w:styleId="Emphasis">
    <w:name w:val="Emphasis"/>
    <w:basedOn w:val="DefaultParagraphFont"/>
    <w:qFormat/>
    <w:rsid w:val="00773260"/>
    <w:rPr>
      <w:rFonts w:ascii="Garamond" w:hAnsi="Garamond"/>
      <w:iCs/>
      <w:sz w:val="24"/>
    </w:rPr>
  </w:style>
  <w:style w:type="table" w:customStyle="1" w:styleId="ListTable3-Accent11">
    <w:name w:val="List Table 3 - Accent 11"/>
    <w:basedOn w:val="TableNormal"/>
    <w:uiPriority w:val="48"/>
    <w:rsid w:val="00773260"/>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GridTable5Dark-Accent21">
    <w:name w:val="Grid Table 5 Dark - Accent 21"/>
    <w:basedOn w:val="TableNormal"/>
    <w:uiPriority w:val="50"/>
    <w:rsid w:val="00BE48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GridTable1Light-Accent21">
    <w:name w:val="Grid Table 1 Light - Accent 21"/>
    <w:basedOn w:val="TableNormal"/>
    <w:uiPriority w:val="46"/>
    <w:rsid w:val="00AF55A4"/>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2B1475"/>
    <w:pPr>
      <w:spacing w:after="0"/>
      <w:ind w:left="800"/>
    </w:pPr>
    <w:rPr>
      <w:sz w:val="18"/>
      <w:szCs w:val="18"/>
    </w:rPr>
  </w:style>
  <w:style w:type="paragraph" w:styleId="TOC6">
    <w:name w:val="toc 6"/>
    <w:basedOn w:val="Normal"/>
    <w:next w:val="Normal"/>
    <w:autoRedefine/>
    <w:uiPriority w:val="39"/>
    <w:unhideWhenUsed/>
    <w:rsid w:val="002B1475"/>
    <w:pPr>
      <w:spacing w:after="0"/>
      <w:ind w:left="1000"/>
    </w:pPr>
    <w:rPr>
      <w:sz w:val="18"/>
      <w:szCs w:val="18"/>
    </w:rPr>
  </w:style>
  <w:style w:type="paragraph" w:styleId="TOC7">
    <w:name w:val="toc 7"/>
    <w:basedOn w:val="Normal"/>
    <w:next w:val="Normal"/>
    <w:autoRedefine/>
    <w:uiPriority w:val="39"/>
    <w:unhideWhenUsed/>
    <w:rsid w:val="002B1475"/>
    <w:pPr>
      <w:spacing w:after="0"/>
      <w:ind w:left="1200"/>
    </w:pPr>
    <w:rPr>
      <w:sz w:val="18"/>
      <w:szCs w:val="18"/>
    </w:rPr>
  </w:style>
  <w:style w:type="paragraph" w:styleId="TOC8">
    <w:name w:val="toc 8"/>
    <w:basedOn w:val="Normal"/>
    <w:next w:val="Normal"/>
    <w:autoRedefine/>
    <w:uiPriority w:val="39"/>
    <w:unhideWhenUsed/>
    <w:rsid w:val="002B1475"/>
    <w:pPr>
      <w:spacing w:after="0"/>
      <w:ind w:left="1400"/>
    </w:pPr>
    <w:rPr>
      <w:sz w:val="18"/>
      <w:szCs w:val="18"/>
    </w:rPr>
  </w:style>
  <w:style w:type="paragraph" w:styleId="TOC9">
    <w:name w:val="toc 9"/>
    <w:basedOn w:val="Normal"/>
    <w:next w:val="Normal"/>
    <w:autoRedefine/>
    <w:uiPriority w:val="39"/>
    <w:unhideWhenUsed/>
    <w:rsid w:val="002B1475"/>
    <w:pPr>
      <w:spacing w:after="0"/>
      <w:ind w:left="1600"/>
    </w:pPr>
    <w:rPr>
      <w:sz w:val="18"/>
      <w:szCs w:val="18"/>
    </w:rPr>
  </w:style>
  <w:style w:type="paragraph" w:styleId="Caption">
    <w:name w:val="caption"/>
    <w:basedOn w:val="Normal"/>
    <w:next w:val="Normal"/>
    <w:unhideWhenUsed/>
    <w:qFormat/>
    <w:rsid w:val="00EF16EB"/>
    <w:pPr>
      <w:spacing w:after="200" w:line="240" w:lineRule="auto"/>
    </w:pPr>
    <w:rPr>
      <w:i/>
      <w:iCs/>
      <w:sz w:val="18"/>
      <w:szCs w:val="18"/>
    </w:rPr>
  </w:style>
  <w:style w:type="paragraph" w:customStyle="1" w:styleId="Default">
    <w:name w:val="Default"/>
    <w:rsid w:val="00AD664E"/>
    <w:pPr>
      <w:autoSpaceDE w:val="0"/>
      <w:autoSpaceDN w:val="0"/>
      <w:adjustRightInd w:val="0"/>
      <w:spacing w:after="0" w:line="240" w:lineRule="auto"/>
    </w:pPr>
    <w:rPr>
      <w:rFonts w:ascii="Calibri" w:hAnsi="Calibri" w:cs="Calibri"/>
      <w:color w:val="000000"/>
      <w:sz w:val="24"/>
      <w:szCs w:val="24"/>
    </w:rPr>
  </w:style>
  <w:style w:type="paragraph" w:customStyle="1" w:styleId="TitleCover">
    <w:name w:val="Title Cover"/>
    <w:basedOn w:val="Normal"/>
    <w:next w:val="Normal"/>
    <w:rsid w:val="00502053"/>
    <w:pPr>
      <w:shd w:val="clear" w:color="auto" w:fill="C0C0C0"/>
      <w:spacing w:after="0" w:line="240" w:lineRule="auto"/>
      <w:ind w:left="601" w:right="601"/>
      <w:jc w:val="center"/>
    </w:pPr>
    <w:rPr>
      <w:rFonts w:ascii="Times New Roman" w:eastAsia="Times New Roman" w:hAnsi="Times New Roman" w:cs="Tahoma"/>
      <w:b/>
      <w:bCs/>
      <w:i/>
      <w:iCs/>
      <w:color w:val="auto"/>
      <w:kern w:val="28"/>
      <w:sz w:val="72"/>
      <w:szCs w:val="72"/>
      <w:lang w:eastAsia="en-US"/>
    </w:rPr>
  </w:style>
  <w:style w:type="character" w:styleId="PageNumber">
    <w:name w:val="page number"/>
    <w:rsid w:val="00502053"/>
    <w:rPr>
      <w:b/>
      <w:bCs/>
    </w:rPr>
  </w:style>
  <w:style w:type="paragraph" w:styleId="BalloonText">
    <w:name w:val="Balloon Text"/>
    <w:basedOn w:val="Normal"/>
    <w:link w:val="BalloonTextChar"/>
    <w:uiPriority w:val="99"/>
    <w:semiHidden/>
    <w:rsid w:val="00502053"/>
    <w:pPr>
      <w:spacing w:after="0" w:line="240" w:lineRule="auto"/>
      <w:ind w:left="77"/>
    </w:pPr>
    <w:rPr>
      <w:rFonts w:ascii="Tahoma" w:eastAsia="Times New Roman" w:hAnsi="Tahoma" w:cs="Times New Roman"/>
      <w:color w:val="auto"/>
      <w:sz w:val="16"/>
      <w:szCs w:val="16"/>
      <w:lang w:val="x-none" w:eastAsia="x-none"/>
    </w:rPr>
  </w:style>
  <w:style w:type="character" w:customStyle="1" w:styleId="BalloonTextChar">
    <w:name w:val="Balloon Text Char"/>
    <w:basedOn w:val="DefaultParagraphFont"/>
    <w:link w:val="BalloonText"/>
    <w:uiPriority w:val="99"/>
    <w:semiHidden/>
    <w:rsid w:val="00502053"/>
    <w:rPr>
      <w:rFonts w:ascii="Tahoma" w:eastAsia="Times New Roman" w:hAnsi="Tahoma" w:cs="Times New Roman"/>
      <w:color w:val="auto"/>
      <w:sz w:val="16"/>
      <w:szCs w:val="16"/>
      <w:lang w:val="x-none" w:eastAsia="x-none"/>
    </w:rPr>
  </w:style>
  <w:style w:type="paragraph" w:customStyle="1" w:styleId="Head2">
    <w:name w:val="Head2"/>
    <w:basedOn w:val="Normal"/>
    <w:rsid w:val="00502053"/>
    <w:pPr>
      <w:numPr>
        <w:ilvl w:val="1"/>
        <w:numId w:val="3"/>
      </w:numPr>
      <w:spacing w:after="0" w:line="240" w:lineRule="auto"/>
    </w:pPr>
    <w:rPr>
      <w:rFonts w:ascii="Garamond" w:eastAsia="Times New Roman" w:hAnsi="Garamond" w:cs="Tahoma"/>
      <w:color w:val="auto"/>
      <w:sz w:val="24"/>
      <w:szCs w:val="24"/>
      <w:lang w:eastAsia="en-US"/>
    </w:rPr>
  </w:style>
  <w:style w:type="paragraph" w:customStyle="1" w:styleId="Normal12pt">
    <w:name w:val="Normal + 12 pt"/>
    <w:aliases w:val="Bold"/>
    <w:basedOn w:val="Normal"/>
    <w:rsid w:val="00502053"/>
    <w:pPr>
      <w:spacing w:after="0" w:line="240" w:lineRule="auto"/>
      <w:ind w:left="77"/>
    </w:pPr>
    <w:rPr>
      <w:rFonts w:ascii="Garamond" w:eastAsia="Times New Roman" w:hAnsi="Garamond" w:cs="Tahoma"/>
      <w:color w:val="auto"/>
      <w:sz w:val="22"/>
      <w:szCs w:val="24"/>
      <w:lang w:eastAsia="en-US"/>
    </w:rPr>
  </w:style>
  <w:style w:type="character" w:styleId="CommentReference">
    <w:name w:val="annotation reference"/>
    <w:semiHidden/>
    <w:rsid w:val="00502053"/>
    <w:rPr>
      <w:sz w:val="16"/>
      <w:szCs w:val="16"/>
    </w:rPr>
  </w:style>
  <w:style w:type="paragraph" w:styleId="CommentText">
    <w:name w:val="annotation text"/>
    <w:basedOn w:val="Normal"/>
    <w:link w:val="CommentTextChar"/>
    <w:semiHidden/>
    <w:rsid w:val="00502053"/>
    <w:pPr>
      <w:spacing w:after="0" w:line="240" w:lineRule="auto"/>
      <w:ind w:left="77"/>
    </w:pPr>
    <w:rPr>
      <w:rFonts w:ascii="Garamond" w:eastAsia="Times New Roman" w:hAnsi="Garamond" w:cs="Times New Roman"/>
      <w:color w:val="auto"/>
      <w:lang w:val="x-none" w:eastAsia="x-none"/>
    </w:rPr>
  </w:style>
  <w:style w:type="character" w:customStyle="1" w:styleId="CommentTextChar">
    <w:name w:val="Comment Text Char"/>
    <w:basedOn w:val="DefaultParagraphFont"/>
    <w:link w:val="CommentText"/>
    <w:semiHidden/>
    <w:rsid w:val="00502053"/>
    <w:rPr>
      <w:rFonts w:ascii="Garamond" w:eastAsia="Times New Roman" w:hAnsi="Garamond" w:cs="Times New Roman"/>
      <w:color w:val="auto"/>
      <w:lang w:val="x-none" w:eastAsia="x-none"/>
    </w:rPr>
  </w:style>
  <w:style w:type="paragraph" w:styleId="ListBullet">
    <w:name w:val="List Bullet"/>
    <w:basedOn w:val="Normal"/>
    <w:rsid w:val="00502053"/>
    <w:pPr>
      <w:numPr>
        <w:numId w:val="4"/>
      </w:numPr>
      <w:spacing w:after="0" w:line="240" w:lineRule="auto"/>
    </w:pPr>
    <w:rPr>
      <w:rFonts w:ascii="Garamond" w:eastAsia="Times New Roman" w:hAnsi="Garamond" w:cs="Tahoma"/>
      <w:color w:val="auto"/>
      <w:sz w:val="24"/>
      <w:szCs w:val="24"/>
      <w:lang w:eastAsia="en-US"/>
    </w:rPr>
  </w:style>
  <w:style w:type="paragraph" w:customStyle="1" w:styleId="Head3">
    <w:name w:val="Head3"/>
    <w:basedOn w:val="Normal"/>
    <w:rsid w:val="00502053"/>
    <w:pPr>
      <w:numPr>
        <w:ilvl w:val="2"/>
        <w:numId w:val="5"/>
      </w:numPr>
      <w:tabs>
        <w:tab w:val="clear" w:pos="1440"/>
        <w:tab w:val="num" w:pos="360"/>
      </w:tabs>
      <w:spacing w:after="0" w:line="240" w:lineRule="auto"/>
    </w:pPr>
    <w:rPr>
      <w:rFonts w:ascii="Garamond" w:eastAsia="Times New Roman" w:hAnsi="Garamond" w:cs="Tahoma"/>
      <w:color w:val="auto"/>
      <w:sz w:val="24"/>
      <w:szCs w:val="24"/>
      <w:lang w:eastAsia="en-US"/>
    </w:rPr>
  </w:style>
  <w:style w:type="paragraph" w:customStyle="1" w:styleId="Head4">
    <w:name w:val="Head4"/>
    <w:basedOn w:val="Normal"/>
    <w:link w:val="Head4Char"/>
    <w:rsid w:val="00502053"/>
    <w:pPr>
      <w:numPr>
        <w:ilvl w:val="3"/>
        <w:numId w:val="6"/>
      </w:numPr>
      <w:spacing w:after="0" w:line="240" w:lineRule="auto"/>
    </w:pPr>
    <w:rPr>
      <w:rFonts w:ascii="Garamond" w:eastAsia="Times New Roman" w:hAnsi="Garamond" w:cs="Times New Roman"/>
      <w:color w:val="auto"/>
      <w:sz w:val="24"/>
      <w:szCs w:val="24"/>
      <w:lang w:val="x-none" w:eastAsia="x-none"/>
    </w:rPr>
  </w:style>
  <w:style w:type="paragraph" w:customStyle="1" w:styleId="Head6">
    <w:name w:val="Head 6"/>
    <w:basedOn w:val="Normal"/>
    <w:rsid w:val="00502053"/>
    <w:pPr>
      <w:numPr>
        <w:ilvl w:val="5"/>
        <w:numId w:val="7"/>
      </w:numPr>
      <w:spacing w:after="0" w:line="240" w:lineRule="auto"/>
    </w:pPr>
    <w:rPr>
      <w:rFonts w:ascii="Garamond" w:eastAsia="Times New Roman" w:hAnsi="Garamond" w:cs="Tahoma"/>
      <w:color w:val="auto"/>
      <w:sz w:val="24"/>
      <w:szCs w:val="24"/>
      <w:lang w:eastAsia="en-US"/>
    </w:rPr>
  </w:style>
  <w:style w:type="numbering" w:styleId="111111">
    <w:name w:val="Outline List 2"/>
    <w:basedOn w:val="NoList"/>
    <w:rsid w:val="00502053"/>
    <w:pPr>
      <w:numPr>
        <w:numId w:val="1"/>
      </w:numPr>
    </w:pPr>
  </w:style>
  <w:style w:type="character" w:styleId="Strong">
    <w:name w:val="Strong"/>
    <w:uiPriority w:val="22"/>
    <w:qFormat/>
    <w:rsid w:val="00502053"/>
    <w:rPr>
      <w:b/>
      <w:bCs/>
    </w:rPr>
  </w:style>
  <w:style w:type="paragraph" w:customStyle="1" w:styleId="Head1">
    <w:name w:val="Head1"/>
    <w:rsid w:val="00502053"/>
    <w:pPr>
      <w:keepNext/>
      <w:spacing w:before="240" w:after="240" w:line="240" w:lineRule="auto"/>
      <w:ind w:left="720" w:hanging="720"/>
    </w:pPr>
    <w:rPr>
      <w:rFonts w:ascii="Garamond" w:eastAsia="Times New Roman" w:hAnsi="Garamond" w:cs="Times New Roman"/>
      <w:b/>
      <w:color w:val="auto"/>
      <w:sz w:val="36"/>
      <w:lang w:eastAsia="en-US"/>
    </w:rPr>
  </w:style>
  <w:style w:type="paragraph" w:customStyle="1" w:styleId="Head5">
    <w:name w:val="Head 5"/>
    <w:basedOn w:val="Head4"/>
    <w:link w:val="Head5Char"/>
    <w:rsid w:val="00502053"/>
    <w:pPr>
      <w:keepNext/>
      <w:numPr>
        <w:ilvl w:val="0"/>
        <w:numId w:val="0"/>
      </w:numPr>
      <w:tabs>
        <w:tab w:val="num" w:pos="2160"/>
      </w:tabs>
      <w:spacing w:before="120" w:after="120"/>
    </w:pPr>
    <w:rPr>
      <w:i/>
      <w:sz w:val="22"/>
      <w:szCs w:val="22"/>
      <w:lang w:val="en-US" w:eastAsia="en-US"/>
    </w:rPr>
  </w:style>
  <w:style w:type="paragraph" w:customStyle="1" w:styleId="H1">
    <w:name w:val="_H1"/>
    <w:basedOn w:val="Normal"/>
    <w:rsid w:val="00502053"/>
    <w:pPr>
      <w:numPr>
        <w:numId w:val="8"/>
      </w:numPr>
      <w:spacing w:after="0" w:line="280" w:lineRule="atLeast"/>
    </w:pPr>
    <w:rPr>
      <w:rFonts w:ascii="Gill Sans MT" w:eastAsia="Times New Roman" w:hAnsi="Gill Sans MT" w:cs="Tahoma"/>
      <w:color w:val="auto"/>
      <w:lang w:eastAsia="en-US"/>
    </w:rPr>
  </w:style>
  <w:style w:type="paragraph" w:customStyle="1" w:styleId="H2">
    <w:name w:val="_H2"/>
    <w:basedOn w:val="Normal"/>
    <w:rsid w:val="00502053"/>
    <w:pPr>
      <w:numPr>
        <w:ilvl w:val="1"/>
        <w:numId w:val="8"/>
      </w:numPr>
      <w:spacing w:after="0" w:line="280" w:lineRule="atLeast"/>
    </w:pPr>
    <w:rPr>
      <w:rFonts w:ascii="Gill Sans MT" w:eastAsia="Times New Roman" w:hAnsi="Gill Sans MT" w:cs="Tahoma"/>
      <w:color w:val="auto"/>
      <w:lang w:eastAsia="en-US"/>
    </w:rPr>
  </w:style>
  <w:style w:type="character" w:styleId="IntenseEmphasis">
    <w:name w:val="Intense Emphasis"/>
    <w:qFormat/>
    <w:rsid w:val="00502053"/>
    <w:rPr>
      <w:b/>
      <w:bCs/>
      <w:i/>
      <w:iCs/>
      <w:color w:val="4F81BD"/>
    </w:rPr>
  </w:style>
  <w:style w:type="character" w:customStyle="1" w:styleId="Head4Char">
    <w:name w:val="Head4 Char"/>
    <w:link w:val="Head4"/>
    <w:rsid w:val="00502053"/>
    <w:rPr>
      <w:rFonts w:ascii="Garamond" w:eastAsia="Times New Roman" w:hAnsi="Garamond" w:cs="Times New Roman"/>
      <w:color w:val="auto"/>
      <w:sz w:val="24"/>
      <w:szCs w:val="24"/>
      <w:lang w:val="x-none" w:eastAsia="x-none"/>
    </w:rPr>
  </w:style>
  <w:style w:type="character" w:customStyle="1" w:styleId="Head5Char">
    <w:name w:val="Head 5 Char"/>
    <w:link w:val="Head5"/>
    <w:rsid w:val="00502053"/>
    <w:rPr>
      <w:rFonts w:ascii="Garamond" w:eastAsia="Times New Roman" w:hAnsi="Garamond" w:cs="Times New Roman"/>
      <w:i/>
      <w:color w:val="auto"/>
      <w:sz w:val="22"/>
      <w:szCs w:val="22"/>
      <w:lang w:eastAsia="en-US"/>
    </w:rPr>
  </w:style>
  <w:style w:type="paragraph" w:styleId="CommentSubject">
    <w:name w:val="annotation subject"/>
    <w:basedOn w:val="CommentText"/>
    <w:next w:val="CommentText"/>
    <w:link w:val="CommentSubjectChar"/>
    <w:semiHidden/>
    <w:rsid w:val="00502053"/>
    <w:rPr>
      <w:b/>
      <w:bCs/>
    </w:rPr>
  </w:style>
  <w:style w:type="character" w:customStyle="1" w:styleId="CommentSubjectChar">
    <w:name w:val="Comment Subject Char"/>
    <w:basedOn w:val="CommentTextChar"/>
    <w:link w:val="CommentSubject"/>
    <w:semiHidden/>
    <w:rsid w:val="00502053"/>
    <w:rPr>
      <w:rFonts w:ascii="Garamond" w:eastAsia="Times New Roman" w:hAnsi="Garamond" w:cs="Times New Roman"/>
      <w:b/>
      <w:bCs/>
      <w:color w:val="auto"/>
      <w:lang w:val="x-none" w:eastAsia="x-none"/>
    </w:rPr>
  </w:style>
  <w:style w:type="character" w:customStyle="1" w:styleId="CharChar3">
    <w:name w:val="Char Char3"/>
    <w:rsid w:val="00502053"/>
    <w:rPr>
      <w:rFonts w:ascii="Times New Roman" w:eastAsia="Times New Roman" w:hAnsi="Times New Roman" w:cs="Times New Roman"/>
      <w:sz w:val="20"/>
      <w:szCs w:val="20"/>
    </w:rPr>
  </w:style>
  <w:style w:type="paragraph" w:customStyle="1" w:styleId="StyleJustifiedLeft025">
    <w:name w:val="Style Justified Left:  0.25&quot;"/>
    <w:basedOn w:val="Normal"/>
    <w:rsid w:val="00502053"/>
    <w:pPr>
      <w:spacing w:after="0" w:line="240" w:lineRule="auto"/>
      <w:ind w:left="360"/>
      <w:jc w:val="both"/>
    </w:pPr>
    <w:rPr>
      <w:rFonts w:ascii="Garamond" w:eastAsia="Times New Roman" w:hAnsi="Garamond" w:cs="Tahoma"/>
      <w:color w:val="auto"/>
      <w:sz w:val="24"/>
      <w:lang w:eastAsia="en-US"/>
    </w:rPr>
  </w:style>
  <w:style w:type="paragraph" w:styleId="BodyTextIndent">
    <w:name w:val="Body Text Indent"/>
    <w:basedOn w:val="Normal"/>
    <w:link w:val="BodyTextIndentChar"/>
    <w:rsid w:val="00502053"/>
    <w:pPr>
      <w:spacing w:after="120" w:line="240" w:lineRule="auto"/>
      <w:ind w:left="360"/>
    </w:pPr>
    <w:rPr>
      <w:rFonts w:ascii="Garamond" w:eastAsia="Times New Roman" w:hAnsi="Garamond" w:cs="Tahoma"/>
      <w:color w:val="auto"/>
      <w:sz w:val="24"/>
      <w:szCs w:val="24"/>
      <w:lang w:eastAsia="en-US"/>
    </w:rPr>
  </w:style>
  <w:style w:type="character" w:customStyle="1" w:styleId="BodyTextIndentChar">
    <w:name w:val="Body Text Indent Char"/>
    <w:basedOn w:val="DefaultParagraphFont"/>
    <w:link w:val="BodyTextIndent"/>
    <w:rsid w:val="00502053"/>
    <w:rPr>
      <w:rFonts w:ascii="Garamond" w:eastAsia="Times New Roman" w:hAnsi="Garamond" w:cs="Tahoma"/>
      <w:color w:val="auto"/>
      <w:sz w:val="24"/>
      <w:szCs w:val="24"/>
      <w:lang w:eastAsia="en-US"/>
    </w:rPr>
  </w:style>
  <w:style w:type="character" w:customStyle="1" w:styleId="Heading2CharChar">
    <w:name w:val="Heading 2 Char Char"/>
    <w:rsid w:val="00502053"/>
    <w:rPr>
      <w:rFonts w:ascii="Garamond" w:hAnsi="Garamond" w:cs="Arial"/>
      <w:b/>
      <w:bCs/>
      <w:iCs/>
      <w:sz w:val="32"/>
      <w:szCs w:val="28"/>
      <w:lang w:val="en-US" w:eastAsia="en-US" w:bidi="ar-SA"/>
    </w:rPr>
  </w:style>
  <w:style w:type="paragraph" w:customStyle="1" w:styleId="Picture">
    <w:name w:val="Picture"/>
    <w:basedOn w:val="Normal"/>
    <w:next w:val="Caption"/>
    <w:autoRedefine/>
    <w:rsid w:val="00502053"/>
    <w:pPr>
      <w:spacing w:after="0" w:line="240" w:lineRule="auto"/>
      <w:ind w:left="77"/>
      <w:jc w:val="center"/>
    </w:pPr>
    <w:rPr>
      <w:rFonts w:ascii="Garamond" w:eastAsia="Times New Roman" w:hAnsi="Garamond" w:cs="Tahoma"/>
      <w:color w:val="auto"/>
      <w:sz w:val="24"/>
      <w:szCs w:val="24"/>
      <w:lang w:eastAsia="en-US"/>
    </w:rPr>
  </w:style>
  <w:style w:type="character" w:customStyle="1" w:styleId="Style12pt">
    <w:name w:val="Style 12 pt"/>
    <w:rsid w:val="00502053"/>
    <w:rPr>
      <w:rFonts w:ascii="Garamond" w:hAnsi="Garamond"/>
      <w:sz w:val="24"/>
    </w:rPr>
  </w:style>
  <w:style w:type="paragraph" w:customStyle="1" w:styleId="xl65">
    <w:name w:val="xl65"/>
    <w:basedOn w:val="Normal"/>
    <w:rsid w:val="00502053"/>
    <w:pPr>
      <w:spacing w:before="100" w:beforeAutospacing="1" w:after="100" w:afterAutospacing="1" w:line="240" w:lineRule="auto"/>
      <w:ind w:left="77"/>
    </w:pPr>
    <w:rPr>
      <w:rFonts w:ascii="Times New Roman" w:eastAsia="Times New Roman" w:hAnsi="Times New Roman" w:cs="Tahoma"/>
      <w:color w:val="auto"/>
      <w:sz w:val="24"/>
      <w:szCs w:val="24"/>
      <w:lang w:eastAsia="en-US"/>
    </w:rPr>
  </w:style>
  <w:style w:type="paragraph" w:customStyle="1" w:styleId="xl66">
    <w:name w:val="xl66"/>
    <w:basedOn w:val="Normal"/>
    <w:rsid w:val="00502053"/>
    <w:pPr>
      <w:spacing w:before="100" w:beforeAutospacing="1" w:after="100" w:afterAutospacing="1" w:line="240" w:lineRule="auto"/>
      <w:ind w:left="77"/>
      <w:jc w:val="center"/>
    </w:pPr>
    <w:rPr>
      <w:rFonts w:ascii="Arial" w:eastAsia="Times New Roman" w:hAnsi="Arial" w:cs="Arial"/>
      <w:b/>
      <w:bCs/>
      <w:color w:val="auto"/>
      <w:sz w:val="24"/>
      <w:szCs w:val="24"/>
      <w:lang w:eastAsia="en-US"/>
    </w:rPr>
  </w:style>
  <w:style w:type="paragraph" w:customStyle="1" w:styleId="xl22">
    <w:name w:val="xl22"/>
    <w:basedOn w:val="Normal"/>
    <w:rsid w:val="00502053"/>
    <w:pPr>
      <w:shd w:val="clear" w:color="auto" w:fill="C0C0C0"/>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3">
    <w:name w:val="xl23"/>
    <w:basedOn w:val="Normal"/>
    <w:rsid w:val="00502053"/>
    <w:pPr>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4">
    <w:name w:val="xl24"/>
    <w:basedOn w:val="Normal"/>
    <w:rsid w:val="00502053"/>
    <w:pPr>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5">
    <w:name w:val="xl25"/>
    <w:basedOn w:val="Normal"/>
    <w:rsid w:val="00502053"/>
    <w:pPr>
      <w:spacing w:before="100" w:beforeAutospacing="1" w:after="100" w:afterAutospacing="1" w:line="240" w:lineRule="auto"/>
      <w:ind w:left="77"/>
    </w:pPr>
    <w:rPr>
      <w:rFonts w:ascii="Times New Roman" w:eastAsia="Times New Roman" w:hAnsi="Times New Roman" w:cs="Tahoma"/>
      <w:color w:val="auto"/>
      <w:sz w:val="24"/>
      <w:szCs w:val="24"/>
      <w:lang w:eastAsia="en-US"/>
    </w:rPr>
  </w:style>
  <w:style w:type="paragraph" w:styleId="EndnoteText">
    <w:name w:val="endnote text"/>
    <w:basedOn w:val="Normal"/>
    <w:link w:val="EndnoteTextChar"/>
    <w:semiHidden/>
    <w:rsid w:val="00502053"/>
    <w:pPr>
      <w:spacing w:after="0" w:line="240" w:lineRule="auto"/>
      <w:ind w:left="77"/>
    </w:pPr>
    <w:rPr>
      <w:rFonts w:ascii="Garamond" w:eastAsia="Times New Roman" w:hAnsi="Garamond" w:cs="Tahoma"/>
      <w:color w:val="auto"/>
      <w:lang w:eastAsia="en-US"/>
    </w:rPr>
  </w:style>
  <w:style w:type="character" w:customStyle="1" w:styleId="EndnoteTextChar">
    <w:name w:val="Endnote Text Char"/>
    <w:basedOn w:val="DefaultParagraphFont"/>
    <w:link w:val="EndnoteText"/>
    <w:semiHidden/>
    <w:rsid w:val="00502053"/>
    <w:rPr>
      <w:rFonts w:ascii="Garamond" w:eastAsia="Times New Roman" w:hAnsi="Garamond" w:cs="Tahoma"/>
      <w:color w:val="auto"/>
      <w:lang w:eastAsia="en-US"/>
    </w:rPr>
  </w:style>
  <w:style w:type="character" w:styleId="EndnoteReference">
    <w:name w:val="endnote reference"/>
    <w:semiHidden/>
    <w:rsid w:val="00502053"/>
    <w:rPr>
      <w:vertAlign w:val="superscript"/>
    </w:rPr>
  </w:style>
  <w:style w:type="paragraph" w:customStyle="1" w:styleId="Heading50">
    <w:name w:val="Heading5"/>
    <w:basedOn w:val="Normal"/>
    <w:link w:val="Heading5Char0"/>
    <w:rsid w:val="00502053"/>
    <w:pPr>
      <w:spacing w:after="0" w:line="240" w:lineRule="auto"/>
      <w:ind w:left="77"/>
    </w:pPr>
    <w:rPr>
      <w:rFonts w:ascii="Garamond" w:eastAsia="Times New Roman" w:hAnsi="Garamond" w:cs="Times New Roman"/>
      <w:b/>
      <w:color w:val="auto"/>
      <w:sz w:val="22"/>
      <w:szCs w:val="22"/>
      <w:lang w:eastAsia="en-US"/>
    </w:rPr>
  </w:style>
  <w:style w:type="paragraph" w:customStyle="1" w:styleId="MyHeading2">
    <w:name w:val="My Heading 2"/>
    <w:basedOn w:val="Heading2"/>
    <w:autoRedefine/>
    <w:rsid w:val="00502053"/>
    <w:pPr>
      <w:keepLines w:val="0"/>
      <w:numPr>
        <w:ilvl w:val="0"/>
        <w:numId w:val="0"/>
      </w:numPr>
      <w:tabs>
        <w:tab w:val="left" w:pos="720"/>
      </w:tabs>
      <w:spacing w:before="0" w:after="0"/>
      <w:ind w:left="180" w:hanging="180"/>
    </w:pPr>
    <w:rPr>
      <w:rFonts w:ascii="Verdana" w:eastAsia="Times New Roman" w:hAnsi="Verdana" w:cs="Times New Roman"/>
      <w:color w:val="auto"/>
      <w:szCs w:val="20"/>
      <w:lang w:val="x-none" w:eastAsia="x-none"/>
    </w:rPr>
  </w:style>
  <w:style w:type="paragraph" w:customStyle="1" w:styleId="MyHeading1">
    <w:name w:val="My Heading 1"/>
    <w:basedOn w:val="Heading1"/>
    <w:next w:val="TOC1"/>
    <w:rsid w:val="00502053"/>
    <w:pPr>
      <w:keepLines w:val="0"/>
      <w:numPr>
        <w:numId w:val="9"/>
      </w:numPr>
      <w:pBdr>
        <w:bottom w:val="none" w:sz="0" w:space="0" w:color="auto"/>
      </w:pBdr>
      <w:spacing w:after="0" w:line="360" w:lineRule="auto"/>
    </w:pPr>
    <w:rPr>
      <w:rFonts w:ascii="Times New Roman" w:eastAsia="Times New Roman" w:hAnsi="Times New Roman" w:cs="Times New Roman"/>
      <w:bCs/>
      <w:color w:val="auto"/>
      <w:sz w:val="28"/>
      <w:szCs w:val="20"/>
      <w:lang w:val="x-none" w:eastAsia="x-none"/>
    </w:rPr>
  </w:style>
  <w:style w:type="character" w:customStyle="1" w:styleId="Heading5Char0">
    <w:name w:val="Heading5 Char"/>
    <w:link w:val="Heading50"/>
    <w:rsid w:val="00502053"/>
    <w:rPr>
      <w:rFonts w:ascii="Garamond" w:eastAsia="Times New Roman" w:hAnsi="Garamond" w:cs="Times New Roman"/>
      <w:b/>
      <w:color w:val="auto"/>
      <w:sz w:val="22"/>
      <w:szCs w:val="22"/>
      <w:lang w:eastAsia="en-US"/>
    </w:rPr>
  </w:style>
  <w:style w:type="paragraph" w:customStyle="1" w:styleId="Hading5">
    <w:name w:val="Hading 5"/>
    <w:basedOn w:val="Normal"/>
    <w:link w:val="Hading5Char"/>
    <w:rsid w:val="00502053"/>
    <w:pPr>
      <w:spacing w:after="0" w:line="240" w:lineRule="auto"/>
      <w:ind w:left="77"/>
    </w:pPr>
    <w:rPr>
      <w:rFonts w:ascii="Garamond" w:eastAsia="Times New Roman" w:hAnsi="Garamond" w:cs="Times New Roman"/>
      <w:color w:val="auto"/>
      <w:sz w:val="24"/>
      <w:szCs w:val="24"/>
      <w:lang w:eastAsia="en-US"/>
    </w:rPr>
  </w:style>
  <w:style w:type="character" w:customStyle="1" w:styleId="Hading5Char">
    <w:name w:val="Hading 5 Char"/>
    <w:link w:val="Hading5"/>
    <w:rsid w:val="00502053"/>
    <w:rPr>
      <w:rFonts w:ascii="Garamond" w:eastAsia="Times New Roman" w:hAnsi="Garamond" w:cs="Times New Roman"/>
      <w:color w:val="auto"/>
      <w:sz w:val="24"/>
      <w:szCs w:val="24"/>
      <w:lang w:eastAsia="en-US"/>
    </w:rPr>
  </w:style>
  <w:style w:type="table" w:styleId="TableList4">
    <w:name w:val="Table List 4"/>
    <w:basedOn w:val="TableNormal"/>
    <w:rsid w:val="00502053"/>
    <w:pPr>
      <w:spacing w:after="0" w:line="240" w:lineRule="auto"/>
    </w:pPr>
    <w:rPr>
      <w:rFonts w:ascii="Times New Roman" w:eastAsia="Times New Roman" w:hAnsi="Times New Roman" w:cs="Times New Roman"/>
      <w:color w:val="auto"/>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CharChar9">
    <w:name w:val="Char Char9"/>
    <w:locked/>
    <w:rsid w:val="00502053"/>
    <w:rPr>
      <w:rFonts w:ascii="Garamond" w:hAnsi="Garamond" w:cs="Tahoma"/>
      <w:b/>
      <w:bCs/>
      <w:iCs/>
      <w:sz w:val="26"/>
      <w:szCs w:val="26"/>
      <w:lang w:val="en-US" w:eastAsia="en-US" w:bidi="ar-SA"/>
    </w:rPr>
  </w:style>
  <w:style w:type="paragraph" w:styleId="BodyText2">
    <w:name w:val="Body Text 2"/>
    <w:basedOn w:val="Normal"/>
    <w:link w:val="BodyText2Char"/>
    <w:semiHidden/>
    <w:rsid w:val="00502053"/>
    <w:pPr>
      <w:spacing w:after="0" w:line="240" w:lineRule="auto"/>
      <w:jc w:val="both"/>
    </w:pPr>
    <w:rPr>
      <w:rFonts w:ascii="Verdana" w:eastAsia="Times New Roman" w:hAnsi="Verdana" w:cs="Times New Roman"/>
      <w:color w:val="auto"/>
      <w:sz w:val="24"/>
      <w:szCs w:val="24"/>
      <w:lang w:eastAsia="en-US"/>
    </w:rPr>
  </w:style>
  <w:style w:type="character" w:customStyle="1" w:styleId="BodyText2Char">
    <w:name w:val="Body Text 2 Char"/>
    <w:basedOn w:val="DefaultParagraphFont"/>
    <w:link w:val="BodyText2"/>
    <w:semiHidden/>
    <w:rsid w:val="00502053"/>
    <w:rPr>
      <w:rFonts w:ascii="Verdana" w:eastAsia="Times New Roman" w:hAnsi="Verdana" w:cs="Times New Roman"/>
      <w:color w:val="auto"/>
      <w:sz w:val="24"/>
      <w:szCs w:val="24"/>
      <w:lang w:eastAsia="en-US"/>
    </w:rPr>
  </w:style>
  <w:style w:type="paragraph" w:styleId="Revision">
    <w:name w:val="Revision"/>
    <w:hidden/>
    <w:uiPriority w:val="99"/>
    <w:semiHidden/>
    <w:rsid w:val="00502053"/>
    <w:pPr>
      <w:spacing w:after="0" w:line="240" w:lineRule="auto"/>
    </w:pPr>
    <w:rPr>
      <w:rFonts w:ascii="Garamond" w:eastAsia="Times New Roman" w:hAnsi="Garamond" w:cs="Tahoma"/>
      <w:color w:val="auto"/>
      <w:sz w:val="24"/>
      <w:szCs w:val="24"/>
      <w:lang w:eastAsia="en-US"/>
    </w:rPr>
  </w:style>
  <w:style w:type="paragraph" w:styleId="TableofFigures">
    <w:name w:val="table of figures"/>
    <w:basedOn w:val="Normal"/>
    <w:next w:val="Normal"/>
    <w:uiPriority w:val="99"/>
    <w:rsid w:val="00502053"/>
    <w:pPr>
      <w:spacing w:after="0" w:line="240" w:lineRule="auto"/>
      <w:ind w:left="480" w:hanging="480"/>
    </w:pPr>
    <w:rPr>
      <w:rFonts w:ascii="Calibri" w:eastAsia="Times New Roman" w:hAnsi="Calibri" w:cs="Calibri"/>
      <w:smallCaps/>
      <w:color w:val="auto"/>
      <w:lang w:eastAsia="en-US"/>
    </w:rPr>
  </w:style>
  <w:style w:type="paragraph" w:customStyle="1" w:styleId="NoSpacing2">
    <w:name w:val="No Spacing2"/>
    <w:uiPriority w:val="1"/>
    <w:qFormat/>
    <w:rsid w:val="002C7FA2"/>
    <w:pPr>
      <w:spacing w:after="160" w:line="256" w:lineRule="auto"/>
    </w:pPr>
    <w:rPr>
      <w:rFonts w:ascii="Calibri" w:eastAsia="SimSun" w:hAnsi="Calibri" w:cs="Times New Roman"/>
      <w:color w:val="373545"/>
      <w:sz w:val="24"/>
    </w:rPr>
  </w:style>
  <w:style w:type="character" w:customStyle="1" w:styleId="NoSpacingChar">
    <w:name w:val="No Spacing Char"/>
    <w:basedOn w:val="DefaultParagraphFont"/>
    <w:link w:val="NoSpacing"/>
    <w:rsid w:val="001769E1"/>
    <w:rPr>
      <w:rFonts w:ascii="Calibri" w:hAnsi="Calibri"/>
      <w:sz w:val="24"/>
    </w:rPr>
  </w:style>
  <w:style w:type="paragraph" w:customStyle="1" w:styleId="NoSpacing3">
    <w:name w:val="No Spacing3"/>
    <w:uiPriority w:val="1"/>
    <w:qFormat/>
    <w:rsid w:val="005D0AC1"/>
    <w:pPr>
      <w:spacing w:after="0" w:line="240" w:lineRule="auto"/>
    </w:pPr>
    <w:rPr>
      <w:rFonts w:ascii="Garamond" w:eastAsia="SimSun" w:hAnsi="Garamond" w:cs="Times New Roman"/>
      <w:color w:val="373545"/>
    </w:rPr>
  </w:style>
  <w:style w:type="paragraph" w:customStyle="1" w:styleId="ListParagraph1">
    <w:name w:val="List Paragraph1"/>
    <w:basedOn w:val="Normal"/>
    <w:uiPriority w:val="34"/>
    <w:qFormat/>
    <w:rsid w:val="00F869D2"/>
    <w:pPr>
      <w:spacing w:after="160" w:line="259" w:lineRule="auto"/>
      <w:ind w:left="720"/>
      <w:contextualSpacing/>
    </w:pPr>
    <w:rPr>
      <w:rFonts w:ascii="Calibri" w:eastAsia="Calibri" w:hAnsi="Calibri" w:cs="Times New Roman"/>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373545"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E-mail Signature" w:uiPriority="0"/>
    <w:lsdException w:name="Normal (Web)" w:uiPriority="0"/>
    <w:lsdException w:name="annotation subject" w:uiPriority="0"/>
    <w:lsdException w:name="Outline List 2" w:uiPriority="0"/>
    <w:lsdException w:name="Table List 4" w:uiPriority="0"/>
    <w:lsdException w:name="Table Grid" w:semiHidden="0" w:uiPriority="59"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96FB5"/>
    <w:pPr>
      <w:keepNext/>
      <w:keepLines/>
      <w:numPr>
        <w:numId w:val="2"/>
      </w:numPr>
      <w:pBdr>
        <w:bottom w:val="single" w:sz="8" w:space="0" w:color="D4EAF3" w:themeColor="accent1" w:themeTint="33"/>
      </w:pBdr>
      <w:spacing w:after="200" w:line="240" w:lineRule="auto"/>
      <w:outlineLvl w:val="0"/>
    </w:pPr>
    <w:rPr>
      <w:rFonts w:ascii="Calibri" w:eastAsiaTheme="majorEastAsia" w:hAnsi="Calibri" w:cstheme="majorBidi"/>
      <w:b/>
      <w:color w:val="3494BA" w:themeColor="accent1"/>
      <w:sz w:val="36"/>
      <w:szCs w:val="36"/>
    </w:rPr>
  </w:style>
  <w:style w:type="paragraph" w:styleId="Heading2">
    <w:name w:val="heading 2"/>
    <w:basedOn w:val="Normal"/>
    <w:next w:val="Normal"/>
    <w:link w:val="Heading2Char"/>
    <w:unhideWhenUsed/>
    <w:qFormat/>
    <w:rsid w:val="00796FB5"/>
    <w:pPr>
      <w:keepNext/>
      <w:keepLines/>
      <w:numPr>
        <w:ilvl w:val="1"/>
        <w:numId w:val="2"/>
      </w:numPr>
      <w:spacing w:before="120" w:after="120" w:line="240" w:lineRule="auto"/>
      <w:outlineLvl w:val="1"/>
    </w:pPr>
    <w:rPr>
      <w:rFonts w:ascii="Calibri" w:hAnsi="Calibri"/>
      <w:b/>
      <w:bCs/>
      <w:color w:val="3494BA" w:themeColor="accent1"/>
      <w:sz w:val="32"/>
      <w:szCs w:val="26"/>
    </w:rPr>
  </w:style>
  <w:style w:type="paragraph" w:styleId="Heading3">
    <w:name w:val="heading 3"/>
    <w:basedOn w:val="Normal"/>
    <w:next w:val="Normal"/>
    <w:link w:val="Heading3Char"/>
    <w:unhideWhenUsed/>
    <w:qFormat/>
    <w:rsid w:val="0030358C"/>
    <w:pPr>
      <w:keepNext/>
      <w:keepLines/>
      <w:numPr>
        <w:ilvl w:val="2"/>
        <w:numId w:val="2"/>
      </w:numPr>
      <w:spacing w:after="0" w:line="240" w:lineRule="auto"/>
      <w:outlineLvl w:val="2"/>
    </w:pPr>
    <w:rPr>
      <w:rFonts w:ascii="Calibri" w:hAnsi="Calibri"/>
      <w:b/>
      <w:bCs/>
      <w:iCs/>
      <w:color w:val="3494BA" w:themeColor="accent1"/>
      <w:sz w:val="28"/>
      <w:szCs w:val="24"/>
    </w:rPr>
  </w:style>
  <w:style w:type="paragraph" w:styleId="Heading4">
    <w:name w:val="heading 4"/>
    <w:basedOn w:val="Normal"/>
    <w:next w:val="Normal"/>
    <w:link w:val="Heading4Char"/>
    <w:autoRedefine/>
    <w:unhideWhenUsed/>
    <w:qFormat/>
    <w:rsid w:val="009B5E67"/>
    <w:pPr>
      <w:keepNext/>
      <w:keepLines/>
      <w:numPr>
        <w:ilvl w:val="3"/>
        <w:numId w:val="2"/>
      </w:numPr>
      <w:spacing w:before="240" w:after="240" w:line="240" w:lineRule="auto"/>
      <w:outlineLvl w:val="3"/>
    </w:pPr>
    <w:rPr>
      <w:rFonts w:ascii="Calibri" w:eastAsiaTheme="majorEastAsia" w:hAnsi="Calibri" w:cstheme="majorBidi"/>
      <w:b/>
      <w:iCs/>
      <w:color w:val="3494BA" w:themeColor="accent1"/>
      <w:sz w:val="26"/>
      <w:szCs w:val="24"/>
    </w:rPr>
  </w:style>
  <w:style w:type="paragraph" w:styleId="Heading5">
    <w:name w:val="heading 5"/>
    <w:basedOn w:val="Normal"/>
    <w:next w:val="Normal"/>
    <w:link w:val="Heading5Char"/>
    <w:unhideWhenUsed/>
    <w:qFormat/>
    <w:rsid w:val="005F76EA"/>
    <w:pPr>
      <w:keepNext/>
      <w:keepLines/>
      <w:numPr>
        <w:ilvl w:val="4"/>
        <w:numId w:val="2"/>
      </w:numPr>
      <w:spacing w:before="200" w:after="0" w:line="259" w:lineRule="auto"/>
      <w:outlineLvl w:val="4"/>
    </w:pPr>
    <w:rPr>
      <w:rFonts w:ascii="Calibri" w:eastAsiaTheme="majorEastAsia" w:hAnsi="Calibri" w:cstheme="majorBidi"/>
      <w:b/>
      <w:color w:val="3494BA" w:themeColor="accent1"/>
      <w:sz w:val="24"/>
      <w:szCs w:val="22"/>
    </w:rPr>
  </w:style>
  <w:style w:type="paragraph" w:styleId="Heading6">
    <w:name w:val="heading 6"/>
    <w:basedOn w:val="Normal"/>
    <w:next w:val="Normal"/>
    <w:link w:val="Heading6Char"/>
    <w:unhideWhenUsed/>
    <w:qFormat/>
    <w:rsid w:val="00236852"/>
    <w:pPr>
      <w:keepNext/>
      <w:keepLines/>
      <w:numPr>
        <w:ilvl w:val="5"/>
        <w:numId w:val="2"/>
      </w:numPr>
      <w:spacing w:before="200" w:after="0" w:line="259" w:lineRule="auto"/>
      <w:outlineLvl w:val="5"/>
    </w:pPr>
    <w:rPr>
      <w:rFonts w:asciiTheme="majorHAnsi" w:eastAsiaTheme="majorEastAsia" w:hAnsiTheme="majorHAnsi" w:cstheme="majorBidi"/>
      <w:b/>
      <w:iCs/>
      <w:color w:val="292733" w:themeColor="text2" w:themeShade="BF"/>
      <w:sz w:val="24"/>
      <w:szCs w:val="22"/>
    </w:rPr>
  </w:style>
  <w:style w:type="paragraph" w:styleId="Heading7">
    <w:name w:val="heading 7"/>
    <w:basedOn w:val="Normal"/>
    <w:next w:val="Normal"/>
    <w:link w:val="Heading7Char"/>
    <w:unhideWhenUsed/>
    <w:qFormat/>
    <w:rsid w:val="00236852"/>
    <w:pPr>
      <w:keepNext/>
      <w:keepLines/>
      <w:numPr>
        <w:ilvl w:val="6"/>
        <w:numId w:val="2"/>
      </w:numPr>
      <w:spacing w:before="200" w:after="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236852"/>
    <w:pPr>
      <w:keepNext/>
      <w:keepLines/>
      <w:numPr>
        <w:ilvl w:val="7"/>
        <w:numId w:val="2"/>
      </w:numPr>
      <w:spacing w:before="200" w:after="0" w:line="259"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236852"/>
    <w:pPr>
      <w:keepNext/>
      <w:keepLines/>
      <w:numPr>
        <w:ilvl w:val="8"/>
        <w:numId w:val="2"/>
      </w:numPr>
      <w:spacing w:before="200" w:after="0" w:line="259"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3494BA"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qFormat/>
    <w:rsid w:val="00315BF0"/>
    <w:pPr>
      <w:spacing w:after="0" w:line="240" w:lineRule="auto"/>
    </w:pPr>
    <w:rPr>
      <w:rFonts w:ascii="Calibri" w:hAnsi="Calibri"/>
      <w:sz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3494BA"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3494BA" w:themeColor="accent1"/>
      <w:sz w:val="16"/>
      <w:szCs w:val="16"/>
    </w:rPr>
  </w:style>
  <w:style w:type="character" w:customStyle="1" w:styleId="Heading1Char">
    <w:name w:val="Heading 1 Char"/>
    <w:basedOn w:val="DefaultParagraphFont"/>
    <w:link w:val="Heading1"/>
    <w:rsid w:val="00796FB5"/>
    <w:rPr>
      <w:rFonts w:ascii="Calibri" w:eastAsiaTheme="majorEastAsia" w:hAnsi="Calibri" w:cstheme="majorBidi"/>
      <w:b/>
      <w:color w:val="3494BA" w:themeColor="accent1"/>
      <w:sz w:val="36"/>
      <w:szCs w:val="36"/>
    </w:rPr>
  </w:style>
  <w:style w:type="character" w:customStyle="1" w:styleId="Heading2Char">
    <w:name w:val="Heading 2 Char"/>
    <w:basedOn w:val="DefaultParagraphFont"/>
    <w:link w:val="Heading2"/>
    <w:rsid w:val="00796FB5"/>
    <w:rPr>
      <w:rFonts w:ascii="Calibri" w:hAnsi="Calibri"/>
      <w:b/>
      <w:bCs/>
      <w:color w:val="3494BA" w:themeColor="accent1"/>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276E8B" w:themeColor="accent1" w:themeShade="BF"/>
      <w:sz w:val="72"/>
      <w:szCs w:val="72"/>
    </w:rPr>
  </w:style>
  <w:style w:type="paragraph" w:styleId="TOC1">
    <w:name w:val="toc 1"/>
    <w:basedOn w:val="Normal"/>
    <w:next w:val="Normal"/>
    <w:autoRedefine/>
    <w:uiPriority w:val="39"/>
    <w:unhideWhenUsed/>
    <w:qFormat/>
    <w:rsid w:val="001343BD"/>
    <w:pPr>
      <w:spacing w:after="0"/>
    </w:pPr>
    <w:rPr>
      <w:rFonts w:ascii="Calibri" w:hAnsi="Calibri"/>
      <w:b/>
      <w:bCs/>
      <w:caps/>
      <w:sz w:val="24"/>
    </w:rPr>
  </w:style>
  <w:style w:type="paragraph" w:styleId="TOC2">
    <w:name w:val="toc 2"/>
    <w:basedOn w:val="Normal"/>
    <w:next w:val="Normal"/>
    <w:autoRedefine/>
    <w:uiPriority w:val="39"/>
    <w:unhideWhenUsed/>
    <w:qFormat/>
    <w:rsid w:val="003B5FC8"/>
    <w:pPr>
      <w:spacing w:after="0"/>
      <w:ind w:left="200"/>
    </w:pPr>
    <w:rPr>
      <w:rFonts w:ascii="Calibri" w:hAnsi="Calibri"/>
      <w:b/>
      <w:sz w:val="24"/>
    </w:rPr>
  </w:style>
  <w:style w:type="character" w:styleId="Hyperlink">
    <w:name w:val="Hyperlink"/>
    <w:basedOn w:val="DefaultParagraphFont"/>
    <w:uiPriority w:val="99"/>
    <w:unhideWhenUsed/>
    <w:rPr>
      <w:color w:val="6B9F25" w:themeColor="hyperlink"/>
      <w:u w:val="single"/>
    </w:rPr>
  </w:style>
  <w:style w:type="character" w:customStyle="1" w:styleId="Heading3Char">
    <w:name w:val="Heading 3 Char"/>
    <w:basedOn w:val="DefaultParagraphFont"/>
    <w:link w:val="Heading3"/>
    <w:rsid w:val="0030358C"/>
    <w:rPr>
      <w:rFonts w:ascii="Calibri" w:hAnsi="Calibri"/>
      <w:b/>
      <w:bCs/>
      <w:iCs/>
      <w:color w:val="3494BA" w:themeColor="accent1"/>
      <w:sz w:val="28"/>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4EAF3"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rsid w:val="009B5E67"/>
    <w:rPr>
      <w:rFonts w:ascii="Calibri" w:eastAsiaTheme="majorEastAsia" w:hAnsi="Calibri" w:cstheme="majorBidi"/>
      <w:b/>
      <w:iCs/>
      <w:color w:val="3494BA" w:themeColor="accent1"/>
      <w:sz w:val="26"/>
      <w:szCs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A9A7BB" w:themeColor="text2" w:themeTint="66"/>
        <w:left w:val="single" w:sz="4" w:space="0" w:color="A9A7BB" w:themeColor="text2" w:themeTint="66"/>
        <w:bottom w:val="single" w:sz="4" w:space="0" w:color="A9A7BB" w:themeColor="text2" w:themeTint="66"/>
        <w:right w:val="single" w:sz="4" w:space="0" w:color="A9A7BB" w:themeColor="text2" w:themeTint="66"/>
        <w:insideV w:val="single" w:sz="4" w:space="0" w:color="A9A7BB" w:themeColor="text2" w:themeTint="66"/>
      </w:tblBorders>
    </w:tblPr>
    <w:tblStylePr w:type="firstRow">
      <w:rPr>
        <w:rFonts w:asciiTheme="majorHAnsi" w:hAnsiTheme="majorHAnsi"/>
        <w:color w:val="FFFFFF" w:themeColor="background1"/>
        <w:sz w:val="16"/>
      </w:rPr>
      <w:tblPr/>
      <w:tcPr>
        <w:shd w:val="clear" w:color="auto" w:fill="3494BA" w:themeFill="accent1"/>
      </w:tcPr>
    </w:tblStylePr>
    <w:tblStylePr w:type="lastRow">
      <w:rPr>
        <w:rFonts w:asciiTheme="majorHAnsi" w:hAnsiTheme="majorHAnsi"/>
        <w:b/>
        <w:caps/>
        <w:smallCaps w:val="0"/>
        <w:color w:val="3494BA"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4D3DD" w:themeFill="text2" w:themeFillTint="33"/>
      </w:tcPr>
    </w:tblStylePr>
  </w:style>
  <w:style w:type="paragraph" w:styleId="TOC3">
    <w:name w:val="toc 3"/>
    <w:basedOn w:val="Normal"/>
    <w:next w:val="Normal"/>
    <w:autoRedefine/>
    <w:uiPriority w:val="39"/>
    <w:unhideWhenUsed/>
    <w:qFormat/>
    <w:rsid w:val="001343BD"/>
    <w:pPr>
      <w:spacing w:after="0"/>
      <w:ind w:left="400"/>
    </w:pPr>
    <w:rPr>
      <w:rFonts w:ascii="Calibri" w:hAnsi="Calibri"/>
      <w:iCs/>
      <w:sz w:val="24"/>
    </w:rPr>
  </w:style>
  <w:style w:type="paragraph" w:styleId="TOC4">
    <w:name w:val="toc 4"/>
    <w:basedOn w:val="Normal"/>
    <w:next w:val="Normal"/>
    <w:autoRedefine/>
    <w:uiPriority w:val="39"/>
    <w:unhideWhenUsed/>
    <w:rsid w:val="00481308"/>
    <w:pPr>
      <w:spacing w:after="0"/>
      <w:ind w:left="600"/>
    </w:pPr>
    <w:rPr>
      <w:rFonts w:ascii="Calibri" w:hAnsi="Calibri"/>
      <w:sz w:val="24"/>
      <w:szCs w:val="18"/>
    </w:rPr>
  </w:style>
  <w:style w:type="table" w:customStyle="1" w:styleId="ListTable3-Accent31">
    <w:name w:val="List Table 3 - Accent 31"/>
    <w:basedOn w:val="TableNormal"/>
    <w:uiPriority w:val="48"/>
    <w:rsid w:val="00FD178D"/>
    <w:pPr>
      <w:spacing w:after="0" w:line="240" w:lineRule="auto"/>
    </w:pPr>
    <w:rPr>
      <w:color w:val="auto"/>
      <w:sz w:val="22"/>
      <w:szCs w:val="22"/>
    </w:r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GridTable4-Accent11">
    <w:name w:val="Grid Table 4 - Accent 11"/>
    <w:basedOn w:val="TableNormal"/>
    <w:uiPriority w:val="49"/>
    <w:rsid w:val="00FD178D"/>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ListTable7Colorful-Accent11">
    <w:name w:val="List Table 7 Colorful - Accent 11"/>
    <w:basedOn w:val="TableNormal"/>
    <w:uiPriority w:val="52"/>
    <w:rsid w:val="00236852"/>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1">
    <w:name w:val="Grid Table 1 Light - Accent 11"/>
    <w:basedOn w:val="TableNormal"/>
    <w:uiPriority w:val="46"/>
    <w:rsid w:val="00236852"/>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F76EA"/>
    <w:rPr>
      <w:rFonts w:ascii="Calibri" w:eastAsiaTheme="majorEastAsia" w:hAnsi="Calibri" w:cstheme="majorBidi"/>
      <w:b/>
      <w:color w:val="3494BA" w:themeColor="accent1"/>
      <w:sz w:val="24"/>
      <w:szCs w:val="22"/>
    </w:rPr>
  </w:style>
  <w:style w:type="character" w:customStyle="1" w:styleId="Heading6Char">
    <w:name w:val="Heading 6 Char"/>
    <w:basedOn w:val="DefaultParagraphFont"/>
    <w:link w:val="Heading6"/>
    <w:rsid w:val="00236852"/>
    <w:rPr>
      <w:rFonts w:asciiTheme="majorHAnsi" w:eastAsiaTheme="majorEastAsia" w:hAnsiTheme="majorHAnsi" w:cstheme="majorBidi"/>
      <w:b/>
      <w:iCs/>
      <w:color w:val="292733" w:themeColor="text2" w:themeShade="BF"/>
      <w:sz w:val="24"/>
      <w:szCs w:val="22"/>
    </w:rPr>
  </w:style>
  <w:style w:type="character" w:customStyle="1" w:styleId="Heading7Char">
    <w:name w:val="Heading 7 Char"/>
    <w:basedOn w:val="DefaultParagraphFont"/>
    <w:link w:val="Heading7"/>
    <w:rsid w:val="0023685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23685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236852"/>
    <w:rPr>
      <w:rFonts w:asciiTheme="majorHAnsi" w:eastAsiaTheme="majorEastAsia" w:hAnsiTheme="majorHAnsi" w:cstheme="majorBidi"/>
      <w:i/>
      <w:iCs/>
      <w:color w:val="404040" w:themeColor="text1" w:themeTint="BF"/>
    </w:rPr>
  </w:style>
  <w:style w:type="table" w:customStyle="1" w:styleId="ListTable2-Accent31">
    <w:name w:val="List Table 2 - Accent 31"/>
    <w:basedOn w:val="TableNormal"/>
    <w:uiPriority w:val="47"/>
    <w:rsid w:val="006050F0"/>
    <w:pPr>
      <w:spacing w:after="0" w:line="240" w:lineRule="auto"/>
    </w:pPr>
    <w:rPr>
      <w:color w:val="auto"/>
      <w:sz w:val="22"/>
      <w:szCs w:val="22"/>
    </w:r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paragraph" w:styleId="ListParagraph">
    <w:name w:val="List Paragraph"/>
    <w:basedOn w:val="Normal"/>
    <w:uiPriority w:val="34"/>
    <w:qFormat/>
    <w:rsid w:val="00621522"/>
    <w:pPr>
      <w:spacing w:after="160" w:line="259" w:lineRule="auto"/>
      <w:ind w:left="720"/>
      <w:contextualSpacing/>
    </w:pPr>
    <w:rPr>
      <w:color w:val="auto"/>
      <w:sz w:val="22"/>
      <w:szCs w:val="22"/>
    </w:rPr>
  </w:style>
  <w:style w:type="paragraph" w:styleId="BodyText">
    <w:name w:val="Body Text"/>
    <w:basedOn w:val="Normal"/>
    <w:link w:val="BodyTextChar"/>
    <w:rsid w:val="00773260"/>
    <w:pPr>
      <w:spacing w:after="0" w:line="240" w:lineRule="auto"/>
      <w:jc w:val="both"/>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rsid w:val="00773260"/>
    <w:rPr>
      <w:rFonts w:ascii="Times New Roman" w:eastAsia="Times New Roman" w:hAnsi="Times New Roman" w:cs="Times New Roman"/>
      <w:color w:val="auto"/>
      <w:lang w:eastAsia="en-US"/>
    </w:rPr>
  </w:style>
  <w:style w:type="table" w:styleId="TableTheme">
    <w:name w:val="Table Theme"/>
    <w:basedOn w:val="TableNormal"/>
    <w:rsid w:val="00773260"/>
    <w:pPr>
      <w:spacing w:after="0" w:line="240" w:lineRule="auto"/>
      <w:jc w:val="both"/>
    </w:pPr>
    <w:rPr>
      <w:rFonts w:ascii="Times New Roman" w:eastAsia="Times New Roman" w:hAnsi="Times New Roman" w:cs="Times New Roman"/>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773260"/>
    <w:pPr>
      <w:spacing w:after="0" w:line="240" w:lineRule="auto"/>
      <w:jc w:val="center"/>
    </w:pPr>
    <w:rPr>
      <w:rFonts w:ascii="Garamond" w:eastAsia="Times New Roman" w:hAnsi="Garamond" w:cs="Times New Roman"/>
      <w:color w:val="auto"/>
      <w:spacing w:val="-3"/>
      <w:sz w:val="24"/>
      <w:szCs w:val="24"/>
      <w:lang w:eastAsia="en-US"/>
    </w:rPr>
  </w:style>
  <w:style w:type="paragraph" w:styleId="E-mailSignature">
    <w:name w:val="E-mail Signature"/>
    <w:basedOn w:val="Normal"/>
    <w:link w:val="E-mailSignatureChar"/>
    <w:rsid w:val="00773260"/>
    <w:pPr>
      <w:spacing w:after="0" w:line="240" w:lineRule="auto"/>
    </w:pPr>
    <w:rPr>
      <w:rFonts w:ascii="Garamond" w:eastAsia="Times New Roman" w:hAnsi="Garamond" w:cs="Times New Roman"/>
      <w:color w:val="auto"/>
      <w:sz w:val="24"/>
      <w:szCs w:val="24"/>
      <w:lang w:eastAsia="en-US"/>
    </w:rPr>
  </w:style>
  <w:style w:type="character" w:customStyle="1" w:styleId="E-mailSignatureChar">
    <w:name w:val="E-mail Signature Char"/>
    <w:basedOn w:val="DefaultParagraphFont"/>
    <w:link w:val="E-mailSignature"/>
    <w:rsid w:val="00773260"/>
    <w:rPr>
      <w:rFonts w:ascii="Garamond" w:eastAsia="Times New Roman" w:hAnsi="Garamond" w:cs="Times New Roman"/>
      <w:color w:val="auto"/>
      <w:sz w:val="24"/>
      <w:szCs w:val="24"/>
      <w:lang w:eastAsia="en-US"/>
    </w:rPr>
  </w:style>
  <w:style w:type="paragraph" w:styleId="DocumentMap">
    <w:name w:val="Document Map"/>
    <w:basedOn w:val="Normal"/>
    <w:link w:val="DocumentMapChar"/>
    <w:rsid w:val="00773260"/>
    <w:pPr>
      <w:spacing w:after="0" w:line="240" w:lineRule="auto"/>
    </w:pPr>
    <w:rPr>
      <w:rFonts w:ascii="Tahoma" w:eastAsia="Times New Roman" w:hAnsi="Tahoma" w:cs="Tahoma"/>
      <w:color w:val="auto"/>
      <w:sz w:val="16"/>
      <w:szCs w:val="16"/>
      <w:lang w:eastAsia="en-US"/>
    </w:rPr>
  </w:style>
  <w:style w:type="character" w:customStyle="1" w:styleId="DocumentMapChar">
    <w:name w:val="Document Map Char"/>
    <w:basedOn w:val="DefaultParagraphFont"/>
    <w:link w:val="DocumentMap"/>
    <w:rsid w:val="00773260"/>
    <w:rPr>
      <w:rFonts w:ascii="Tahoma" w:eastAsia="Times New Roman" w:hAnsi="Tahoma" w:cs="Tahoma"/>
      <w:color w:val="auto"/>
      <w:sz w:val="16"/>
      <w:szCs w:val="16"/>
      <w:lang w:eastAsia="en-US"/>
    </w:rPr>
  </w:style>
  <w:style w:type="paragraph" w:customStyle="1" w:styleId="articlesite">
    <w:name w:val="articlesite"/>
    <w:basedOn w:val="Normal"/>
    <w:rsid w:val="00773260"/>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NormalWeb">
    <w:name w:val="Normal (Web)"/>
    <w:basedOn w:val="Normal"/>
    <w:unhideWhenUsed/>
    <w:rsid w:val="0077326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FollowedHyperlink">
    <w:name w:val="FollowedHyperlink"/>
    <w:basedOn w:val="DefaultParagraphFont"/>
    <w:rsid w:val="00773260"/>
    <w:rPr>
      <w:color w:val="800080"/>
      <w:u w:val="single"/>
    </w:rPr>
  </w:style>
  <w:style w:type="character" w:styleId="Emphasis">
    <w:name w:val="Emphasis"/>
    <w:basedOn w:val="DefaultParagraphFont"/>
    <w:qFormat/>
    <w:rsid w:val="00773260"/>
    <w:rPr>
      <w:rFonts w:ascii="Garamond" w:hAnsi="Garamond"/>
      <w:iCs/>
      <w:sz w:val="24"/>
    </w:rPr>
  </w:style>
  <w:style w:type="table" w:customStyle="1" w:styleId="ListTable3-Accent11">
    <w:name w:val="List Table 3 - Accent 11"/>
    <w:basedOn w:val="TableNormal"/>
    <w:uiPriority w:val="48"/>
    <w:rsid w:val="00773260"/>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GridTable5Dark-Accent21">
    <w:name w:val="Grid Table 5 Dark - Accent 21"/>
    <w:basedOn w:val="TableNormal"/>
    <w:uiPriority w:val="50"/>
    <w:rsid w:val="00BE48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GridTable1Light-Accent21">
    <w:name w:val="Grid Table 1 Light - Accent 21"/>
    <w:basedOn w:val="TableNormal"/>
    <w:uiPriority w:val="46"/>
    <w:rsid w:val="00AF55A4"/>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2B1475"/>
    <w:pPr>
      <w:spacing w:after="0"/>
      <w:ind w:left="800"/>
    </w:pPr>
    <w:rPr>
      <w:sz w:val="18"/>
      <w:szCs w:val="18"/>
    </w:rPr>
  </w:style>
  <w:style w:type="paragraph" w:styleId="TOC6">
    <w:name w:val="toc 6"/>
    <w:basedOn w:val="Normal"/>
    <w:next w:val="Normal"/>
    <w:autoRedefine/>
    <w:uiPriority w:val="39"/>
    <w:unhideWhenUsed/>
    <w:rsid w:val="002B1475"/>
    <w:pPr>
      <w:spacing w:after="0"/>
      <w:ind w:left="1000"/>
    </w:pPr>
    <w:rPr>
      <w:sz w:val="18"/>
      <w:szCs w:val="18"/>
    </w:rPr>
  </w:style>
  <w:style w:type="paragraph" w:styleId="TOC7">
    <w:name w:val="toc 7"/>
    <w:basedOn w:val="Normal"/>
    <w:next w:val="Normal"/>
    <w:autoRedefine/>
    <w:uiPriority w:val="39"/>
    <w:unhideWhenUsed/>
    <w:rsid w:val="002B1475"/>
    <w:pPr>
      <w:spacing w:after="0"/>
      <w:ind w:left="1200"/>
    </w:pPr>
    <w:rPr>
      <w:sz w:val="18"/>
      <w:szCs w:val="18"/>
    </w:rPr>
  </w:style>
  <w:style w:type="paragraph" w:styleId="TOC8">
    <w:name w:val="toc 8"/>
    <w:basedOn w:val="Normal"/>
    <w:next w:val="Normal"/>
    <w:autoRedefine/>
    <w:uiPriority w:val="39"/>
    <w:unhideWhenUsed/>
    <w:rsid w:val="002B1475"/>
    <w:pPr>
      <w:spacing w:after="0"/>
      <w:ind w:left="1400"/>
    </w:pPr>
    <w:rPr>
      <w:sz w:val="18"/>
      <w:szCs w:val="18"/>
    </w:rPr>
  </w:style>
  <w:style w:type="paragraph" w:styleId="TOC9">
    <w:name w:val="toc 9"/>
    <w:basedOn w:val="Normal"/>
    <w:next w:val="Normal"/>
    <w:autoRedefine/>
    <w:uiPriority w:val="39"/>
    <w:unhideWhenUsed/>
    <w:rsid w:val="002B1475"/>
    <w:pPr>
      <w:spacing w:after="0"/>
      <w:ind w:left="1600"/>
    </w:pPr>
    <w:rPr>
      <w:sz w:val="18"/>
      <w:szCs w:val="18"/>
    </w:rPr>
  </w:style>
  <w:style w:type="paragraph" w:styleId="Caption">
    <w:name w:val="caption"/>
    <w:basedOn w:val="Normal"/>
    <w:next w:val="Normal"/>
    <w:unhideWhenUsed/>
    <w:qFormat/>
    <w:rsid w:val="00EF16EB"/>
    <w:pPr>
      <w:spacing w:after="200" w:line="240" w:lineRule="auto"/>
    </w:pPr>
    <w:rPr>
      <w:i/>
      <w:iCs/>
      <w:sz w:val="18"/>
      <w:szCs w:val="18"/>
    </w:rPr>
  </w:style>
  <w:style w:type="paragraph" w:customStyle="1" w:styleId="Default">
    <w:name w:val="Default"/>
    <w:rsid w:val="00AD664E"/>
    <w:pPr>
      <w:autoSpaceDE w:val="0"/>
      <w:autoSpaceDN w:val="0"/>
      <w:adjustRightInd w:val="0"/>
      <w:spacing w:after="0" w:line="240" w:lineRule="auto"/>
    </w:pPr>
    <w:rPr>
      <w:rFonts w:ascii="Calibri" w:hAnsi="Calibri" w:cs="Calibri"/>
      <w:color w:val="000000"/>
      <w:sz w:val="24"/>
      <w:szCs w:val="24"/>
    </w:rPr>
  </w:style>
  <w:style w:type="paragraph" w:customStyle="1" w:styleId="TitleCover">
    <w:name w:val="Title Cover"/>
    <w:basedOn w:val="Normal"/>
    <w:next w:val="Normal"/>
    <w:rsid w:val="00502053"/>
    <w:pPr>
      <w:shd w:val="clear" w:color="auto" w:fill="C0C0C0"/>
      <w:spacing w:after="0" w:line="240" w:lineRule="auto"/>
      <w:ind w:left="601" w:right="601"/>
      <w:jc w:val="center"/>
    </w:pPr>
    <w:rPr>
      <w:rFonts w:ascii="Times New Roman" w:eastAsia="Times New Roman" w:hAnsi="Times New Roman" w:cs="Tahoma"/>
      <w:b/>
      <w:bCs/>
      <w:i/>
      <w:iCs/>
      <w:color w:val="auto"/>
      <w:kern w:val="28"/>
      <w:sz w:val="72"/>
      <w:szCs w:val="72"/>
      <w:lang w:eastAsia="en-US"/>
    </w:rPr>
  </w:style>
  <w:style w:type="character" w:styleId="PageNumber">
    <w:name w:val="page number"/>
    <w:rsid w:val="00502053"/>
    <w:rPr>
      <w:b/>
      <w:bCs/>
    </w:rPr>
  </w:style>
  <w:style w:type="paragraph" w:styleId="BalloonText">
    <w:name w:val="Balloon Text"/>
    <w:basedOn w:val="Normal"/>
    <w:link w:val="BalloonTextChar"/>
    <w:uiPriority w:val="99"/>
    <w:semiHidden/>
    <w:rsid w:val="00502053"/>
    <w:pPr>
      <w:spacing w:after="0" w:line="240" w:lineRule="auto"/>
      <w:ind w:left="77"/>
    </w:pPr>
    <w:rPr>
      <w:rFonts w:ascii="Tahoma" w:eastAsia="Times New Roman" w:hAnsi="Tahoma" w:cs="Times New Roman"/>
      <w:color w:val="auto"/>
      <w:sz w:val="16"/>
      <w:szCs w:val="16"/>
      <w:lang w:val="x-none" w:eastAsia="x-none"/>
    </w:rPr>
  </w:style>
  <w:style w:type="character" w:customStyle="1" w:styleId="BalloonTextChar">
    <w:name w:val="Balloon Text Char"/>
    <w:basedOn w:val="DefaultParagraphFont"/>
    <w:link w:val="BalloonText"/>
    <w:uiPriority w:val="99"/>
    <w:semiHidden/>
    <w:rsid w:val="00502053"/>
    <w:rPr>
      <w:rFonts w:ascii="Tahoma" w:eastAsia="Times New Roman" w:hAnsi="Tahoma" w:cs="Times New Roman"/>
      <w:color w:val="auto"/>
      <w:sz w:val="16"/>
      <w:szCs w:val="16"/>
      <w:lang w:val="x-none" w:eastAsia="x-none"/>
    </w:rPr>
  </w:style>
  <w:style w:type="paragraph" w:customStyle="1" w:styleId="Head2">
    <w:name w:val="Head2"/>
    <w:basedOn w:val="Normal"/>
    <w:rsid w:val="00502053"/>
    <w:pPr>
      <w:numPr>
        <w:ilvl w:val="1"/>
        <w:numId w:val="3"/>
      </w:numPr>
      <w:spacing w:after="0" w:line="240" w:lineRule="auto"/>
    </w:pPr>
    <w:rPr>
      <w:rFonts w:ascii="Garamond" w:eastAsia="Times New Roman" w:hAnsi="Garamond" w:cs="Tahoma"/>
      <w:color w:val="auto"/>
      <w:sz w:val="24"/>
      <w:szCs w:val="24"/>
      <w:lang w:eastAsia="en-US"/>
    </w:rPr>
  </w:style>
  <w:style w:type="paragraph" w:customStyle="1" w:styleId="Normal12pt">
    <w:name w:val="Normal + 12 pt"/>
    <w:aliases w:val="Bold"/>
    <w:basedOn w:val="Normal"/>
    <w:rsid w:val="00502053"/>
    <w:pPr>
      <w:spacing w:after="0" w:line="240" w:lineRule="auto"/>
      <w:ind w:left="77"/>
    </w:pPr>
    <w:rPr>
      <w:rFonts w:ascii="Garamond" w:eastAsia="Times New Roman" w:hAnsi="Garamond" w:cs="Tahoma"/>
      <w:color w:val="auto"/>
      <w:sz w:val="22"/>
      <w:szCs w:val="24"/>
      <w:lang w:eastAsia="en-US"/>
    </w:rPr>
  </w:style>
  <w:style w:type="character" w:styleId="CommentReference">
    <w:name w:val="annotation reference"/>
    <w:semiHidden/>
    <w:rsid w:val="00502053"/>
    <w:rPr>
      <w:sz w:val="16"/>
      <w:szCs w:val="16"/>
    </w:rPr>
  </w:style>
  <w:style w:type="paragraph" w:styleId="CommentText">
    <w:name w:val="annotation text"/>
    <w:basedOn w:val="Normal"/>
    <w:link w:val="CommentTextChar"/>
    <w:semiHidden/>
    <w:rsid w:val="00502053"/>
    <w:pPr>
      <w:spacing w:after="0" w:line="240" w:lineRule="auto"/>
      <w:ind w:left="77"/>
    </w:pPr>
    <w:rPr>
      <w:rFonts w:ascii="Garamond" w:eastAsia="Times New Roman" w:hAnsi="Garamond" w:cs="Times New Roman"/>
      <w:color w:val="auto"/>
      <w:lang w:val="x-none" w:eastAsia="x-none"/>
    </w:rPr>
  </w:style>
  <w:style w:type="character" w:customStyle="1" w:styleId="CommentTextChar">
    <w:name w:val="Comment Text Char"/>
    <w:basedOn w:val="DefaultParagraphFont"/>
    <w:link w:val="CommentText"/>
    <w:semiHidden/>
    <w:rsid w:val="00502053"/>
    <w:rPr>
      <w:rFonts w:ascii="Garamond" w:eastAsia="Times New Roman" w:hAnsi="Garamond" w:cs="Times New Roman"/>
      <w:color w:val="auto"/>
      <w:lang w:val="x-none" w:eastAsia="x-none"/>
    </w:rPr>
  </w:style>
  <w:style w:type="paragraph" w:styleId="ListBullet">
    <w:name w:val="List Bullet"/>
    <w:basedOn w:val="Normal"/>
    <w:rsid w:val="00502053"/>
    <w:pPr>
      <w:numPr>
        <w:numId w:val="4"/>
      </w:numPr>
      <w:spacing w:after="0" w:line="240" w:lineRule="auto"/>
    </w:pPr>
    <w:rPr>
      <w:rFonts w:ascii="Garamond" w:eastAsia="Times New Roman" w:hAnsi="Garamond" w:cs="Tahoma"/>
      <w:color w:val="auto"/>
      <w:sz w:val="24"/>
      <w:szCs w:val="24"/>
      <w:lang w:eastAsia="en-US"/>
    </w:rPr>
  </w:style>
  <w:style w:type="paragraph" w:customStyle="1" w:styleId="Head3">
    <w:name w:val="Head3"/>
    <w:basedOn w:val="Normal"/>
    <w:rsid w:val="00502053"/>
    <w:pPr>
      <w:numPr>
        <w:ilvl w:val="2"/>
        <w:numId w:val="5"/>
      </w:numPr>
      <w:tabs>
        <w:tab w:val="clear" w:pos="1440"/>
        <w:tab w:val="num" w:pos="360"/>
      </w:tabs>
      <w:spacing w:after="0" w:line="240" w:lineRule="auto"/>
    </w:pPr>
    <w:rPr>
      <w:rFonts w:ascii="Garamond" w:eastAsia="Times New Roman" w:hAnsi="Garamond" w:cs="Tahoma"/>
      <w:color w:val="auto"/>
      <w:sz w:val="24"/>
      <w:szCs w:val="24"/>
      <w:lang w:eastAsia="en-US"/>
    </w:rPr>
  </w:style>
  <w:style w:type="paragraph" w:customStyle="1" w:styleId="Head4">
    <w:name w:val="Head4"/>
    <w:basedOn w:val="Normal"/>
    <w:link w:val="Head4Char"/>
    <w:rsid w:val="00502053"/>
    <w:pPr>
      <w:numPr>
        <w:ilvl w:val="3"/>
        <w:numId w:val="6"/>
      </w:numPr>
      <w:spacing w:after="0" w:line="240" w:lineRule="auto"/>
    </w:pPr>
    <w:rPr>
      <w:rFonts w:ascii="Garamond" w:eastAsia="Times New Roman" w:hAnsi="Garamond" w:cs="Times New Roman"/>
      <w:color w:val="auto"/>
      <w:sz w:val="24"/>
      <w:szCs w:val="24"/>
      <w:lang w:val="x-none" w:eastAsia="x-none"/>
    </w:rPr>
  </w:style>
  <w:style w:type="paragraph" w:customStyle="1" w:styleId="Head6">
    <w:name w:val="Head 6"/>
    <w:basedOn w:val="Normal"/>
    <w:rsid w:val="00502053"/>
    <w:pPr>
      <w:numPr>
        <w:ilvl w:val="5"/>
        <w:numId w:val="7"/>
      </w:numPr>
      <w:spacing w:after="0" w:line="240" w:lineRule="auto"/>
    </w:pPr>
    <w:rPr>
      <w:rFonts w:ascii="Garamond" w:eastAsia="Times New Roman" w:hAnsi="Garamond" w:cs="Tahoma"/>
      <w:color w:val="auto"/>
      <w:sz w:val="24"/>
      <w:szCs w:val="24"/>
      <w:lang w:eastAsia="en-US"/>
    </w:rPr>
  </w:style>
  <w:style w:type="numbering" w:styleId="111111">
    <w:name w:val="Outline List 2"/>
    <w:basedOn w:val="NoList"/>
    <w:rsid w:val="00502053"/>
    <w:pPr>
      <w:numPr>
        <w:numId w:val="1"/>
      </w:numPr>
    </w:pPr>
  </w:style>
  <w:style w:type="character" w:styleId="Strong">
    <w:name w:val="Strong"/>
    <w:uiPriority w:val="22"/>
    <w:qFormat/>
    <w:rsid w:val="00502053"/>
    <w:rPr>
      <w:b/>
      <w:bCs/>
    </w:rPr>
  </w:style>
  <w:style w:type="paragraph" w:customStyle="1" w:styleId="Head1">
    <w:name w:val="Head1"/>
    <w:rsid w:val="00502053"/>
    <w:pPr>
      <w:keepNext/>
      <w:spacing w:before="240" w:after="240" w:line="240" w:lineRule="auto"/>
      <w:ind w:left="720" w:hanging="720"/>
    </w:pPr>
    <w:rPr>
      <w:rFonts w:ascii="Garamond" w:eastAsia="Times New Roman" w:hAnsi="Garamond" w:cs="Times New Roman"/>
      <w:b/>
      <w:color w:val="auto"/>
      <w:sz w:val="36"/>
      <w:lang w:eastAsia="en-US"/>
    </w:rPr>
  </w:style>
  <w:style w:type="paragraph" w:customStyle="1" w:styleId="Head5">
    <w:name w:val="Head 5"/>
    <w:basedOn w:val="Head4"/>
    <w:link w:val="Head5Char"/>
    <w:rsid w:val="00502053"/>
    <w:pPr>
      <w:keepNext/>
      <w:numPr>
        <w:ilvl w:val="0"/>
        <w:numId w:val="0"/>
      </w:numPr>
      <w:tabs>
        <w:tab w:val="num" w:pos="2160"/>
      </w:tabs>
      <w:spacing w:before="120" w:after="120"/>
    </w:pPr>
    <w:rPr>
      <w:i/>
      <w:sz w:val="22"/>
      <w:szCs w:val="22"/>
      <w:lang w:val="en-US" w:eastAsia="en-US"/>
    </w:rPr>
  </w:style>
  <w:style w:type="paragraph" w:customStyle="1" w:styleId="H1">
    <w:name w:val="_H1"/>
    <w:basedOn w:val="Normal"/>
    <w:rsid w:val="00502053"/>
    <w:pPr>
      <w:numPr>
        <w:numId w:val="8"/>
      </w:numPr>
      <w:spacing w:after="0" w:line="280" w:lineRule="atLeast"/>
    </w:pPr>
    <w:rPr>
      <w:rFonts w:ascii="Gill Sans MT" w:eastAsia="Times New Roman" w:hAnsi="Gill Sans MT" w:cs="Tahoma"/>
      <w:color w:val="auto"/>
      <w:lang w:eastAsia="en-US"/>
    </w:rPr>
  </w:style>
  <w:style w:type="paragraph" w:customStyle="1" w:styleId="H2">
    <w:name w:val="_H2"/>
    <w:basedOn w:val="Normal"/>
    <w:rsid w:val="00502053"/>
    <w:pPr>
      <w:numPr>
        <w:ilvl w:val="1"/>
        <w:numId w:val="8"/>
      </w:numPr>
      <w:spacing w:after="0" w:line="280" w:lineRule="atLeast"/>
    </w:pPr>
    <w:rPr>
      <w:rFonts w:ascii="Gill Sans MT" w:eastAsia="Times New Roman" w:hAnsi="Gill Sans MT" w:cs="Tahoma"/>
      <w:color w:val="auto"/>
      <w:lang w:eastAsia="en-US"/>
    </w:rPr>
  </w:style>
  <w:style w:type="character" w:styleId="IntenseEmphasis">
    <w:name w:val="Intense Emphasis"/>
    <w:qFormat/>
    <w:rsid w:val="00502053"/>
    <w:rPr>
      <w:b/>
      <w:bCs/>
      <w:i/>
      <w:iCs/>
      <w:color w:val="4F81BD"/>
    </w:rPr>
  </w:style>
  <w:style w:type="character" w:customStyle="1" w:styleId="Head4Char">
    <w:name w:val="Head4 Char"/>
    <w:link w:val="Head4"/>
    <w:rsid w:val="00502053"/>
    <w:rPr>
      <w:rFonts w:ascii="Garamond" w:eastAsia="Times New Roman" w:hAnsi="Garamond" w:cs="Times New Roman"/>
      <w:color w:val="auto"/>
      <w:sz w:val="24"/>
      <w:szCs w:val="24"/>
      <w:lang w:val="x-none" w:eastAsia="x-none"/>
    </w:rPr>
  </w:style>
  <w:style w:type="character" w:customStyle="1" w:styleId="Head5Char">
    <w:name w:val="Head 5 Char"/>
    <w:link w:val="Head5"/>
    <w:rsid w:val="00502053"/>
    <w:rPr>
      <w:rFonts w:ascii="Garamond" w:eastAsia="Times New Roman" w:hAnsi="Garamond" w:cs="Times New Roman"/>
      <w:i/>
      <w:color w:val="auto"/>
      <w:sz w:val="22"/>
      <w:szCs w:val="22"/>
      <w:lang w:eastAsia="en-US"/>
    </w:rPr>
  </w:style>
  <w:style w:type="paragraph" w:styleId="CommentSubject">
    <w:name w:val="annotation subject"/>
    <w:basedOn w:val="CommentText"/>
    <w:next w:val="CommentText"/>
    <w:link w:val="CommentSubjectChar"/>
    <w:semiHidden/>
    <w:rsid w:val="00502053"/>
    <w:rPr>
      <w:b/>
      <w:bCs/>
    </w:rPr>
  </w:style>
  <w:style w:type="character" w:customStyle="1" w:styleId="CommentSubjectChar">
    <w:name w:val="Comment Subject Char"/>
    <w:basedOn w:val="CommentTextChar"/>
    <w:link w:val="CommentSubject"/>
    <w:semiHidden/>
    <w:rsid w:val="00502053"/>
    <w:rPr>
      <w:rFonts w:ascii="Garamond" w:eastAsia="Times New Roman" w:hAnsi="Garamond" w:cs="Times New Roman"/>
      <w:b/>
      <w:bCs/>
      <w:color w:val="auto"/>
      <w:lang w:val="x-none" w:eastAsia="x-none"/>
    </w:rPr>
  </w:style>
  <w:style w:type="character" w:customStyle="1" w:styleId="CharChar3">
    <w:name w:val="Char Char3"/>
    <w:rsid w:val="00502053"/>
    <w:rPr>
      <w:rFonts w:ascii="Times New Roman" w:eastAsia="Times New Roman" w:hAnsi="Times New Roman" w:cs="Times New Roman"/>
      <w:sz w:val="20"/>
      <w:szCs w:val="20"/>
    </w:rPr>
  </w:style>
  <w:style w:type="paragraph" w:customStyle="1" w:styleId="StyleJustifiedLeft025">
    <w:name w:val="Style Justified Left:  0.25&quot;"/>
    <w:basedOn w:val="Normal"/>
    <w:rsid w:val="00502053"/>
    <w:pPr>
      <w:spacing w:after="0" w:line="240" w:lineRule="auto"/>
      <w:ind w:left="360"/>
      <w:jc w:val="both"/>
    </w:pPr>
    <w:rPr>
      <w:rFonts w:ascii="Garamond" w:eastAsia="Times New Roman" w:hAnsi="Garamond" w:cs="Tahoma"/>
      <w:color w:val="auto"/>
      <w:sz w:val="24"/>
      <w:lang w:eastAsia="en-US"/>
    </w:rPr>
  </w:style>
  <w:style w:type="paragraph" w:styleId="BodyTextIndent">
    <w:name w:val="Body Text Indent"/>
    <w:basedOn w:val="Normal"/>
    <w:link w:val="BodyTextIndentChar"/>
    <w:rsid w:val="00502053"/>
    <w:pPr>
      <w:spacing w:after="120" w:line="240" w:lineRule="auto"/>
      <w:ind w:left="360"/>
    </w:pPr>
    <w:rPr>
      <w:rFonts w:ascii="Garamond" w:eastAsia="Times New Roman" w:hAnsi="Garamond" w:cs="Tahoma"/>
      <w:color w:val="auto"/>
      <w:sz w:val="24"/>
      <w:szCs w:val="24"/>
      <w:lang w:eastAsia="en-US"/>
    </w:rPr>
  </w:style>
  <w:style w:type="character" w:customStyle="1" w:styleId="BodyTextIndentChar">
    <w:name w:val="Body Text Indent Char"/>
    <w:basedOn w:val="DefaultParagraphFont"/>
    <w:link w:val="BodyTextIndent"/>
    <w:rsid w:val="00502053"/>
    <w:rPr>
      <w:rFonts w:ascii="Garamond" w:eastAsia="Times New Roman" w:hAnsi="Garamond" w:cs="Tahoma"/>
      <w:color w:val="auto"/>
      <w:sz w:val="24"/>
      <w:szCs w:val="24"/>
      <w:lang w:eastAsia="en-US"/>
    </w:rPr>
  </w:style>
  <w:style w:type="character" w:customStyle="1" w:styleId="Heading2CharChar">
    <w:name w:val="Heading 2 Char Char"/>
    <w:rsid w:val="00502053"/>
    <w:rPr>
      <w:rFonts w:ascii="Garamond" w:hAnsi="Garamond" w:cs="Arial"/>
      <w:b/>
      <w:bCs/>
      <w:iCs/>
      <w:sz w:val="32"/>
      <w:szCs w:val="28"/>
      <w:lang w:val="en-US" w:eastAsia="en-US" w:bidi="ar-SA"/>
    </w:rPr>
  </w:style>
  <w:style w:type="paragraph" w:customStyle="1" w:styleId="Picture">
    <w:name w:val="Picture"/>
    <w:basedOn w:val="Normal"/>
    <w:next w:val="Caption"/>
    <w:autoRedefine/>
    <w:rsid w:val="00502053"/>
    <w:pPr>
      <w:spacing w:after="0" w:line="240" w:lineRule="auto"/>
      <w:ind w:left="77"/>
      <w:jc w:val="center"/>
    </w:pPr>
    <w:rPr>
      <w:rFonts w:ascii="Garamond" w:eastAsia="Times New Roman" w:hAnsi="Garamond" w:cs="Tahoma"/>
      <w:color w:val="auto"/>
      <w:sz w:val="24"/>
      <w:szCs w:val="24"/>
      <w:lang w:eastAsia="en-US"/>
    </w:rPr>
  </w:style>
  <w:style w:type="character" w:customStyle="1" w:styleId="Style12pt">
    <w:name w:val="Style 12 pt"/>
    <w:rsid w:val="00502053"/>
    <w:rPr>
      <w:rFonts w:ascii="Garamond" w:hAnsi="Garamond"/>
      <w:sz w:val="24"/>
    </w:rPr>
  </w:style>
  <w:style w:type="paragraph" w:customStyle="1" w:styleId="xl65">
    <w:name w:val="xl65"/>
    <w:basedOn w:val="Normal"/>
    <w:rsid w:val="00502053"/>
    <w:pPr>
      <w:spacing w:before="100" w:beforeAutospacing="1" w:after="100" w:afterAutospacing="1" w:line="240" w:lineRule="auto"/>
      <w:ind w:left="77"/>
    </w:pPr>
    <w:rPr>
      <w:rFonts w:ascii="Times New Roman" w:eastAsia="Times New Roman" w:hAnsi="Times New Roman" w:cs="Tahoma"/>
      <w:color w:val="auto"/>
      <w:sz w:val="24"/>
      <w:szCs w:val="24"/>
      <w:lang w:eastAsia="en-US"/>
    </w:rPr>
  </w:style>
  <w:style w:type="paragraph" w:customStyle="1" w:styleId="xl66">
    <w:name w:val="xl66"/>
    <w:basedOn w:val="Normal"/>
    <w:rsid w:val="00502053"/>
    <w:pPr>
      <w:spacing w:before="100" w:beforeAutospacing="1" w:after="100" w:afterAutospacing="1" w:line="240" w:lineRule="auto"/>
      <w:ind w:left="77"/>
      <w:jc w:val="center"/>
    </w:pPr>
    <w:rPr>
      <w:rFonts w:ascii="Arial" w:eastAsia="Times New Roman" w:hAnsi="Arial" w:cs="Arial"/>
      <w:b/>
      <w:bCs/>
      <w:color w:val="auto"/>
      <w:sz w:val="24"/>
      <w:szCs w:val="24"/>
      <w:lang w:eastAsia="en-US"/>
    </w:rPr>
  </w:style>
  <w:style w:type="paragraph" w:customStyle="1" w:styleId="xl22">
    <w:name w:val="xl22"/>
    <w:basedOn w:val="Normal"/>
    <w:rsid w:val="00502053"/>
    <w:pPr>
      <w:shd w:val="clear" w:color="auto" w:fill="C0C0C0"/>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3">
    <w:name w:val="xl23"/>
    <w:basedOn w:val="Normal"/>
    <w:rsid w:val="00502053"/>
    <w:pPr>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4">
    <w:name w:val="xl24"/>
    <w:basedOn w:val="Normal"/>
    <w:rsid w:val="00502053"/>
    <w:pPr>
      <w:spacing w:before="100" w:beforeAutospacing="1" w:after="100" w:afterAutospacing="1" w:line="240" w:lineRule="auto"/>
      <w:ind w:left="77"/>
      <w:jc w:val="center"/>
    </w:pPr>
    <w:rPr>
      <w:rFonts w:ascii="Times New Roman" w:eastAsia="Times New Roman" w:hAnsi="Times New Roman" w:cs="Tahoma"/>
      <w:color w:val="auto"/>
      <w:sz w:val="24"/>
      <w:szCs w:val="24"/>
      <w:lang w:eastAsia="en-US"/>
    </w:rPr>
  </w:style>
  <w:style w:type="paragraph" w:customStyle="1" w:styleId="xl25">
    <w:name w:val="xl25"/>
    <w:basedOn w:val="Normal"/>
    <w:rsid w:val="00502053"/>
    <w:pPr>
      <w:spacing w:before="100" w:beforeAutospacing="1" w:after="100" w:afterAutospacing="1" w:line="240" w:lineRule="auto"/>
      <w:ind w:left="77"/>
    </w:pPr>
    <w:rPr>
      <w:rFonts w:ascii="Times New Roman" w:eastAsia="Times New Roman" w:hAnsi="Times New Roman" w:cs="Tahoma"/>
      <w:color w:val="auto"/>
      <w:sz w:val="24"/>
      <w:szCs w:val="24"/>
      <w:lang w:eastAsia="en-US"/>
    </w:rPr>
  </w:style>
  <w:style w:type="paragraph" w:styleId="EndnoteText">
    <w:name w:val="endnote text"/>
    <w:basedOn w:val="Normal"/>
    <w:link w:val="EndnoteTextChar"/>
    <w:semiHidden/>
    <w:rsid w:val="00502053"/>
    <w:pPr>
      <w:spacing w:after="0" w:line="240" w:lineRule="auto"/>
      <w:ind w:left="77"/>
    </w:pPr>
    <w:rPr>
      <w:rFonts w:ascii="Garamond" w:eastAsia="Times New Roman" w:hAnsi="Garamond" w:cs="Tahoma"/>
      <w:color w:val="auto"/>
      <w:lang w:eastAsia="en-US"/>
    </w:rPr>
  </w:style>
  <w:style w:type="character" w:customStyle="1" w:styleId="EndnoteTextChar">
    <w:name w:val="Endnote Text Char"/>
    <w:basedOn w:val="DefaultParagraphFont"/>
    <w:link w:val="EndnoteText"/>
    <w:semiHidden/>
    <w:rsid w:val="00502053"/>
    <w:rPr>
      <w:rFonts w:ascii="Garamond" w:eastAsia="Times New Roman" w:hAnsi="Garamond" w:cs="Tahoma"/>
      <w:color w:val="auto"/>
      <w:lang w:eastAsia="en-US"/>
    </w:rPr>
  </w:style>
  <w:style w:type="character" w:styleId="EndnoteReference">
    <w:name w:val="endnote reference"/>
    <w:semiHidden/>
    <w:rsid w:val="00502053"/>
    <w:rPr>
      <w:vertAlign w:val="superscript"/>
    </w:rPr>
  </w:style>
  <w:style w:type="paragraph" w:customStyle="1" w:styleId="Heading50">
    <w:name w:val="Heading5"/>
    <w:basedOn w:val="Normal"/>
    <w:link w:val="Heading5Char0"/>
    <w:rsid w:val="00502053"/>
    <w:pPr>
      <w:spacing w:after="0" w:line="240" w:lineRule="auto"/>
      <w:ind w:left="77"/>
    </w:pPr>
    <w:rPr>
      <w:rFonts w:ascii="Garamond" w:eastAsia="Times New Roman" w:hAnsi="Garamond" w:cs="Times New Roman"/>
      <w:b/>
      <w:color w:val="auto"/>
      <w:sz w:val="22"/>
      <w:szCs w:val="22"/>
      <w:lang w:eastAsia="en-US"/>
    </w:rPr>
  </w:style>
  <w:style w:type="paragraph" w:customStyle="1" w:styleId="MyHeading2">
    <w:name w:val="My Heading 2"/>
    <w:basedOn w:val="Heading2"/>
    <w:autoRedefine/>
    <w:rsid w:val="00502053"/>
    <w:pPr>
      <w:keepLines w:val="0"/>
      <w:numPr>
        <w:ilvl w:val="0"/>
        <w:numId w:val="0"/>
      </w:numPr>
      <w:tabs>
        <w:tab w:val="left" w:pos="720"/>
      </w:tabs>
      <w:spacing w:before="0" w:after="0"/>
      <w:ind w:left="180" w:hanging="180"/>
    </w:pPr>
    <w:rPr>
      <w:rFonts w:ascii="Verdana" w:eastAsia="Times New Roman" w:hAnsi="Verdana" w:cs="Times New Roman"/>
      <w:color w:val="auto"/>
      <w:szCs w:val="20"/>
      <w:lang w:val="x-none" w:eastAsia="x-none"/>
    </w:rPr>
  </w:style>
  <w:style w:type="paragraph" w:customStyle="1" w:styleId="MyHeading1">
    <w:name w:val="My Heading 1"/>
    <w:basedOn w:val="Heading1"/>
    <w:next w:val="TOC1"/>
    <w:rsid w:val="00502053"/>
    <w:pPr>
      <w:keepLines w:val="0"/>
      <w:numPr>
        <w:numId w:val="9"/>
      </w:numPr>
      <w:pBdr>
        <w:bottom w:val="none" w:sz="0" w:space="0" w:color="auto"/>
      </w:pBdr>
      <w:spacing w:after="0" w:line="360" w:lineRule="auto"/>
    </w:pPr>
    <w:rPr>
      <w:rFonts w:ascii="Times New Roman" w:eastAsia="Times New Roman" w:hAnsi="Times New Roman" w:cs="Times New Roman"/>
      <w:bCs/>
      <w:color w:val="auto"/>
      <w:sz w:val="28"/>
      <w:szCs w:val="20"/>
      <w:lang w:val="x-none" w:eastAsia="x-none"/>
    </w:rPr>
  </w:style>
  <w:style w:type="character" w:customStyle="1" w:styleId="Heading5Char0">
    <w:name w:val="Heading5 Char"/>
    <w:link w:val="Heading50"/>
    <w:rsid w:val="00502053"/>
    <w:rPr>
      <w:rFonts w:ascii="Garamond" w:eastAsia="Times New Roman" w:hAnsi="Garamond" w:cs="Times New Roman"/>
      <w:b/>
      <w:color w:val="auto"/>
      <w:sz w:val="22"/>
      <w:szCs w:val="22"/>
      <w:lang w:eastAsia="en-US"/>
    </w:rPr>
  </w:style>
  <w:style w:type="paragraph" w:customStyle="1" w:styleId="Hading5">
    <w:name w:val="Hading 5"/>
    <w:basedOn w:val="Normal"/>
    <w:link w:val="Hading5Char"/>
    <w:rsid w:val="00502053"/>
    <w:pPr>
      <w:spacing w:after="0" w:line="240" w:lineRule="auto"/>
      <w:ind w:left="77"/>
    </w:pPr>
    <w:rPr>
      <w:rFonts w:ascii="Garamond" w:eastAsia="Times New Roman" w:hAnsi="Garamond" w:cs="Times New Roman"/>
      <w:color w:val="auto"/>
      <w:sz w:val="24"/>
      <w:szCs w:val="24"/>
      <w:lang w:eastAsia="en-US"/>
    </w:rPr>
  </w:style>
  <w:style w:type="character" w:customStyle="1" w:styleId="Hading5Char">
    <w:name w:val="Hading 5 Char"/>
    <w:link w:val="Hading5"/>
    <w:rsid w:val="00502053"/>
    <w:rPr>
      <w:rFonts w:ascii="Garamond" w:eastAsia="Times New Roman" w:hAnsi="Garamond" w:cs="Times New Roman"/>
      <w:color w:val="auto"/>
      <w:sz w:val="24"/>
      <w:szCs w:val="24"/>
      <w:lang w:eastAsia="en-US"/>
    </w:rPr>
  </w:style>
  <w:style w:type="table" w:styleId="TableList4">
    <w:name w:val="Table List 4"/>
    <w:basedOn w:val="TableNormal"/>
    <w:rsid w:val="00502053"/>
    <w:pPr>
      <w:spacing w:after="0" w:line="240" w:lineRule="auto"/>
    </w:pPr>
    <w:rPr>
      <w:rFonts w:ascii="Times New Roman" w:eastAsia="Times New Roman" w:hAnsi="Times New Roman" w:cs="Times New Roman"/>
      <w:color w:val="auto"/>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CharChar9">
    <w:name w:val="Char Char9"/>
    <w:locked/>
    <w:rsid w:val="00502053"/>
    <w:rPr>
      <w:rFonts w:ascii="Garamond" w:hAnsi="Garamond" w:cs="Tahoma"/>
      <w:b/>
      <w:bCs/>
      <w:iCs/>
      <w:sz w:val="26"/>
      <w:szCs w:val="26"/>
      <w:lang w:val="en-US" w:eastAsia="en-US" w:bidi="ar-SA"/>
    </w:rPr>
  </w:style>
  <w:style w:type="paragraph" w:styleId="BodyText2">
    <w:name w:val="Body Text 2"/>
    <w:basedOn w:val="Normal"/>
    <w:link w:val="BodyText2Char"/>
    <w:semiHidden/>
    <w:rsid w:val="00502053"/>
    <w:pPr>
      <w:spacing w:after="0" w:line="240" w:lineRule="auto"/>
      <w:jc w:val="both"/>
    </w:pPr>
    <w:rPr>
      <w:rFonts w:ascii="Verdana" w:eastAsia="Times New Roman" w:hAnsi="Verdana" w:cs="Times New Roman"/>
      <w:color w:val="auto"/>
      <w:sz w:val="24"/>
      <w:szCs w:val="24"/>
      <w:lang w:eastAsia="en-US"/>
    </w:rPr>
  </w:style>
  <w:style w:type="character" w:customStyle="1" w:styleId="BodyText2Char">
    <w:name w:val="Body Text 2 Char"/>
    <w:basedOn w:val="DefaultParagraphFont"/>
    <w:link w:val="BodyText2"/>
    <w:semiHidden/>
    <w:rsid w:val="00502053"/>
    <w:rPr>
      <w:rFonts w:ascii="Verdana" w:eastAsia="Times New Roman" w:hAnsi="Verdana" w:cs="Times New Roman"/>
      <w:color w:val="auto"/>
      <w:sz w:val="24"/>
      <w:szCs w:val="24"/>
      <w:lang w:eastAsia="en-US"/>
    </w:rPr>
  </w:style>
  <w:style w:type="paragraph" w:styleId="Revision">
    <w:name w:val="Revision"/>
    <w:hidden/>
    <w:uiPriority w:val="99"/>
    <w:semiHidden/>
    <w:rsid w:val="00502053"/>
    <w:pPr>
      <w:spacing w:after="0" w:line="240" w:lineRule="auto"/>
    </w:pPr>
    <w:rPr>
      <w:rFonts w:ascii="Garamond" w:eastAsia="Times New Roman" w:hAnsi="Garamond" w:cs="Tahoma"/>
      <w:color w:val="auto"/>
      <w:sz w:val="24"/>
      <w:szCs w:val="24"/>
      <w:lang w:eastAsia="en-US"/>
    </w:rPr>
  </w:style>
  <w:style w:type="paragraph" w:styleId="TableofFigures">
    <w:name w:val="table of figures"/>
    <w:basedOn w:val="Normal"/>
    <w:next w:val="Normal"/>
    <w:uiPriority w:val="99"/>
    <w:rsid w:val="00502053"/>
    <w:pPr>
      <w:spacing w:after="0" w:line="240" w:lineRule="auto"/>
      <w:ind w:left="480" w:hanging="480"/>
    </w:pPr>
    <w:rPr>
      <w:rFonts w:ascii="Calibri" w:eastAsia="Times New Roman" w:hAnsi="Calibri" w:cs="Calibri"/>
      <w:smallCaps/>
      <w:color w:val="auto"/>
      <w:lang w:eastAsia="en-US"/>
    </w:rPr>
  </w:style>
  <w:style w:type="paragraph" w:customStyle="1" w:styleId="NoSpacing2">
    <w:name w:val="No Spacing2"/>
    <w:uiPriority w:val="1"/>
    <w:qFormat/>
    <w:rsid w:val="002C7FA2"/>
    <w:pPr>
      <w:spacing w:after="160" w:line="256" w:lineRule="auto"/>
    </w:pPr>
    <w:rPr>
      <w:rFonts w:ascii="Calibri" w:eastAsia="SimSun" w:hAnsi="Calibri" w:cs="Times New Roman"/>
      <w:color w:val="373545"/>
      <w:sz w:val="24"/>
    </w:rPr>
  </w:style>
  <w:style w:type="character" w:customStyle="1" w:styleId="NoSpacingChar">
    <w:name w:val="No Spacing Char"/>
    <w:basedOn w:val="DefaultParagraphFont"/>
    <w:link w:val="NoSpacing"/>
    <w:rsid w:val="001769E1"/>
    <w:rPr>
      <w:rFonts w:ascii="Calibri" w:hAnsi="Calibri"/>
      <w:sz w:val="24"/>
    </w:rPr>
  </w:style>
  <w:style w:type="paragraph" w:customStyle="1" w:styleId="NoSpacing3">
    <w:name w:val="No Spacing3"/>
    <w:uiPriority w:val="1"/>
    <w:qFormat/>
    <w:rsid w:val="005D0AC1"/>
    <w:pPr>
      <w:spacing w:after="0" w:line="240" w:lineRule="auto"/>
    </w:pPr>
    <w:rPr>
      <w:rFonts w:ascii="Garamond" w:eastAsia="SimSun" w:hAnsi="Garamond" w:cs="Times New Roman"/>
      <w:color w:val="373545"/>
    </w:rPr>
  </w:style>
  <w:style w:type="paragraph" w:customStyle="1" w:styleId="ListParagraph1">
    <w:name w:val="List Paragraph1"/>
    <w:basedOn w:val="Normal"/>
    <w:uiPriority w:val="34"/>
    <w:qFormat/>
    <w:rsid w:val="00F869D2"/>
    <w:pPr>
      <w:spacing w:after="160" w:line="259" w:lineRule="auto"/>
      <w:ind w:left="720"/>
      <w:contextualSpacing/>
    </w:pPr>
    <w:rPr>
      <w:rFonts w:ascii="Calibri" w:eastAsia="Calibri" w:hAnsi="Calibri"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565">
      <w:bodyDiv w:val="1"/>
      <w:marLeft w:val="0"/>
      <w:marRight w:val="0"/>
      <w:marTop w:val="0"/>
      <w:marBottom w:val="0"/>
      <w:divBdr>
        <w:top w:val="none" w:sz="0" w:space="0" w:color="auto"/>
        <w:left w:val="none" w:sz="0" w:space="0" w:color="auto"/>
        <w:bottom w:val="none" w:sz="0" w:space="0" w:color="auto"/>
        <w:right w:val="none" w:sz="0" w:space="0" w:color="auto"/>
      </w:divBdr>
    </w:div>
    <w:div w:id="30149331">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208999771">
      <w:bodyDiv w:val="1"/>
      <w:marLeft w:val="0"/>
      <w:marRight w:val="0"/>
      <w:marTop w:val="0"/>
      <w:marBottom w:val="0"/>
      <w:divBdr>
        <w:top w:val="none" w:sz="0" w:space="0" w:color="auto"/>
        <w:left w:val="none" w:sz="0" w:space="0" w:color="auto"/>
        <w:bottom w:val="none" w:sz="0" w:space="0" w:color="auto"/>
        <w:right w:val="none" w:sz="0" w:space="0" w:color="auto"/>
      </w:divBdr>
    </w:div>
    <w:div w:id="226457935">
      <w:bodyDiv w:val="1"/>
      <w:marLeft w:val="0"/>
      <w:marRight w:val="0"/>
      <w:marTop w:val="0"/>
      <w:marBottom w:val="0"/>
      <w:divBdr>
        <w:top w:val="none" w:sz="0" w:space="0" w:color="auto"/>
        <w:left w:val="none" w:sz="0" w:space="0" w:color="auto"/>
        <w:bottom w:val="none" w:sz="0" w:space="0" w:color="auto"/>
        <w:right w:val="none" w:sz="0" w:space="0" w:color="auto"/>
      </w:divBdr>
    </w:div>
    <w:div w:id="250353200">
      <w:bodyDiv w:val="1"/>
      <w:marLeft w:val="0"/>
      <w:marRight w:val="0"/>
      <w:marTop w:val="0"/>
      <w:marBottom w:val="0"/>
      <w:divBdr>
        <w:top w:val="none" w:sz="0" w:space="0" w:color="auto"/>
        <w:left w:val="none" w:sz="0" w:space="0" w:color="auto"/>
        <w:bottom w:val="none" w:sz="0" w:space="0" w:color="auto"/>
        <w:right w:val="none" w:sz="0" w:space="0" w:color="auto"/>
      </w:divBdr>
    </w:div>
    <w:div w:id="262540569">
      <w:bodyDiv w:val="1"/>
      <w:marLeft w:val="0"/>
      <w:marRight w:val="0"/>
      <w:marTop w:val="0"/>
      <w:marBottom w:val="0"/>
      <w:divBdr>
        <w:top w:val="none" w:sz="0" w:space="0" w:color="auto"/>
        <w:left w:val="none" w:sz="0" w:space="0" w:color="auto"/>
        <w:bottom w:val="none" w:sz="0" w:space="0" w:color="auto"/>
        <w:right w:val="none" w:sz="0" w:space="0" w:color="auto"/>
      </w:divBdr>
    </w:div>
    <w:div w:id="290550876">
      <w:bodyDiv w:val="1"/>
      <w:marLeft w:val="0"/>
      <w:marRight w:val="0"/>
      <w:marTop w:val="0"/>
      <w:marBottom w:val="0"/>
      <w:divBdr>
        <w:top w:val="none" w:sz="0" w:space="0" w:color="auto"/>
        <w:left w:val="none" w:sz="0" w:space="0" w:color="auto"/>
        <w:bottom w:val="none" w:sz="0" w:space="0" w:color="auto"/>
        <w:right w:val="none" w:sz="0" w:space="0" w:color="auto"/>
      </w:divBdr>
      <w:divsChild>
        <w:div w:id="1226333247">
          <w:marLeft w:val="547"/>
          <w:marRight w:val="0"/>
          <w:marTop w:val="0"/>
          <w:marBottom w:val="0"/>
          <w:divBdr>
            <w:top w:val="none" w:sz="0" w:space="0" w:color="auto"/>
            <w:left w:val="none" w:sz="0" w:space="0" w:color="auto"/>
            <w:bottom w:val="none" w:sz="0" w:space="0" w:color="auto"/>
            <w:right w:val="none" w:sz="0" w:space="0" w:color="auto"/>
          </w:divBdr>
        </w:div>
      </w:divsChild>
    </w:div>
    <w:div w:id="341929639">
      <w:bodyDiv w:val="1"/>
      <w:marLeft w:val="0"/>
      <w:marRight w:val="0"/>
      <w:marTop w:val="0"/>
      <w:marBottom w:val="0"/>
      <w:divBdr>
        <w:top w:val="none" w:sz="0" w:space="0" w:color="auto"/>
        <w:left w:val="none" w:sz="0" w:space="0" w:color="auto"/>
        <w:bottom w:val="none" w:sz="0" w:space="0" w:color="auto"/>
        <w:right w:val="none" w:sz="0" w:space="0" w:color="auto"/>
      </w:divBdr>
    </w:div>
    <w:div w:id="350760975">
      <w:bodyDiv w:val="1"/>
      <w:marLeft w:val="0"/>
      <w:marRight w:val="0"/>
      <w:marTop w:val="0"/>
      <w:marBottom w:val="0"/>
      <w:divBdr>
        <w:top w:val="none" w:sz="0" w:space="0" w:color="auto"/>
        <w:left w:val="none" w:sz="0" w:space="0" w:color="auto"/>
        <w:bottom w:val="none" w:sz="0" w:space="0" w:color="auto"/>
        <w:right w:val="none" w:sz="0" w:space="0" w:color="auto"/>
      </w:divBdr>
    </w:div>
    <w:div w:id="356930584">
      <w:bodyDiv w:val="1"/>
      <w:marLeft w:val="0"/>
      <w:marRight w:val="0"/>
      <w:marTop w:val="0"/>
      <w:marBottom w:val="0"/>
      <w:divBdr>
        <w:top w:val="none" w:sz="0" w:space="0" w:color="auto"/>
        <w:left w:val="none" w:sz="0" w:space="0" w:color="auto"/>
        <w:bottom w:val="none" w:sz="0" w:space="0" w:color="auto"/>
        <w:right w:val="none" w:sz="0" w:space="0" w:color="auto"/>
      </w:divBdr>
    </w:div>
    <w:div w:id="670186268">
      <w:bodyDiv w:val="1"/>
      <w:marLeft w:val="0"/>
      <w:marRight w:val="0"/>
      <w:marTop w:val="0"/>
      <w:marBottom w:val="0"/>
      <w:divBdr>
        <w:top w:val="none" w:sz="0" w:space="0" w:color="auto"/>
        <w:left w:val="none" w:sz="0" w:space="0" w:color="auto"/>
        <w:bottom w:val="none" w:sz="0" w:space="0" w:color="auto"/>
        <w:right w:val="none" w:sz="0" w:space="0" w:color="auto"/>
      </w:divBdr>
    </w:div>
    <w:div w:id="754325084">
      <w:bodyDiv w:val="1"/>
      <w:marLeft w:val="0"/>
      <w:marRight w:val="0"/>
      <w:marTop w:val="0"/>
      <w:marBottom w:val="0"/>
      <w:divBdr>
        <w:top w:val="none" w:sz="0" w:space="0" w:color="auto"/>
        <w:left w:val="none" w:sz="0" w:space="0" w:color="auto"/>
        <w:bottom w:val="none" w:sz="0" w:space="0" w:color="auto"/>
        <w:right w:val="none" w:sz="0" w:space="0" w:color="auto"/>
      </w:divBdr>
    </w:div>
    <w:div w:id="77417931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7640683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0412218">
      <w:bodyDiv w:val="1"/>
      <w:marLeft w:val="0"/>
      <w:marRight w:val="0"/>
      <w:marTop w:val="0"/>
      <w:marBottom w:val="0"/>
      <w:divBdr>
        <w:top w:val="none" w:sz="0" w:space="0" w:color="auto"/>
        <w:left w:val="none" w:sz="0" w:space="0" w:color="auto"/>
        <w:bottom w:val="none" w:sz="0" w:space="0" w:color="auto"/>
        <w:right w:val="none" w:sz="0" w:space="0" w:color="auto"/>
      </w:divBdr>
    </w:div>
    <w:div w:id="16116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68"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sharma\AppData\Roaming\Microsoft\Templates\Business%20plan.dotx" TargetMode="External"/></Relationships>
</file>

<file path=word/theme/theme1.xml><?xml version="1.0" encoding="utf-8"?>
<a:theme xmlns:a="http://schemas.openxmlformats.org/drawingml/2006/main" name="Red Business S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usiness Invoice">
      <a:majorFont>
        <a:latin typeface="Century Gothic"/>
        <a:ea typeface=""/>
        <a:cs typeface=""/>
      </a:majorFont>
      <a:minorFont>
        <a:latin typeface="Garamon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83A4BA5-87ED-497E-A47D-8E30B4E7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1157</TotalTime>
  <Pages>7</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Functional Requirement Specification</vt:lpstr>
    </vt:vector>
  </TitlesOfParts>
  <Company>Microsoft</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Specification</dc:title>
  <dc:subject>AMS - Budget Pay</dc:subject>
  <dc:creator>Vishwas Joshi</dc:creator>
  <cp:lastModifiedBy>chandrashekhar</cp:lastModifiedBy>
  <cp:revision>1423</cp:revision>
  <cp:lastPrinted>2015-09-06T07:52:00Z</cp:lastPrinted>
  <dcterms:created xsi:type="dcterms:W3CDTF">2015-08-18T04:54:00Z</dcterms:created>
  <dcterms:modified xsi:type="dcterms:W3CDTF">2016-05-12T13:06:00Z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